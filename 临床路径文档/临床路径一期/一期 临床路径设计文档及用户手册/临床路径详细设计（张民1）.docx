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CA" w:rsidRPr="00614CAD" w:rsidRDefault="002F14CA" w:rsidP="00614CAD">
      <w:pPr>
        <w:jc w:val="center"/>
        <w:rPr>
          <w:sz w:val="72"/>
          <w:szCs w:val="72"/>
        </w:rPr>
      </w:pPr>
    </w:p>
    <w:p w:rsidR="002F14CA" w:rsidRPr="00614CAD" w:rsidRDefault="002F14CA" w:rsidP="00614CA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</w:t>
      </w:r>
      <w:r w:rsidRPr="00614CAD">
        <w:rPr>
          <w:rFonts w:hint="eastAsia"/>
          <w:b/>
          <w:sz w:val="72"/>
          <w:szCs w:val="72"/>
        </w:rPr>
        <w:t>临床路径管理系统</w:t>
      </w:r>
    </w:p>
    <w:p w:rsidR="002F14CA" w:rsidRPr="00614CAD" w:rsidRDefault="002F14CA" w:rsidP="00614CAD">
      <w:pPr>
        <w:jc w:val="center"/>
        <w:rPr>
          <w:b/>
          <w:sz w:val="72"/>
          <w:szCs w:val="72"/>
        </w:rPr>
      </w:pPr>
      <w:r w:rsidRPr="00614CAD">
        <w:rPr>
          <w:rFonts w:hint="eastAsia"/>
          <w:b/>
          <w:sz w:val="72"/>
          <w:szCs w:val="72"/>
        </w:rPr>
        <w:t>详细设计</w:t>
      </w:r>
    </w:p>
    <w:p w:rsidR="002F14CA" w:rsidRDefault="002F14CA" w:rsidP="00AF3FB6"/>
    <w:p w:rsidR="002F14CA" w:rsidRDefault="002F14CA" w:rsidP="00AF3FB6"/>
    <w:p w:rsidR="002F14CA" w:rsidRDefault="002F14CA" w:rsidP="00AF3FB6"/>
    <w:p w:rsidR="002F14CA" w:rsidRDefault="002F14CA" w:rsidP="00AF3FB6">
      <w:pPr>
        <w:jc w:val="center"/>
      </w:pPr>
    </w:p>
    <w:p w:rsidR="002F14CA" w:rsidRDefault="002F14CA" w:rsidP="00AF3FB6">
      <w:pPr>
        <w:jc w:val="center"/>
      </w:pPr>
    </w:p>
    <w:p w:rsidR="002F14CA" w:rsidRDefault="002F14CA" w:rsidP="00AF3FB6">
      <w:pPr>
        <w:jc w:val="center"/>
      </w:pPr>
    </w:p>
    <w:p w:rsidR="002F14CA" w:rsidRDefault="002F14CA" w:rsidP="00AF3FB6">
      <w:pPr>
        <w:jc w:val="center"/>
      </w:pPr>
    </w:p>
    <w:p w:rsidR="002F14CA" w:rsidRDefault="002F14CA" w:rsidP="00AF3FB6">
      <w:pPr>
        <w:jc w:val="center"/>
      </w:pPr>
    </w:p>
    <w:p w:rsidR="002F14CA" w:rsidRDefault="002F14CA" w:rsidP="00AF3FB6">
      <w:pPr>
        <w:jc w:val="center"/>
      </w:pPr>
    </w:p>
    <w:p w:rsidR="002F14CA" w:rsidRPr="00915FEA" w:rsidRDefault="002F14CA" w:rsidP="00915FE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</w:t>
      </w:r>
      <w:r w:rsidRPr="00915FEA">
        <w:rPr>
          <w:rFonts w:hint="eastAsia"/>
          <w:b/>
          <w:sz w:val="52"/>
          <w:szCs w:val="52"/>
        </w:rPr>
        <w:t>软件有限公司</w:t>
      </w:r>
    </w:p>
    <w:p w:rsidR="002F14CA" w:rsidRPr="00915FEA" w:rsidRDefault="002F14CA" w:rsidP="00915FEA">
      <w:pPr>
        <w:jc w:val="center"/>
        <w:rPr>
          <w:b/>
          <w:sz w:val="52"/>
          <w:szCs w:val="52"/>
        </w:rPr>
      </w:pPr>
      <w:r w:rsidRPr="00915FEA">
        <w:rPr>
          <w:rFonts w:hint="eastAsia"/>
          <w:b/>
          <w:sz w:val="52"/>
          <w:szCs w:val="52"/>
        </w:rPr>
        <w:t>版本号：</w:t>
      </w:r>
      <w:r w:rsidRPr="00915FEA">
        <w:rPr>
          <w:b/>
          <w:sz w:val="52"/>
          <w:szCs w:val="52"/>
        </w:rPr>
        <w:t>V4.0</w:t>
      </w:r>
    </w:p>
    <w:p w:rsidR="002F14CA" w:rsidRDefault="002F14CA" w:rsidP="00AF3FB6">
      <w:pPr>
        <w:jc w:val="center"/>
      </w:pPr>
    </w:p>
    <w:p w:rsidR="002F14CA" w:rsidRDefault="002F14CA" w:rsidP="00AF3FB6">
      <w:pPr>
        <w:jc w:val="center"/>
      </w:pPr>
      <w:r>
        <w:rPr>
          <w:rFonts w:hint="eastAsia"/>
        </w:rPr>
        <w:t>作者：张民</w:t>
      </w:r>
    </w:p>
    <w:p w:rsidR="002F14CA" w:rsidRDefault="002F14CA" w:rsidP="00AF3FB6">
      <w:pPr>
        <w:jc w:val="center"/>
      </w:pPr>
      <w:r>
        <w:rPr>
          <w:rFonts w:hint="eastAsia"/>
        </w:rPr>
        <w:t>完成日期：</w:t>
      </w:r>
    </w:p>
    <w:p w:rsidR="002F14CA" w:rsidRDefault="002F14CA" w:rsidP="00792F20">
      <w:pPr>
        <w:jc w:val="center"/>
      </w:pPr>
      <w:r>
        <w:rPr>
          <w:rFonts w:hint="eastAsia"/>
        </w:rPr>
        <w:t>签收人：</w:t>
      </w:r>
    </w:p>
    <w:p w:rsidR="002F14CA" w:rsidRDefault="002F14CA" w:rsidP="00792F20">
      <w:pPr>
        <w:jc w:val="center"/>
      </w:pPr>
      <w:r>
        <w:rPr>
          <w:rFonts w:hint="eastAsia"/>
        </w:rPr>
        <w:t>签收日期：</w:t>
      </w:r>
    </w:p>
    <w:p w:rsidR="002F14CA" w:rsidRDefault="002F14CA" w:rsidP="00AF3FB6">
      <w:pPr>
        <w:jc w:val="center"/>
      </w:pPr>
    </w:p>
    <w:p w:rsidR="002F14CA" w:rsidRDefault="002F14CA" w:rsidP="00AF3FB6">
      <w:pPr>
        <w:jc w:val="center"/>
      </w:pPr>
    </w:p>
    <w:p w:rsidR="002F14CA" w:rsidRDefault="002F14CA" w:rsidP="00AF3FB6">
      <w:pPr>
        <w:jc w:val="center"/>
      </w:pPr>
    </w:p>
    <w:p w:rsidR="002F14CA" w:rsidRDefault="002F14CA" w:rsidP="00AF3FB6">
      <w:pPr>
        <w:jc w:val="center"/>
      </w:pPr>
    </w:p>
    <w:p w:rsidR="002F14CA" w:rsidRDefault="002F14CA" w:rsidP="00AF3FB6">
      <w:pPr>
        <w:jc w:val="center"/>
      </w:pPr>
    </w:p>
    <w:p w:rsidR="002F14CA" w:rsidRDefault="002F14CA" w:rsidP="00AF3FB6">
      <w:pPr>
        <w:jc w:val="center"/>
      </w:pPr>
    </w:p>
    <w:p w:rsidR="002F14CA" w:rsidRDefault="002F14CA">
      <w:pPr>
        <w:pStyle w:val="TOCHeading"/>
      </w:pPr>
      <w:r>
        <w:rPr>
          <w:rFonts w:hint="eastAsia"/>
          <w:lang w:val="zh-CN"/>
        </w:rPr>
        <w:t>目录</w:t>
      </w:r>
    </w:p>
    <w:p w:rsidR="002F14CA" w:rsidRDefault="002F14CA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7125049" w:history="1">
        <w:r w:rsidRPr="005276B5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  <w:shd w:val="clear" w:color="auto" w:fill="FFFFFF"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50" w:history="1">
        <w:r w:rsidRPr="005276B5">
          <w:rPr>
            <w:rStyle w:val="Hyperlink"/>
            <w:rFonts w:ascii="黑体" w:eastAsia="黑体" w:hAnsi="黑体"/>
            <w:noProof/>
          </w:rPr>
          <w:t>1.1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51" w:history="1">
        <w:r w:rsidRPr="005276B5">
          <w:rPr>
            <w:rStyle w:val="Hyperlink"/>
            <w:rFonts w:ascii="黑体" w:eastAsia="黑体"/>
            <w:noProof/>
          </w:rPr>
          <w:t>1.2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52" w:history="1">
        <w:r w:rsidRPr="005276B5">
          <w:rPr>
            <w:rStyle w:val="Hyperlink"/>
            <w:rFonts w:ascii="黑体" w:eastAsia="黑体"/>
            <w:noProof/>
          </w:rPr>
          <w:t>1.3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53" w:history="1">
        <w:r w:rsidRPr="005276B5">
          <w:rPr>
            <w:rStyle w:val="Hyperlink"/>
            <w:rFonts w:ascii="黑体" w:eastAsia="黑体" w:hAnsi="黑体"/>
            <w:noProof/>
          </w:rPr>
          <w:t>1.4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4CA" w:rsidRDefault="002F14CA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97125054" w:history="1">
        <w:r w:rsidRPr="005276B5">
          <w:rPr>
            <w:rStyle w:val="Hyperlink"/>
            <w:rFonts w:ascii="黑体" w:eastAsia="黑体" w:hAnsi="黑体"/>
            <w:noProof/>
          </w:rPr>
          <w:t>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55" w:history="1">
        <w:r w:rsidRPr="005276B5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系统主要目标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56" w:history="1">
        <w:r w:rsidRPr="005276B5">
          <w:rPr>
            <w:rStyle w:val="Hyperlink"/>
            <w:rFonts w:ascii="黑体" w:eastAsia="黑体" w:hAnsi="黑体"/>
            <w:noProof/>
          </w:rPr>
          <w:t>2.1.1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  <w:shd w:val="clear" w:color="auto" w:fill="FFFFFF"/>
          </w:rPr>
          <w:t>路径管理（</w:t>
        </w:r>
        <w:r w:rsidRPr="005276B5">
          <w:rPr>
            <w:rStyle w:val="Hyperlink"/>
            <w:rFonts w:ascii="黑体" w:eastAsia="黑体" w:hAnsi="黑体" w:hint="eastAsia"/>
            <w:noProof/>
          </w:rPr>
          <w:t>制定）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57" w:history="1">
        <w:r w:rsidRPr="005276B5">
          <w:rPr>
            <w:rStyle w:val="Hyperlink"/>
            <w:rFonts w:ascii="黑体" w:eastAsia="黑体" w:hAnsi="黑体"/>
            <w:noProof/>
          </w:rPr>
          <w:t>2.1.2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  <w:shd w:val="clear" w:color="auto" w:fill="FFFFFF"/>
          </w:rPr>
          <w:t>路径执行与护理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58" w:history="1">
        <w:r w:rsidRPr="005276B5">
          <w:rPr>
            <w:rStyle w:val="Hyperlink"/>
            <w:rFonts w:ascii="黑体" w:eastAsia="黑体" w:hAnsi="黑体"/>
            <w:noProof/>
          </w:rPr>
          <w:t>2.1.3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变异的</w:t>
        </w:r>
        <w:r w:rsidRPr="005276B5">
          <w:rPr>
            <w:rStyle w:val="Hyperlink"/>
            <w:rFonts w:ascii="黑体" w:eastAsia="黑体" w:hAnsi="黑体" w:hint="eastAsia"/>
            <w:noProof/>
            <w:shd w:val="clear" w:color="auto" w:fill="FFFFFF"/>
          </w:rPr>
          <w:t>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59" w:history="1">
        <w:r w:rsidRPr="005276B5">
          <w:rPr>
            <w:rStyle w:val="Hyperlink"/>
            <w:rFonts w:ascii="黑体" w:eastAsia="黑体" w:hAnsi="黑体"/>
            <w:noProof/>
          </w:rPr>
          <w:t>2.1.4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60" w:history="1">
        <w:r w:rsidRPr="005276B5">
          <w:rPr>
            <w:rStyle w:val="Hyperlink"/>
            <w:rFonts w:ascii="黑体" w:eastAsia="黑体" w:hAnsi="黑体"/>
            <w:noProof/>
          </w:rPr>
          <w:t>2.1.5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维护和系统设置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61" w:history="1">
        <w:r w:rsidRPr="005276B5">
          <w:rPr>
            <w:rStyle w:val="Hyperlink"/>
            <w:rFonts w:ascii="黑体" w:eastAsia="黑体" w:hAnsi="黑体"/>
            <w:noProof/>
          </w:rPr>
          <w:t>2.1.6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其他与交互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62" w:history="1">
        <w:r w:rsidRPr="005276B5">
          <w:rPr>
            <w:rStyle w:val="Hyperlink"/>
            <w:rFonts w:ascii="黑体" w:eastAsia="黑体" w:hAnsi="黑体"/>
            <w:noProof/>
          </w:rPr>
          <w:t>2.2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实现方案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14CA" w:rsidRDefault="002F14CA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97125063" w:history="1">
        <w:r w:rsidRPr="005276B5">
          <w:rPr>
            <w:rStyle w:val="Hyperlink"/>
            <w:rFonts w:ascii="黑体" w:eastAsia="黑体" w:hAnsi="黑体"/>
            <w:noProof/>
          </w:rPr>
          <w:t>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软件系统结构设计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64" w:history="1">
        <w:r w:rsidRPr="005276B5">
          <w:rPr>
            <w:rStyle w:val="Hyperlink"/>
            <w:rFonts w:ascii="黑体" w:eastAsia="黑体" w:hAnsi="黑体"/>
            <w:noProof/>
          </w:rPr>
          <w:t>3.1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软件体系结构图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65" w:history="1">
        <w:r w:rsidRPr="005276B5">
          <w:rPr>
            <w:rStyle w:val="Hyperlink"/>
            <w:rFonts w:ascii="黑体" w:eastAsia="黑体" w:hAnsi="黑体"/>
            <w:noProof/>
          </w:rPr>
          <w:t>3.2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路径管理功能结构图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66" w:history="1">
        <w:r w:rsidRPr="005276B5">
          <w:rPr>
            <w:rStyle w:val="Hyperlink"/>
            <w:rFonts w:ascii="黑体" w:eastAsia="黑体" w:hAnsi="黑体"/>
            <w:noProof/>
          </w:rPr>
          <w:t>3.3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路径执行功能结构图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14CA" w:rsidRDefault="002F14CA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97125067" w:history="1">
        <w:r w:rsidRPr="005276B5">
          <w:rPr>
            <w:rStyle w:val="Hyperlink"/>
            <w:rFonts w:ascii="黑体" w:eastAsia="黑体" w:hAnsi="黑体"/>
            <w:noProof/>
          </w:rPr>
          <w:t>4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程序功能</w:t>
        </w:r>
        <w:r w:rsidRPr="005276B5">
          <w:rPr>
            <w:rStyle w:val="Hyperlink"/>
            <w:rFonts w:ascii="黑体" w:eastAsia="黑体" w:hAnsi="黑体"/>
            <w:noProof/>
          </w:rPr>
          <w:t>/</w:t>
        </w:r>
        <w:r w:rsidRPr="005276B5">
          <w:rPr>
            <w:rStyle w:val="Hyperlink"/>
            <w:rFonts w:ascii="黑体" w:eastAsia="黑体" w:hAnsi="黑体" w:hint="eastAsia"/>
            <w:noProof/>
          </w:rPr>
          <w:t>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68" w:history="1">
        <w:r w:rsidRPr="005276B5">
          <w:rPr>
            <w:rStyle w:val="Hyperlink"/>
            <w:rFonts w:ascii="黑体" w:eastAsia="黑体" w:hAnsi="黑体"/>
            <w:noProof/>
          </w:rPr>
          <w:t>4.1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病人列表（路径执行）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69" w:history="1">
        <w:r w:rsidRPr="005276B5">
          <w:rPr>
            <w:rStyle w:val="Hyperlink"/>
            <w:rFonts w:ascii="黑体" w:eastAsia="黑体" w:hAnsi="黑体"/>
            <w:noProof/>
          </w:rPr>
          <w:t>4.1.1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病人</w:t>
        </w:r>
        <w:r w:rsidRPr="005276B5">
          <w:rPr>
            <w:rStyle w:val="Hyperlink"/>
            <w:rFonts w:ascii="黑体" w:eastAsia="黑体" w:hAnsi="黑体" w:hint="eastAsia"/>
            <w:noProof/>
            <w:shd w:val="clear" w:color="auto" w:fill="FFFFFF"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70" w:history="1">
        <w:r w:rsidRPr="005276B5">
          <w:rPr>
            <w:rStyle w:val="Hyperlink"/>
            <w:rFonts w:ascii="黑体" w:eastAsia="黑体" w:hAnsi="黑体"/>
            <w:noProof/>
          </w:rPr>
          <w:t>4.1.2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入径评估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71" w:history="1">
        <w:r w:rsidRPr="005276B5">
          <w:rPr>
            <w:rStyle w:val="Hyperlink"/>
            <w:rFonts w:ascii="黑体" w:eastAsia="黑体" w:hAnsi="黑体"/>
            <w:noProof/>
          </w:rPr>
          <w:t>4.1.3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病人信息维护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72" w:history="1">
        <w:r w:rsidRPr="005276B5">
          <w:rPr>
            <w:rStyle w:val="Hyperlink"/>
            <w:rFonts w:ascii="黑体" w:eastAsia="黑体" w:hAnsi="黑体"/>
            <w:noProof/>
          </w:rPr>
          <w:t>4.1.4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病人病史信息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73" w:history="1">
        <w:r w:rsidRPr="005276B5">
          <w:rPr>
            <w:rStyle w:val="Hyperlink"/>
            <w:rFonts w:ascii="黑体" w:eastAsia="黑体" w:hAnsi="黑体"/>
            <w:noProof/>
          </w:rPr>
          <w:t>4.1.5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74" w:history="1">
        <w:r w:rsidRPr="005276B5">
          <w:rPr>
            <w:rStyle w:val="Hyperlink"/>
            <w:rFonts w:ascii="黑体" w:eastAsia="黑体" w:hAnsi="黑体"/>
            <w:noProof/>
          </w:rPr>
          <w:t>4.1.6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75" w:history="1">
        <w:r w:rsidRPr="005276B5">
          <w:rPr>
            <w:rStyle w:val="Hyperlink"/>
            <w:rFonts w:ascii="黑体" w:eastAsia="黑体" w:hAnsi="黑体"/>
            <w:noProof/>
          </w:rPr>
          <w:t>4.1.7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医嘱套餐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76" w:history="1">
        <w:r w:rsidRPr="005276B5">
          <w:rPr>
            <w:rStyle w:val="Hyperlink"/>
            <w:rFonts w:ascii="黑体" w:eastAsia="黑体" w:hAnsi="黑体"/>
            <w:noProof/>
          </w:rPr>
          <w:t>4.2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77" w:history="1">
        <w:r w:rsidRPr="005276B5">
          <w:rPr>
            <w:rStyle w:val="Hyperlink"/>
            <w:rFonts w:ascii="黑体" w:eastAsia="黑体" w:hAnsi="黑体"/>
            <w:noProof/>
          </w:rPr>
          <w:t>4.2.1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78" w:history="1">
        <w:r w:rsidRPr="005276B5">
          <w:rPr>
            <w:rStyle w:val="Hyperlink"/>
            <w:rFonts w:ascii="黑体" w:eastAsia="黑体" w:hAnsi="黑体"/>
            <w:noProof/>
          </w:rPr>
          <w:t>4.2.2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节点配置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79" w:history="1">
        <w:r w:rsidRPr="005276B5">
          <w:rPr>
            <w:rStyle w:val="Hyperlink"/>
            <w:rFonts w:ascii="黑体" w:eastAsia="黑体" w:hAnsi="黑体"/>
            <w:noProof/>
          </w:rPr>
          <w:t>4.2.3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80" w:history="1">
        <w:r w:rsidRPr="005276B5">
          <w:rPr>
            <w:rStyle w:val="Hyperlink"/>
            <w:rFonts w:ascii="黑体" w:eastAsia="黑体" w:hAnsi="黑体"/>
            <w:noProof/>
          </w:rPr>
          <w:t>4.3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路径裁剪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81" w:history="1">
        <w:r w:rsidRPr="005276B5">
          <w:rPr>
            <w:rStyle w:val="Hyperlink"/>
            <w:rFonts w:ascii="黑体" w:eastAsia="黑体" w:hAnsi="黑体"/>
            <w:noProof/>
          </w:rPr>
          <w:t>4.3.1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裁剪准备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82" w:history="1">
        <w:r w:rsidRPr="005276B5">
          <w:rPr>
            <w:rStyle w:val="Hyperlink"/>
            <w:rFonts w:ascii="黑体" w:eastAsia="黑体" w:hAnsi="黑体"/>
            <w:noProof/>
          </w:rPr>
          <w:t>4.3.2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路径裁剪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83" w:history="1">
        <w:r w:rsidRPr="005276B5">
          <w:rPr>
            <w:rStyle w:val="Hyperlink"/>
            <w:rFonts w:ascii="黑体" w:eastAsia="黑体" w:hAnsi="黑体"/>
            <w:noProof/>
          </w:rPr>
          <w:t>4.4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用户中心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84" w:history="1">
        <w:r w:rsidRPr="005276B5">
          <w:rPr>
            <w:rStyle w:val="Hyperlink"/>
            <w:rFonts w:ascii="黑体" w:eastAsia="黑体" w:hAnsi="黑体"/>
            <w:noProof/>
          </w:rPr>
          <w:t>4.4.1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病历时限信息（提示）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85" w:history="1">
        <w:r w:rsidRPr="005276B5">
          <w:rPr>
            <w:rStyle w:val="Hyperlink"/>
            <w:rFonts w:ascii="黑体" w:eastAsia="黑体" w:hAnsi="黑体"/>
            <w:noProof/>
          </w:rPr>
          <w:t>4.4.2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病历时限信息（警告）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86" w:history="1">
        <w:r w:rsidRPr="005276B5">
          <w:rPr>
            <w:rStyle w:val="Hyperlink"/>
            <w:rFonts w:ascii="黑体" w:eastAsia="黑体" w:hAnsi="黑体"/>
            <w:noProof/>
          </w:rPr>
          <w:t>4.4.3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分管病人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87" w:history="1">
        <w:r w:rsidRPr="005276B5">
          <w:rPr>
            <w:rStyle w:val="Hyperlink"/>
            <w:rFonts w:ascii="黑体" w:eastAsia="黑体" w:hAnsi="黑体"/>
            <w:noProof/>
          </w:rPr>
          <w:t>4.4.4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分管病人检验报告数据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88" w:history="1">
        <w:r w:rsidRPr="005276B5">
          <w:rPr>
            <w:rStyle w:val="Hyperlink"/>
            <w:rFonts w:ascii="黑体" w:eastAsia="黑体" w:hAnsi="黑体"/>
            <w:noProof/>
          </w:rPr>
          <w:t>4.4.5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医师任务信息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89" w:history="1">
        <w:r w:rsidRPr="005276B5">
          <w:rPr>
            <w:rStyle w:val="Hyperlink"/>
            <w:rFonts w:ascii="黑体" w:eastAsia="黑体" w:hAnsi="黑体"/>
            <w:noProof/>
          </w:rPr>
          <w:t>4.4.6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医生异常问题处理信息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90" w:history="1">
        <w:r w:rsidRPr="005276B5">
          <w:rPr>
            <w:rStyle w:val="Hyperlink"/>
            <w:rFonts w:ascii="黑体" w:eastAsia="黑体" w:hAnsi="黑体"/>
            <w:noProof/>
          </w:rPr>
          <w:t>4.4.7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质控管理（质控中心）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91" w:history="1">
        <w:r w:rsidRPr="005276B5">
          <w:rPr>
            <w:rStyle w:val="Hyperlink"/>
            <w:rFonts w:ascii="黑体" w:eastAsia="黑体" w:hAnsi="黑体"/>
            <w:noProof/>
          </w:rPr>
          <w:t>4.4.8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病历超时信息（质控中心）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92" w:history="1">
        <w:r w:rsidRPr="005276B5">
          <w:rPr>
            <w:rStyle w:val="Hyperlink"/>
            <w:rFonts w:ascii="黑体" w:eastAsia="黑体" w:hAnsi="黑体"/>
            <w:noProof/>
          </w:rPr>
          <w:t>4.4.9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病人中途退出信息（质控中心）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733"/>
          <w:tab w:val="right" w:leader="dot" w:pos="8296"/>
        </w:tabs>
        <w:ind w:left="31680"/>
        <w:rPr>
          <w:noProof/>
        </w:rPr>
      </w:pPr>
      <w:hyperlink w:anchor="_Toc297125093" w:history="1">
        <w:r w:rsidRPr="005276B5">
          <w:rPr>
            <w:rStyle w:val="Hyperlink"/>
            <w:rFonts w:ascii="黑体" w:eastAsia="黑体" w:hAnsi="黑体"/>
            <w:noProof/>
          </w:rPr>
          <w:t>4.4.10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病人强制入径信息（质控中心）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733"/>
          <w:tab w:val="right" w:leader="dot" w:pos="8296"/>
        </w:tabs>
        <w:ind w:left="31680"/>
        <w:rPr>
          <w:noProof/>
        </w:rPr>
      </w:pPr>
      <w:hyperlink w:anchor="_Toc297125094" w:history="1">
        <w:r w:rsidRPr="005276B5">
          <w:rPr>
            <w:rStyle w:val="Hyperlink"/>
            <w:rFonts w:ascii="黑体" w:eastAsia="黑体" w:hAnsi="黑体"/>
            <w:noProof/>
          </w:rPr>
          <w:t>4.4.11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病人住院天数超标信息（质控中心）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733"/>
          <w:tab w:val="right" w:leader="dot" w:pos="8296"/>
        </w:tabs>
        <w:ind w:left="31680"/>
        <w:rPr>
          <w:noProof/>
        </w:rPr>
      </w:pPr>
      <w:hyperlink w:anchor="_Toc297125095" w:history="1">
        <w:r w:rsidRPr="005276B5">
          <w:rPr>
            <w:rStyle w:val="Hyperlink"/>
            <w:rFonts w:ascii="黑体" w:eastAsia="黑体" w:hAnsi="黑体"/>
            <w:noProof/>
          </w:rPr>
          <w:t>4.4.12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病人住院费用超标信息（质控中心）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096" w:history="1">
        <w:r w:rsidRPr="005276B5">
          <w:rPr>
            <w:rStyle w:val="Hyperlink"/>
            <w:rFonts w:ascii="黑体" w:eastAsia="黑体" w:hAnsi="黑体"/>
            <w:noProof/>
          </w:rPr>
          <w:t>4.5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变异与护理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97" w:history="1">
        <w:r w:rsidRPr="005276B5">
          <w:rPr>
            <w:rStyle w:val="Hyperlink"/>
            <w:rFonts w:ascii="黑体" w:eastAsia="黑体" w:hAnsi="黑体"/>
            <w:noProof/>
          </w:rPr>
          <w:t>4.5.1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变异原因编码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98" w:history="1">
        <w:r w:rsidRPr="005276B5">
          <w:rPr>
            <w:rStyle w:val="Hyperlink"/>
            <w:rFonts w:ascii="黑体" w:eastAsia="黑体" w:hAnsi="黑体"/>
            <w:noProof/>
          </w:rPr>
          <w:t>4.5.2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护理维护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099" w:history="1">
        <w:r w:rsidRPr="005276B5">
          <w:rPr>
            <w:rStyle w:val="Hyperlink"/>
            <w:rFonts w:ascii="黑体" w:eastAsia="黑体" w:hAnsi="黑体"/>
            <w:noProof/>
          </w:rPr>
          <w:t>4.5.3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护理分类维护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00" w:history="1">
        <w:r w:rsidRPr="005276B5">
          <w:rPr>
            <w:rStyle w:val="Hyperlink"/>
            <w:rFonts w:ascii="黑体" w:eastAsia="黑体" w:hAnsi="黑体"/>
            <w:noProof/>
          </w:rPr>
          <w:t>4.5.4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护理结果维护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101" w:history="1">
        <w:r w:rsidRPr="005276B5">
          <w:rPr>
            <w:rStyle w:val="Hyperlink"/>
            <w:rFonts w:ascii="黑体" w:eastAsia="黑体" w:hAnsi="黑体"/>
            <w:noProof/>
          </w:rPr>
          <w:t>4.6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报表统计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02" w:history="1">
        <w:r w:rsidRPr="005276B5">
          <w:rPr>
            <w:rStyle w:val="Hyperlink"/>
            <w:rFonts w:ascii="黑体" w:eastAsia="黑体" w:hAnsi="黑体"/>
            <w:noProof/>
          </w:rPr>
          <w:t>4.6.1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临床路径退出统计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03" w:history="1">
        <w:r w:rsidRPr="005276B5">
          <w:rPr>
            <w:rStyle w:val="Hyperlink"/>
            <w:rFonts w:ascii="黑体" w:eastAsia="黑体" w:hAnsi="黑体"/>
            <w:noProof/>
          </w:rPr>
          <w:t>4.6.2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临床路径退出统计打印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04" w:history="1">
        <w:r w:rsidRPr="005276B5">
          <w:rPr>
            <w:rStyle w:val="Hyperlink"/>
            <w:rFonts w:ascii="黑体" w:eastAsia="黑体" w:hAnsi="黑体"/>
            <w:noProof/>
          </w:rPr>
          <w:t>4.6.3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已完成路径异常统计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05" w:history="1">
        <w:r w:rsidRPr="005276B5">
          <w:rPr>
            <w:rStyle w:val="Hyperlink"/>
            <w:rFonts w:ascii="黑体" w:eastAsia="黑体" w:hAnsi="黑体"/>
            <w:noProof/>
          </w:rPr>
          <w:t>4.6.4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已完成路径异常统计打印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06" w:history="1">
        <w:r w:rsidRPr="005276B5">
          <w:rPr>
            <w:rStyle w:val="Hyperlink"/>
            <w:rFonts w:ascii="黑体" w:eastAsia="黑体" w:hAnsi="黑体"/>
            <w:noProof/>
          </w:rPr>
          <w:t>4.6.5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临床路径完成率统计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07" w:history="1">
        <w:r w:rsidRPr="005276B5">
          <w:rPr>
            <w:rStyle w:val="Hyperlink"/>
            <w:rFonts w:ascii="黑体" w:eastAsia="黑体" w:hAnsi="黑体"/>
            <w:noProof/>
          </w:rPr>
          <w:t>4.6.6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临床路径完成率统计打印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08" w:history="1">
        <w:r w:rsidRPr="005276B5">
          <w:rPr>
            <w:rStyle w:val="Hyperlink"/>
            <w:rFonts w:ascii="黑体" w:eastAsia="黑体" w:hAnsi="黑体"/>
            <w:noProof/>
          </w:rPr>
          <w:t>4.6.7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月度出径指标环比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09" w:history="1">
        <w:r w:rsidRPr="005276B5">
          <w:rPr>
            <w:rStyle w:val="Hyperlink"/>
            <w:rFonts w:ascii="黑体" w:eastAsia="黑体" w:hAnsi="黑体"/>
            <w:noProof/>
          </w:rPr>
          <w:t>4.6.8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月度出径指标环比打印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10" w:history="1">
        <w:r w:rsidRPr="005276B5">
          <w:rPr>
            <w:rStyle w:val="Hyperlink"/>
            <w:rFonts w:ascii="黑体" w:eastAsia="黑体" w:hAnsi="黑体"/>
            <w:noProof/>
          </w:rPr>
          <w:t>4.6.9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路径监测表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733"/>
          <w:tab w:val="right" w:leader="dot" w:pos="8296"/>
        </w:tabs>
        <w:ind w:left="31680"/>
        <w:rPr>
          <w:noProof/>
        </w:rPr>
      </w:pPr>
      <w:hyperlink w:anchor="_Toc297125111" w:history="1">
        <w:r w:rsidRPr="005276B5">
          <w:rPr>
            <w:rStyle w:val="Hyperlink"/>
            <w:rFonts w:ascii="黑体" w:eastAsia="黑体" w:hAnsi="黑体"/>
            <w:noProof/>
          </w:rPr>
          <w:t>4.6.10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路径监测表打印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733"/>
          <w:tab w:val="right" w:leader="dot" w:pos="8296"/>
        </w:tabs>
        <w:ind w:left="31680"/>
        <w:rPr>
          <w:noProof/>
        </w:rPr>
      </w:pPr>
      <w:hyperlink w:anchor="_Toc297125112" w:history="1">
        <w:r w:rsidRPr="005276B5">
          <w:rPr>
            <w:rStyle w:val="Hyperlink"/>
            <w:rFonts w:ascii="黑体" w:eastAsia="黑体" w:hAnsi="黑体"/>
            <w:noProof/>
          </w:rPr>
          <w:t>4.6.11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入径统计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733"/>
          <w:tab w:val="right" w:leader="dot" w:pos="8296"/>
        </w:tabs>
        <w:ind w:left="31680"/>
        <w:rPr>
          <w:noProof/>
        </w:rPr>
      </w:pPr>
      <w:hyperlink w:anchor="_Toc297125113" w:history="1">
        <w:r w:rsidRPr="005276B5">
          <w:rPr>
            <w:rStyle w:val="Hyperlink"/>
            <w:rFonts w:ascii="黑体" w:eastAsia="黑体" w:hAnsi="黑体"/>
            <w:noProof/>
          </w:rPr>
          <w:t>4.6.12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入径统计打印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733"/>
          <w:tab w:val="right" w:leader="dot" w:pos="8296"/>
        </w:tabs>
        <w:ind w:left="31680"/>
        <w:rPr>
          <w:noProof/>
        </w:rPr>
      </w:pPr>
      <w:hyperlink w:anchor="_Toc297125114" w:history="1">
        <w:r w:rsidRPr="005276B5">
          <w:rPr>
            <w:rStyle w:val="Hyperlink"/>
            <w:rFonts w:ascii="黑体" w:eastAsia="黑体" w:hAnsi="黑体"/>
            <w:noProof/>
          </w:rPr>
          <w:t>4.6.13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变异情况分析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733"/>
          <w:tab w:val="right" w:leader="dot" w:pos="8296"/>
        </w:tabs>
        <w:ind w:left="31680"/>
        <w:rPr>
          <w:noProof/>
        </w:rPr>
      </w:pPr>
      <w:hyperlink w:anchor="_Toc297125115" w:history="1">
        <w:r w:rsidRPr="005276B5">
          <w:rPr>
            <w:rStyle w:val="Hyperlink"/>
            <w:rFonts w:ascii="黑体" w:eastAsia="黑体" w:hAnsi="黑体"/>
            <w:noProof/>
          </w:rPr>
          <w:t>4.6.14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变异情况分析打印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733"/>
          <w:tab w:val="right" w:leader="dot" w:pos="8296"/>
        </w:tabs>
        <w:ind w:left="31680"/>
        <w:rPr>
          <w:noProof/>
        </w:rPr>
      </w:pPr>
      <w:hyperlink w:anchor="_Toc297125116" w:history="1">
        <w:r w:rsidRPr="005276B5">
          <w:rPr>
            <w:rStyle w:val="Hyperlink"/>
            <w:rFonts w:ascii="黑体" w:eastAsia="黑体" w:hAnsi="黑体"/>
            <w:noProof/>
          </w:rPr>
          <w:t>4.6.15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结算费用比例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733"/>
          <w:tab w:val="right" w:leader="dot" w:pos="8296"/>
        </w:tabs>
        <w:ind w:left="31680"/>
        <w:rPr>
          <w:noProof/>
        </w:rPr>
      </w:pPr>
      <w:hyperlink w:anchor="_Toc297125117" w:history="1">
        <w:r w:rsidRPr="005276B5">
          <w:rPr>
            <w:rStyle w:val="Hyperlink"/>
            <w:rFonts w:ascii="黑体" w:eastAsia="黑体" w:hAnsi="黑体"/>
            <w:noProof/>
          </w:rPr>
          <w:t>4.6.16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结算费用比例打印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118" w:history="1">
        <w:r w:rsidRPr="005276B5">
          <w:rPr>
            <w:rStyle w:val="Hyperlink"/>
            <w:rFonts w:ascii="黑体" w:eastAsia="黑体" w:hAnsi="黑体"/>
            <w:noProof/>
          </w:rPr>
          <w:t>4.7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系统设置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19" w:history="1">
        <w:r w:rsidRPr="005276B5">
          <w:rPr>
            <w:rStyle w:val="Hyperlink"/>
            <w:rFonts w:ascii="黑体" w:eastAsia="黑体" w:hAnsi="黑体"/>
            <w:noProof/>
          </w:rPr>
          <w:t>4.7.1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角色表维护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20" w:history="1">
        <w:r w:rsidRPr="005276B5">
          <w:rPr>
            <w:rStyle w:val="Hyperlink"/>
            <w:rFonts w:ascii="黑体" w:eastAsia="黑体" w:hAnsi="黑体"/>
            <w:noProof/>
          </w:rPr>
          <w:t>4.7.2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功能管理模块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21" w:history="1">
        <w:r w:rsidRPr="005276B5">
          <w:rPr>
            <w:rStyle w:val="Hyperlink"/>
            <w:rFonts w:ascii="黑体" w:eastAsia="黑体" w:hAnsi="黑体"/>
            <w:noProof/>
          </w:rPr>
          <w:t>4.7.3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用户角色维护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22" w:history="1">
        <w:r w:rsidRPr="005276B5">
          <w:rPr>
            <w:rStyle w:val="Hyperlink"/>
            <w:rFonts w:ascii="黑体" w:eastAsia="黑体" w:hAnsi="黑体"/>
            <w:noProof/>
          </w:rPr>
          <w:t>4.7.4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角色功能维护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23" w:history="1">
        <w:r w:rsidRPr="005276B5">
          <w:rPr>
            <w:rStyle w:val="Hyperlink"/>
            <w:rFonts w:ascii="黑体" w:eastAsia="黑体" w:hAnsi="黑体"/>
            <w:noProof/>
          </w:rPr>
          <w:t>4.7.5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路径诊断库维护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297125124" w:history="1">
        <w:r w:rsidRPr="005276B5">
          <w:rPr>
            <w:rStyle w:val="Hyperlink"/>
            <w:rFonts w:ascii="黑体" w:eastAsia="黑体" w:hAnsi="黑体"/>
            <w:noProof/>
          </w:rPr>
          <w:t>4.7.6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检查项维护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125" w:history="1">
        <w:r w:rsidRPr="005276B5">
          <w:rPr>
            <w:rStyle w:val="Hyperlink"/>
            <w:rFonts w:ascii="黑体" w:eastAsia="黑体" w:hAnsi="黑体"/>
            <w:noProof/>
          </w:rPr>
          <w:t>4.8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病区一览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7125126" w:history="1">
        <w:r w:rsidRPr="005276B5">
          <w:rPr>
            <w:rStyle w:val="Hyperlink"/>
            <w:rFonts w:ascii="黑体" w:eastAsia="黑体" w:hAnsi="黑体"/>
            <w:noProof/>
          </w:rPr>
          <w:t>4.9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护理执行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65274C">
      <w:pPr>
        <w:pStyle w:val="TOC2"/>
        <w:tabs>
          <w:tab w:val="left" w:pos="1260"/>
          <w:tab w:val="right" w:leader="dot" w:pos="8296"/>
        </w:tabs>
        <w:ind w:left="31680"/>
        <w:rPr>
          <w:noProof/>
        </w:rPr>
      </w:pPr>
      <w:hyperlink w:anchor="_Toc297125127" w:history="1">
        <w:r w:rsidRPr="005276B5">
          <w:rPr>
            <w:rStyle w:val="Hyperlink"/>
            <w:rFonts w:ascii="黑体" w:eastAsia="黑体" w:hAnsi="黑体"/>
            <w:noProof/>
          </w:rPr>
          <w:t>4.10</w:t>
        </w:r>
        <w:r>
          <w:rPr>
            <w:noProof/>
          </w:rPr>
          <w:tab/>
        </w:r>
        <w:r w:rsidRPr="005276B5">
          <w:rPr>
            <w:rStyle w:val="Hyperlink"/>
            <w:rFonts w:ascii="黑体" w:eastAsia="黑体" w:hAnsi="黑体" w:hint="eastAsia"/>
            <w:noProof/>
          </w:rPr>
          <w:t>患者模块信息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_Toc297125127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F14CA" w:rsidRDefault="002F14CA" w:rsidP="00E82CA6">
      <w:r>
        <w:fldChar w:fldCharType="end"/>
      </w:r>
    </w:p>
    <w:p w:rsidR="002F14CA" w:rsidRPr="00E82CA6" w:rsidRDefault="002F14CA" w:rsidP="00125B4A">
      <w:pPr>
        <w:pStyle w:val="Heading1"/>
        <w:numPr>
          <w:ilvl w:val="0"/>
          <w:numId w:val="2"/>
        </w:numPr>
      </w:pPr>
      <w:bookmarkStart w:id="0" w:name="_Toc297125049"/>
      <w:r w:rsidRPr="005528C9">
        <w:rPr>
          <w:rStyle w:val="apple-style-span"/>
          <w:rFonts w:ascii="黑体" w:eastAsia="黑体" w:hAnsi="黑体" w:hint="eastAsia"/>
          <w:sz w:val="52"/>
          <w:szCs w:val="52"/>
          <w:shd w:val="clear" w:color="auto" w:fill="FFFFFF"/>
        </w:rPr>
        <w:t>引言</w:t>
      </w:r>
      <w:bookmarkEnd w:id="0"/>
    </w:p>
    <w:p w:rsidR="002F14CA" w:rsidRDefault="002F14CA" w:rsidP="00125B4A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1" w:name="_Toc297125050"/>
      <w:r w:rsidRPr="005528C9">
        <w:rPr>
          <w:rFonts w:ascii="黑体" w:eastAsia="黑体" w:hAnsi="黑体" w:hint="eastAsia"/>
          <w:sz w:val="44"/>
          <w:szCs w:val="44"/>
        </w:rPr>
        <w:t>编写目的</w:t>
      </w:r>
      <w:bookmarkEnd w:id="1"/>
    </w:p>
    <w:p w:rsidR="002F14CA" w:rsidRDefault="002F14CA" w:rsidP="00915FEA">
      <w:r>
        <w:rPr>
          <w:rFonts w:hint="eastAsia"/>
        </w:rPr>
        <w:t>本详细说明书针对临床路径管理系统，概括的描述了系统的设计，它以需求分析说明为依据，同时该文档将作为产品的实现与进度控制的依据，并作为二次开发的参考资料</w:t>
      </w:r>
    </w:p>
    <w:p w:rsidR="002F14CA" w:rsidRDefault="002F14CA" w:rsidP="00125B4A">
      <w:pPr>
        <w:pStyle w:val="Heading2"/>
        <w:numPr>
          <w:ilvl w:val="1"/>
          <w:numId w:val="2"/>
        </w:numPr>
        <w:rPr>
          <w:rFonts w:ascii="黑体" w:eastAsia="黑体"/>
        </w:rPr>
      </w:pPr>
      <w:bookmarkStart w:id="2" w:name="_Toc297125051"/>
      <w:r w:rsidRPr="005528C9">
        <w:rPr>
          <w:rFonts w:ascii="黑体" w:eastAsia="黑体" w:hAnsi="黑体" w:hint="eastAsia"/>
          <w:sz w:val="44"/>
          <w:szCs w:val="44"/>
        </w:rPr>
        <w:t>背景</w:t>
      </w:r>
      <w:bookmarkEnd w:id="2"/>
    </w:p>
    <w:p w:rsidR="002F14CA" w:rsidRDefault="002F14CA" w:rsidP="00E32FB6">
      <w:pPr>
        <w:pStyle w:val="PlainText"/>
      </w:pPr>
      <w:r>
        <w:rPr>
          <w:rFonts w:hint="eastAsia"/>
        </w:rPr>
        <w:t>读者对象：开发人员，测试人员，项目经理，二次开发人员的关系人等</w:t>
      </w:r>
    </w:p>
    <w:p w:rsidR="002F14CA" w:rsidRPr="006F249B" w:rsidRDefault="002F14CA" w:rsidP="00A724E1">
      <w:pPr>
        <w:pStyle w:val="PlainText"/>
        <w:tabs>
          <w:tab w:val="num" w:pos="540"/>
        </w:tabs>
      </w:pPr>
    </w:p>
    <w:p w:rsidR="002F14CA" w:rsidRDefault="002F14CA" w:rsidP="00125B4A">
      <w:pPr>
        <w:pStyle w:val="Heading2"/>
        <w:numPr>
          <w:ilvl w:val="1"/>
          <w:numId w:val="2"/>
        </w:numPr>
        <w:rPr>
          <w:rFonts w:ascii="黑体" w:eastAsia="黑体"/>
        </w:rPr>
      </w:pPr>
      <w:bookmarkStart w:id="3" w:name="_Toc297125052"/>
      <w:r w:rsidRPr="005528C9">
        <w:rPr>
          <w:rFonts w:ascii="黑体" w:eastAsia="黑体" w:hAnsi="黑体" w:hint="eastAsia"/>
          <w:sz w:val="44"/>
          <w:szCs w:val="44"/>
        </w:rPr>
        <w:t>定义</w:t>
      </w:r>
      <w:bookmarkEnd w:id="3"/>
    </w:p>
    <w:p w:rsidR="002F14CA" w:rsidRDefault="002F14CA" w:rsidP="000655C3">
      <w:r>
        <w:t xml:space="preserve">CP </w:t>
      </w:r>
      <w:r>
        <w:rPr>
          <w:rFonts w:hint="eastAsia"/>
        </w:rPr>
        <w:t>临床路径管理系统</w:t>
      </w:r>
    </w:p>
    <w:p w:rsidR="002F14CA" w:rsidRDefault="002F14CA" w:rsidP="000655C3">
      <w:r>
        <w:t xml:space="preserve">EMR </w:t>
      </w:r>
      <w:r>
        <w:rPr>
          <w:rFonts w:hint="eastAsia"/>
        </w:rPr>
        <w:t>电子病历系统</w:t>
      </w:r>
    </w:p>
    <w:p w:rsidR="002F14CA" w:rsidRPr="000655C3" w:rsidRDefault="002F14CA" w:rsidP="000655C3">
      <w:r>
        <w:t xml:space="preserve">HIS </w:t>
      </w:r>
      <w:r>
        <w:rPr>
          <w:rFonts w:hint="eastAsia"/>
        </w:rPr>
        <w:t>医院信息系统</w:t>
      </w:r>
    </w:p>
    <w:p w:rsidR="002F14CA" w:rsidRPr="00CF338B" w:rsidRDefault="002F14CA" w:rsidP="00125B4A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4" w:name="_Toc297125053"/>
      <w:r w:rsidRPr="005528C9">
        <w:rPr>
          <w:rFonts w:ascii="黑体" w:eastAsia="黑体" w:hAnsi="黑体" w:hint="eastAsia"/>
          <w:sz w:val="44"/>
          <w:szCs w:val="44"/>
        </w:rPr>
        <w:t>参考资料</w:t>
      </w:r>
      <w:bookmarkEnd w:id="4"/>
    </w:p>
    <w:p w:rsidR="002F14CA" w:rsidRDefault="002F14CA" w:rsidP="00AF2735">
      <w:r>
        <w:t>22</w:t>
      </w:r>
      <w:r>
        <w:rPr>
          <w:rFonts w:hint="eastAsia"/>
        </w:rPr>
        <w:t>个专业，</w:t>
      </w:r>
      <w:r>
        <w:t>112</w:t>
      </w:r>
      <w:r>
        <w:rPr>
          <w:rFonts w:hint="eastAsia"/>
        </w:rPr>
        <w:t>个病种已有了</w:t>
      </w:r>
      <w:r>
        <w:t>“</w:t>
      </w:r>
      <w:r>
        <w:rPr>
          <w:rFonts w:hint="eastAsia"/>
        </w:rPr>
        <w:t>标准流程图</w:t>
      </w:r>
      <w:r>
        <w:t>”</w:t>
      </w:r>
    </w:p>
    <w:p w:rsidR="002F14CA" w:rsidRDefault="002F14CA" w:rsidP="00AF2735"/>
    <w:p w:rsidR="002F14CA" w:rsidRDefault="002F14CA" w:rsidP="00AF2735">
      <w:r>
        <w:rPr>
          <w:rFonts w:hint="eastAsia"/>
        </w:rPr>
        <w:t>临床路径概要设计说明书</w:t>
      </w:r>
    </w:p>
    <w:p w:rsidR="002F14CA" w:rsidRDefault="002F14CA" w:rsidP="00AF2735"/>
    <w:p w:rsidR="002F14CA" w:rsidRPr="00AD1FA6" w:rsidRDefault="002F14CA" w:rsidP="00125B4A">
      <w:pPr>
        <w:pStyle w:val="Heading1"/>
        <w:numPr>
          <w:ilvl w:val="0"/>
          <w:numId w:val="2"/>
        </w:numPr>
        <w:rPr>
          <w:rFonts w:ascii="黑体" w:eastAsia="黑体" w:hAnsi="黑体"/>
        </w:rPr>
      </w:pPr>
      <w:bookmarkStart w:id="5" w:name="_Toc297125054"/>
      <w:r w:rsidRPr="00DC1DC6">
        <w:rPr>
          <w:rFonts w:ascii="黑体" w:eastAsia="黑体" w:hAnsi="黑体" w:hint="eastAsia"/>
          <w:sz w:val="52"/>
          <w:szCs w:val="52"/>
        </w:rPr>
        <w:t>范围</w:t>
      </w:r>
      <w:bookmarkEnd w:id="5"/>
    </w:p>
    <w:p w:rsidR="002F14CA" w:rsidRDefault="002F14CA" w:rsidP="00125B4A">
      <w:pPr>
        <w:pStyle w:val="Heading2"/>
        <w:numPr>
          <w:ilvl w:val="1"/>
          <w:numId w:val="2"/>
        </w:numPr>
        <w:rPr>
          <w:rFonts w:ascii="Calibri" w:hAnsi="Calibri"/>
        </w:rPr>
      </w:pPr>
      <w:bookmarkStart w:id="6" w:name="_Toc297125055"/>
      <w:r w:rsidRPr="008C6A12">
        <w:rPr>
          <w:rFonts w:ascii="黑体" w:eastAsia="黑体" w:hAnsi="黑体" w:hint="eastAsia"/>
          <w:sz w:val="44"/>
          <w:szCs w:val="44"/>
        </w:rPr>
        <w:t>系统主要目标</w:t>
      </w:r>
      <w:bookmarkEnd w:id="6"/>
    </w:p>
    <w:p w:rsidR="002F14CA" w:rsidRPr="00484FD0" w:rsidRDefault="002F14CA" w:rsidP="00484FD0">
      <w:pPr>
        <w:rPr>
          <w:rStyle w:val="apple-style-span"/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临床路径管理系统</w:t>
      </w:r>
      <w:r w:rsidRPr="00484FD0">
        <w:rPr>
          <w:rStyle w:val="apple-style-span"/>
          <w:rFonts w:ascii="Arial" w:hAnsi="Arial" w:cs="Arial" w:hint="eastAsia"/>
          <w:color w:val="000000"/>
          <w:szCs w:val="21"/>
          <w:shd w:val="clear" w:color="auto" w:fill="FFFFFF"/>
        </w:rPr>
        <w:t>针对某一疾病建立一套标准化治疗模式与治疗程序，是一个有关临床治疗的综合模式，以循证医学证据和指南为指导来促进治疗组织和疾病管理的方法，使病人从入院到出院依照该模式接受检查、手术、治疗、护理等医疗服务，最终起到规范医疗行为，减少变异，降低成本，提高质量的作用</w:t>
      </w:r>
    </w:p>
    <w:p w:rsidR="002F14CA" w:rsidRPr="00484FD0" w:rsidRDefault="002F14CA" w:rsidP="00484FD0"/>
    <w:p w:rsidR="002F14CA" w:rsidRDefault="002F14CA" w:rsidP="00125B4A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7" w:name="_Toc297125056"/>
      <w:r w:rsidRPr="005528C9">
        <w:rPr>
          <w:rStyle w:val="apple-style-span"/>
          <w:rFonts w:ascii="黑体" w:eastAsia="黑体" w:hAnsi="黑体" w:hint="eastAsia"/>
          <w:shd w:val="clear" w:color="auto" w:fill="FFFFFF"/>
        </w:rPr>
        <w:t>路径</w:t>
      </w:r>
      <w:r>
        <w:rPr>
          <w:rStyle w:val="apple-style-span"/>
          <w:rFonts w:ascii="黑体" w:eastAsia="黑体" w:hAnsi="黑体" w:hint="eastAsia"/>
          <w:shd w:val="clear" w:color="auto" w:fill="FFFFFF"/>
        </w:rPr>
        <w:t>管理（</w:t>
      </w:r>
      <w:r w:rsidRPr="005528C9">
        <w:rPr>
          <w:rFonts w:ascii="黑体" w:eastAsia="黑体" w:hAnsi="黑体" w:hint="eastAsia"/>
        </w:rPr>
        <w:t>制定</w:t>
      </w:r>
      <w:r>
        <w:rPr>
          <w:rFonts w:ascii="黑体" w:eastAsia="黑体" w:hAnsi="黑体" w:hint="eastAsia"/>
        </w:rPr>
        <w:t>）</w:t>
      </w:r>
      <w:bookmarkEnd w:id="7"/>
    </w:p>
    <w:p w:rsidR="002F14CA" w:rsidRDefault="002F14CA" w:rsidP="0034495A">
      <w:r>
        <w:rPr>
          <w:rFonts w:hint="eastAsia"/>
        </w:rPr>
        <w:t>除了在安装实施时，标配的国家</w:t>
      </w:r>
      <w:r>
        <w:t>22</w:t>
      </w:r>
      <w:r>
        <w:rPr>
          <w:rFonts w:hint="eastAsia"/>
        </w:rPr>
        <w:t>个专业，</w:t>
      </w:r>
      <w:r>
        <w:t>112</w:t>
      </w:r>
      <w:r>
        <w:rPr>
          <w:rFonts w:hint="eastAsia"/>
        </w:rPr>
        <w:t>个病种的专业路径外，医院还可以通过路径管理中的路径维护，将医院自己规划拟定好的路径录入到系统中，医院然后在路径审核中审核通过，并投入使用</w:t>
      </w:r>
    </w:p>
    <w:p w:rsidR="002F14CA" w:rsidRDefault="002F14CA" w:rsidP="0034495A"/>
    <w:p w:rsidR="002F14CA" w:rsidRDefault="002F14CA" w:rsidP="0034495A">
      <w:r>
        <w:rPr>
          <w:rFonts w:hint="eastAsia"/>
        </w:rPr>
        <w:t>在路径试行一段时间后，医院还可以根据情况，用路径裁剪制定出改良的路径。</w:t>
      </w:r>
    </w:p>
    <w:p w:rsidR="002F14CA" w:rsidRPr="0034495A" w:rsidRDefault="002F14CA" w:rsidP="0034495A"/>
    <w:p w:rsidR="002F14CA" w:rsidRDefault="002F14CA" w:rsidP="00125B4A">
      <w:pPr>
        <w:pStyle w:val="Heading3"/>
        <w:numPr>
          <w:ilvl w:val="2"/>
          <w:numId w:val="2"/>
        </w:numPr>
        <w:rPr>
          <w:rStyle w:val="apple-style-span"/>
          <w:rFonts w:ascii="黑体" w:eastAsia="黑体" w:hAnsi="黑体"/>
          <w:shd w:val="clear" w:color="auto" w:fill="FFFFFF"/>
        </w:rPr>
      </w:pPr>
      <w:bookmarkStart w:id="8" w:name="_Toc297125057"/>
      <w:r w:rsidRPr="008C6A12">
        <w:rPr>
          <w:rStyle w:val="apple-style-span"/>
          <w:rFonts w:ascii="黑体" w:eastAsia="黑体" w:hAnsi="黑体" w:hint="eastAsia"/>
          <w:shd w:val="clear" w:color="auto" w:fill="FFFFFF"/>
        </w:rPr>
        <w:t>路径执行</w:t>
      </w:r>
      <w:r>
        <w:rPr>
          <w:rStyle w:val="apple-style-span"/>
          <w:rFonts w:ascii="黑体" w:eastAsia="黑体" w:hAnsi="黑体" w:hint="eastAsia"/>
          <w:shd w:val="clear" w:color="auto" w:fill="FFFFFF"/>
        </w:rPr>
        <w:t>与护理</w:t>
      </w:r>
      <w:bookmarkEnd w:id="8"/>
    </w:p>
    <w:p w:rsidR="002F14CA" w:rsidRDefault="002F14CA" w:rsidP="0034495A">
      <w:r>
        <w:rPr>
          <w:rFonts w:hint="eastAsia"/>
        </w:rPr>
        <w:t>通过对病人的疾病诊断，选择适合病人的路径，在经过进入路径条件的判断后，进入该条路径执行，</w:t>
      </w:r>
    </w:p>
    <w:p w:rsidR="002F14CA" w:rsidRDefault="002F14CA" w:rsidP="0034495A">
      <w:r>
        <w:rPr>
          <w:rFonts w:hint="eastAsia"/>
        </w:rPr>
        <w:t>路径执行的一大模块，医生执行</w:t>
      </w:r>
      <w:r>
        <w:t>,</w:t>
      </w:r>
      <w:r>
        <w:rPr>
          <w:rFonts w:hint="eastAsia"/>
        </w:rPr>
        <w:t>医生除了可以按照路径原有计划执行外，可以根据情况，添加，删除，编辑医嘱</w:t>
      </w:r>
      <w:r>
        <w:t>,</w:t>
      </w:r>
      <w:r>
        <w:rPr>
          <w:rFonts w:hint="eastAsia"/>
        </w:rPr>
        <w:t>达到更好的治疗效果，在完成当前步骤后，可以判断进入下一步骤</w:t>
      </w:r>
    </w:p>
    <w:p w:rsidR="002F14CA" w:rsidRDefault="002F14CA" w:rsidP="0034495A"/>
    <w:p w:rsidR="002F14CA" w:rsidRPr="0022575A" w:rsidRDefault="002F14CA" w:rsidP="0034495A">
      <w:r>
        <w:rPr>
          <w:rFonts w:hint="eastAsia"/>
        </w:rPr>
        <w:t>路径执行的二大模块，护士执行</w:t>
      </w:r>
      <w:r>
        <w:t>,</w:t>
      </w:r>
      <w:r>
        <w:rPr>
          <w:rFonts w:hint="eastAsia"/>
        </w:rPr>
        <w:t>护士执行审核过的医生医嘱，记录护理执行结果，以及记录生命体征，检查结果等的护理记录单</w:t>
      </w:r>
    </w:p>
    <w:p w:rsidR="002F14CA" w:rsidRDefault="002F14CA" w:rsidP="00125B4A">
      <w:pPr>
        <w:pStyle w:val="Heading3"/>
        <w:numPr>
          <w:ilvl w:val="2"/>
          <w:numId w:val="2"/>
        </w:numPr>
        <w:rPr>
          <w:rStyle w:val="apple-style-span"/>
          <w:rFonts w:ascii="黑体" w:eastAsia="黑体" w:hAnsi="黑体"/>
          <w:shd w:val="clear" w:color="auto" w:fill="FFFFFF"/>
        </w:rPr>
      </w:pPr>
      <w:bookmarkStart w:id="9" w:name="_Toc297125058"/>
      <w:r w:rsidRPr="006940C6">
        <w:rPr>
          <w:rFonts w:ascii="黑体" w:eastAsia="黑体" w:hAnsi="黑体" w:hint="eastAsia"/>
        </w:rPr>
        <w:t>变异</w:t>
      </w:r>
      <w:r>
        <w:rPr>
          <w:rFonts w:ascii="黑体" w:eastAsia="黑体" w:hAnsi="黑体" w:hint="eastAsia"/>
        </w:rPr>
        <w:t>的</w:t>
      </w:r>
      <w:r w:rsidRPr="006940C6">
        <w:rPr>
          <w:rStyle w:val="apple-style-span"/>
          <w:rFonts w:ascii="黑体" w:eastAsia="黑体" w:hAnsi="黑体" w:hint="eastAsia"/>
          <w:shd w:val="clear" w:color="auto" w:fill="FFFFFF"/>
        </w:rPr>
        <w:t>处理</w:t>
      </w:r>
      <w:bookmarkEnd w:id="9"/>
    </w:p>
    <w:p w:rsidR="002F14CA" w:rsidRDefault="002F14CA" w:rsidP="0034495A">
      <w:r>
        <w:rPr>
          <w:rFonts w:hint="eastAsia"/>
        </w:rPr>
        <w:t>在路径执行过程中，医生可以将发生的变异记录下来，并研究解决方案，平时，可以查看路径总结，查看病人的医嘱执行和变异情况，随时掌握病人动态，同时，在发生严重变异时，可选择退出路径，采取传统治疗等方案</w:t>
      </w:r>
    </w:p>
    <w:p w:rsidR="002F14CA" w:rsidRDefault="002F14CA" w:rsidP="00345C49">
      <w:r>
        <w:rPr>
          <w:rFonts w:hint="eastAsia"/>
        </w:rPr>
        <w:t>除了路径总结功能对个体变异掌握外，路径在使用一段时间后，如果路径已经不是很适合当下的治疗，医院可以通过裁剪准备查看该路径总变异数，然后根据变异情况，选择路径裁剪，对路径进行修正和改良，制定出更适合的路径</w:t>
      </w:r>
    </w:p>
    <w:p w:rsidR="002F14CA" w:rsidRDefault="002F14CA" w:rsidP="00345C49"/>
    <w:p w:rsidR="002F14CA" w:rsidRDefault="002F14CA" w:rsidP="00C26528">
      <w:pPr>
        <w:pStyle w:val="Heading3"/>
        <w:numPr>
          <w:ilvl w:val="2"/>
          <w:numId w:val="2"/>
        </w:numPr>
      </w:pPr>
      <w:bookmarkStart w:id="10" w:name="_Toc297125059"/>
      <w:r w:rsidRPr="003478EB">
        <w:rPr>
          <w:rFonts w:ascii="黑体" w:eastAsia="黑体" w:hAnsi="黑体" w:hint="eastAsia"/>
        </w:rPr>
        <w:t>报表</w:t>
      </w:r>
      <w:bookmarkEnd w:id="10"/>
    </w:p>
    <w:p w:rsidR="002F14CA" w:rsidRDefault="002F14CA" w:rsidP="00C26528">
      <w:r>
        <w:rPr>
          <w:rFonts w:hint="eastAsia"/>
        </w:rPr>
        <w:t>根据医院的需求，制定出了关于路径的进入，路径的执行，路径的退出，变异的情况等一系列报表，让院方可以随便根据需要，获得数据</w:t>
      </w:r>
      <w:r>
        <w:t>,</w:t>
      </w:r>
      <w:r>
        <w:rPr>
          <w:rFonts w:hint="eastAsia"/>
        </w:rPr>
        <w:t>掌握动态变化</w:t>
      </w:r>
    </w:p>
    <w:p w:rsidR="002F14CA" w:rsidRDefault="002F14CA" w:rsidP="00C26528"/>
    <w:p w:rsidR="002F14CA" w:rsidRPr="002E5BD9" w:rsidRDefault="002F14CA" w:rsidP="003478EB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11" w:name="_Toc297125060"/>
      <w:r w:rsidRPr="002E5BD9">
        <w:rPr>
          <w:rFonts w:ascii="黑体" w:eastAsia="黑体" w:hAnsi="黑体" w:hint="eastAsia"/>
        </w:rPr>
        <w:t>维护和系统设置</w:t>
      </w:r>
      <w:bookmarkEnd w:id="11"/>
    </w:p>
    <w:p w:rsidR="002F14CA" w:rsidRDefault="002F14CA" w:rsidP="003478EB">
      <w:r>
        <w:rPr>
          <w:rFonts w:hint="eastAsia"/>
        </w:rPr>
        <w:t>护理参数，变异参数，以及常规的用户，角色，功能等配置，医院都可以根据自己的需要进行配置</w:t>
      </w:r>
    </w:p>
    <w:p w:rsidR="002F14CA" w:rsidRDefault="002F14CA" w:rsidP="003478EB"/>
    <w:p w:rsidR="002F14CA" w:rsidRDefault="002F14CA" w:rsidP="002E5BD9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12" w:name="_Toc297125061"/>
      <w:r w:rsidRPr="002E5BD9">
        <w:rPr>
          <w:rFonts w:ascii="黑体" w:eastAsia="黑体" w:hAnsi="黑体" w:hint="eastAsia"/>
        </w:rPr>
        <w:t>其他与交互</w:t>
      </w:r>
      <w:bookmarkEnd w:id="12"/>
    </w:p>
    <w:p w:rsidR="002F14CA" w:rsidRDefault="002F14CA" w:rsidP="002E5BD9">
      <w:r>
        <w:rPr>
          <w:rFonts w:hint="eastAsia"/>
        </w:rPr>
        <w:t>临床路径集成电子医嘱等子系统，并与</w:t>
      </w:r>
      <w:r>
        <w:t>HIS</w:t>
      </w:r>
      <w:r>
        <w:rPr>
          <w:rFonts w:hint="eastAsia"/>
        </w:rPr>
        <w:t>医院信息系统，</w:t>
      </w:r>
      <w:r>
        <w:t>EMR</w:t>
      </w:r>
      <w:r>
        <w:rPr>
          <w:rFonts w:hint="eastAsia"/>
        </w:rPr>
        <w:t>电子病历等医院的其他系统进行接口交互工作</w:t>
      </w:r>
    </w:p>
    <w:p w:rsidR="002F14CA" w:rsidRDefault="002F14CA" w:rsidP="002E5BD9"/>
    <w:p w:rsidR="002F14CA" w:rsidRDefault="002F14CA" w:rsidP="002E5BD9"/>
    <w:p w:rsidR="002F14CA" w:rsidRPr="00792F20" w:rsidRDefault="002F14CA" w:rsidP="00792F20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3" w:name="_Toc297125062"/>
      <w:r w:rsidRPr="00792F20">
        <w:rPr>
          <w:rFonts w:ascii="黑体" w:eastAsia="黑体" w:hAnsi="黑体" w:hint="eastAsia"/>
          <w:sz w:val="44"/>
          <w:szCs w:val="44"/>
        </w:rPr>
        <w:t>实现方案</w:t>
      </w:r>
      <w:bookmarkEnd w:id="13"/>
    </w:p>
    <w:p w:rsidR="002F14CA" w:rsidRDefault="002F14CA" w:rsidP="002E5BD9">
      <w:r>
        <w:rPr>
          <w:rFonts w:hint="eastAsia"/>
        </w:rPr>
        <w:t>系统采用微软最新的</w:t>
      </w:r>
      <w:r>
        <w:t>Web</w:t>
      </w:r>
      <w:r>
        <w:rPr>
          <w:rFonts w:hint="eastAsia"/>
        </w:rPr>
        <w:t>技术</w:t>
      </w:r>
      <w:r>
        <w:t xml:space="preserve">Silverlight 4 </w:t>
      </w:r>
      <w:r>
        <w:rPr>
          <w:rFonts w:hint="eastAsia"/>
        </w:rPr>
        <w:t>，以</w:t>
      </w:r>
      <w:r>
        <w:t>Wcf</w:t>
      </w:r>
      <w:r>
        <w:rPr>
          <w:rFonts w:hint="eastAsia"/>
        </w:rPr>
        <w:t>服务作为数据底层开发，采用了流程图这种新颖的交互方式来表现路径的步骤，系统有病人列表，路径管理，路径裁剪，用户中心，变异与护理，报表统计，系统设置，病区一览，护理执行，患者模块信息</w:t>
      </w:r>
      <w:r>
        <w:t xml:space="preserve"> </w:t>
      </w:r>
      <w:r>
        <w:rPr>
          <w:rFonts w:hint="eastAsia"/>
        </w:rPr>
        <w:t>十大模块</w:t>
      </w:r>
    </w:p>
    <w:p w:rsidR="002F14CA" w:rsidRPr="00311519" w:rsidRDefault="002F14CA" w:rsidP="002E5BD9">
      <w:r>
        <w:rPr>
          <w:rFonts w:hint="eastAsia"/>
        </w:rPr>
        <w:t>通过相关的模块和功能，用户可以根据自己的需要，自主操作，完成目标。</w:t>
      </w:r>
    </w:p>
    <w:p w:rsidR="002F14CA" w:rsidRDefault="002F14CA" w:rsidP="002E5BD9"/>
    <w:p w:rsidR="002F14CA" w:rsidRPr="002E5BD9" w:rsidRDefault="002F14CA" w:rsidP="002E5BD9"/>
    <w:p w:rsidR="002F14CA" w:rsidRPr="00CF338B" w:rsidRDefault="002F14CA" w:rsidP="00125B4A">
      <w:pPr>
        <w:pStyle w:val="Heading1"/>
        <w:numPr>
          <w:ilvl w:val="0"/>
          <w:numId w:val="2"/>
        </w:numPr>
        <w:rPr>
          <w:rFonts w:ascii="黑体" w:eastAsia="黑体" w:hAnsi="黑体"/>
        </w:rPr>
      </w:pPr>
      <w:bookmarkStart w:id="14" w:name="_Toc297125063"/>
      <w:r>
        <w:rPr>
          <w:rFonts w:ascii="黑体" w:eastAsia="黑体" w:hAnsi="黑体" w:hint="eastAsia"/>
        </w:rPr>
        <w:t>软件系统结构设计</w:t>
      </w:r>
      <w:bookmarkEnd w:id="14"/>
    </w:p>
    <w:p w:rsidR="002F14CA" w:rsidRDefault="002F14CA" w:rsidP="00046009">
      <w:pPr>
        <w:pStyle w:val="Heading2"/>
        <w:numPr>
          <w:ilvl w:val="1"/>
          <w:numId w:val="2"/>
        </w:numPr>
        <w:rPr>
          <w:rFonts w:ascii="黑体" w:eastAsia="黑体" w:hAnsi="黑体"/>
          <w:sz w:val="44"/>
          <w:szCs w:val="44"/>
        </w:rPr>
      </w:pPr>
      <w:bookmarkStart w:id="15" w:name="_Toc297125064"/>
      <w:r w:rsidRPr="00046009">
        <w:rPr>
          <w:rFonts w:ascii="黑体" w:eastAsia="黑体" w:hAnsi="黑体" w:hint="eastAsia"/>
          <w:sz w:val="44"/>
          <w:szCs w:val="44"/>
        </w:rPr>
        <w:t>软件体系结构图</w:t>
      </w:r>
      <w:bookmarkEnd w:id="15"/>
    </w:p>
    <w:p w:rsidR="002F14CA" w:rsidRPr="00046009" w:rsidRDefault="002F14CA" w:rsidP="00046009">
      <w:r>
        <w:object w:dxaOrig="6369" w:dyaOrig="5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261pt" o:ole="">
            <v:imagedata r:id="rId7" o:title=""/>
          </v:shape>
          <o:OLEObject Type="Embed" ProgID="Visio.Drawing.11" ShapeID="_x0000_i1025" DrawAspect="Content" ObjectID="_1502638112" r:id="rId8"/>
        </w:object>
      </w:r>
    </w:p>
    <w:p w:rsidR="002F14CA" w:rsidRPr="00C33655" w:rsidRDefault="002F14CA" w:rsidP="002231C6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16" w:name="_Toc297125065"/>
      <w:r w:rsidRPr="00C33655">
        <w:rPr>
          <w:rFonts w:ascii="黑体" w:eastAsia="黑体" w:hAnsi="黑体" w:hint="eastAsia"/>
        </w:rPr>
        <w:t>路径管理功能结构图</w:t>
      </w:r>
      <w:bookmarkEnd w:id="16"/>
    </w:p>
    <w:p w:rsidR="002F14CA" w:rsidRDefault="002F14CA" w:rsidP="002231C6">
      <w:r>
        <w:object w:dxaOrig="4045" w:dyaOrig="7283">
          <v:shape id="_x0000_i1026" type="#_x0000_t75" style="width:202.5pt;height:364.5pt" o:ole="">
            <v:imagedata r:id="rId9" o:title=""/>
          </v:shape>
          <o:OLEObject Type="Embed" ProgID="Visio.Drawing.11" ShapeID="_x0000_i1026" DrawAspect="Content" ObjectID="_1502638113" r:id="rId10"/>
        </w:object>
      </w:r>
    </w:p>
    <w:p w:rsidR="002F14CA" w:rsidRDefault="002F14CA" w:rsidP="002231C6"/>
    <w:p w:rsidR="002F14CA" w:rsidRPr="00C33655" w:rsidRDefault="002F14CA" w:rsidP="00CE095A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17" w:name="_Toc297125066"/>
      <w:r w:rsidRPr="00C33655">
        <w:rPr>
          <w:rFonts w:ascii="黑体" w:eastAsia="黑体" w:hAnsi="黑体" w:hint="eastAsia"/>
        </w:rPr>
        <w:t>路径执行功能结构图</w:t>
      </w:r>
      <w:bookmarkEnd w:id="17"/>
    </w:p>
    <w:p w:rsidR="002F14CA" w:rsidRDefault="002F14CA" w:rsidP="002231C6">
      <w:r>
        <w:object w:dxaOrig="3953" w:dyaOrig="10458">
          <v:shape id="_x0000_i1027" type="#_x0000_t75" style="width:198pt;height:522.75pt" o:ole="">
            <v:imagedata r:id="rId11" o:title=""/>
          </v:shape>
          <o:OLEObject Type="Embed" ProgID="Visio.Drawing.11" ShapeID="_x0000_i1027" DrawAspect="Content" ObjectID="_1502638114" r:id="rId12"/>
        </w:object>
      </w:r>
    </w:p>
    <w:p w:rsidR="002F14CA" w:rsidRPr="002231C6" w:rsidRDefault="002F14CA" w:rsidP="002231C6"/>
    <w:p w:rsidR="002F14CA" w:rsidRPr="00894748" w:rsidRDefault="002F14CA" w:rsidP="00125B4A">
      <w:pPr>
        <w:pStyle w:val="Heading1"/>
        <w:numPr>
          <w:ilvl w:val="0"/>
          <w:numId w:val="2"/>
        </w:numPr>
        <w:rPr>
          <w:rFonts w:ascii="黑体" w:eastAsia="黑体" w:hAnsi="黑体"/>
        </w:rPr>
      </w:pPr>
      <w:bookmarkStart w:id="18" w:name="_Toc521465576"/>
      <w:bookmarkStart w:id="19" w:name="_Toc297125067"/>
      <w:r w:rsidRPr="00894748">
        <w:rPr>
          <w:rFonts w:ascii="黑体" w:eastAsia="黑体" w:hAnsi="黑体" w:hint="eastAsia"/>
        </w:rPr>
        <w:t>程序功能</w:t>
      </w:r>
      <w:r w:rsidRPr="00894748">
        <w:rPr>
          <w:rFonts w:ascii="黑体" w:eastAsia="黑体" w:hAnsi="黑体"/>
        </w:rPr>
        <w:t>/</w:t>
      </w:r>
      <w:r w:rsidRPr="00894748">
        <w:rPr>
          <w:rFonts w:ascii="黑体" w:eastAsia="黑体" w:hAnsi="黑体" w:hint="eastAsia"/>
        </w:rPr>
        <w:t>模块设计说明</w:t>
      </w:r>
      <w:bookmarkEnd w:id="18"/>
      <w:bookmarkEnd w:id="19"/>
    </w:p>
    <w:p w:rsidR="002F14CA" w:rsidRDefault="002F14CA" w:rsidP="00894748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20" w:name="_Toc297125068"/>
      <w:r w:rsidRPr="00FB258B">
        <w:rPr>
          <w:rFonts w:ascii="黑体" w:eastAsia="黑体" w:hAnsi="黑体" w:hint="eastAsia"/>
        </w:rPr>
        <w:t>病人列表</w:t>
      </w:r>
      <w:r>
        <w:rPr>
          <w:rFonts w:ascii="黑体" w:eastAsia="黑体" w:hAnsi="黑体" w:hint="eastAsia"/>
        </w:rPr>
        <w:t>（路径执行）</w:t>
      </w:r>
      <w:bookmarkEnd w:id="20"/>
    </w:p>
    <w:p w:rsidR="002F14CA" w:rsidRDefault="002F14CA" w:rsidP="00E273BB">
      <w:pPr>
        <w:pStyle w:val="Heading3"/>
        <w:numPr>
          <w:ilvl w:val="2"/>
          <w:numId w:val="2"/>
        </w:numPr>
        <w:rPr>
          <w:rStyle w:val="apple-style-span"/>
          <w:rFonts w:ascii="黑体" w:eastAsia="黑体" w:hAnsi="黑体"/>
          <w:shd w:val="clear" w:color="auto" w:fill="FFFFFF"/>
        </w:rPr>
      </w:pPr>
      <w:bookmarkStart w:id="21" w:name="_Toc297125069"/>
      <w:r w:rsidRPr="00352B46">
        <w:rPr>
          <w:rFonts w:ascii="黑体" w:eastAsia="黑体" w:hAnsi="黑体" w:hint="eastAsia"/>
        </w:rPr>
        <w:t>病人</w:t>
      </w:r>
      <w:r w:rsidRPr="00352B46">
        <w:rPr>
          <w:rStyle w:val="apple-style-span"/>
          <w:rFonts w:ascii="黑体" w:eastAsia="黑体" w:hAnsi="黑体" w:hint="eastAsia"/>
          <w:shd w:val="clear" w:color="auto" w:fill="FFFFFF"/>
        </w:rPr>
        <w:t>列表</w:t>
      </w:r>
      <w:bookmarkEnd w:id="21"/>
    </w:p>
    <w:p w:rsidR="002F14CA" w:rsidRDefault="002F14CA" w:rsidP="00CC235D">
      <w:pPr>
        <w:jc w:val="center"/>
        <w:rPr>
          <w:rFonts w:ascii="黑体" w:eastAsia="黑体" w:hAnsi="黑体"/>
          <w:b/>
          <w:sz w:val="28"/>
          <w:szCs w:val="28"/>
        </w:rPr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F4231A">
      <w:r>
        <w:rPr>
          <w:rFonts w:hint="eastAsia"/>
        </w:rPr>
        <w:t>编号：</w:t>
      </w:r>
    </w:p>
    <w:p w:rsidR="002F14CA" w:rsidRPr="00C85323" w:rsidRDefault="002F14CA" w:rsidP="00F4231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68"/>
        <w:gridCol w:w="2361"/>
        <w:gridCol w:w="2362"/>
        <w:gridCol w:w="2131"/>
      </w:tblGrid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361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病人列表</w:t>
            </w:r>
          </w:p>
        </w:tc>
        <w:tc>
          <w:tcPr>
            <w:tcW w:w="2362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3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InpatientList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>
            <w:r w:rsidRPr="0074719C">
              <w:rPr>
                <w:rFonts w:hint="eastAsia"/>
              </w:rPr>
              <w:t>查询并显示病人，病人基本信息，入径评估，病人信息维护，病人病史，路径总结等功能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>
            <w:r w:rsidRPr="0074719C">
              <w:rPr>
                <w:rFonts w:hint="eastAsia"/>
              </w:rPr>
              <w:t>数据庞大，打开较慢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>
            <w:r w:rsidRPr="0074719C">
              <w:t>1</w:t>
            </w:r>
            <w:r w:rsidRPr="0074719C">
              <w:rPr>
                <w:rFonts w:hint="eastAsia"/>
              </w:rPr>
              <w:t>输入类型：姓名，病历号，床位号</w:t>
            </w:r>
            <w:r w:rsidRPr="0074719C">
              <w:t xml:space="preserve">  </w:t>
            </w:r>
            <w:r w:rsidRPr="0074719C">
              <w:rPr>
                <w:rFonts w:hint="eastAsia"/>
              </w:rPr>
              <w:t>输入值</w:t>
            </w:r>
          </w:p>
          <w:p w:rsidR="002F14CA" w:rsidRPr="0074719C" w:rsidRDefault="002F14CA" w:rsidP="00352B46">
            <w:r w:rsidRPr="0074719C">
              <w:t>2</w:t>
            </w:r>
            <w:r w:rsidRPr="0074719C">
              <w:rPr>
                <w:rFonts w:hint="eastAsia"/>
              </w:rPr>
              <w:t>开始日期，结束日期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输出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>
            <w:r w:rsidRPr="0074719C">
              <w:rPr>
                <w:rFonts w:hint="eastAsia"/>
              </w:rPr>
              <w:t>病历号，床号，患者姓名，性别，年龄，入院诊断，路径状态，路径名称，科室，病区，入院日期，出院日期，管床医生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>
            <w:r w:rsidRPr="0074719C">
              <w:t>1</w:t>
            </w:r>
            <w:r w:rsidRPr="0074719C">
              <w:rPr>
                <w:rFonts w:hint="eastAsia"/>
              </w:rPr>
              <w:t>打开后，搜寻任何条件的病人</w:t>
            </w:r>
          </w:p>
          <w:p w:rsidR="002F14CA" w:rsidRPr="0074719C" w:rsidRDefault="002F14CA" w:rsidP="00352B46">
            <w:r w:rsidRPr="0074719C">
              <w:t>2</w:t>
            </w:r>
            <w:r w:rsidRPr="0074719C">
              <w:rPr>
                <w:rFonts w:hint="eastAsia"/>
              </w:rPr>
              <w:t>输入条件后，按条件搜寻病人</w:t>
            </w:r>
          </w:p>
          <w:p w:rsidR="002F14CA" w:rsidRPr="0074719C" w:rsidRDefault="002F14CA" w:rsidP="00352B46">
            <w:r w:rsidRPr="0074719C">
              <w:t>3</w:t>
            </w:r>
            <w:r w:rsidRPr="0074719C">
              <w:rPr>
                <w:rFonts w:hint="eastAsia"/>
              </w:rPr>
              <w:t>点击有色按钮，根据状态筛选已查出的病人</w:t>
            </w:r>
          </w:p>
          <w:p w:rsidR="002F14CA" w:rsidRPr="0074719C" w:rsidRDefault="002F14CA" w:rsidP="00352B46">
            <w:r w:rsidRPr="0074719C">
              <w:t>4</w:t>
            </w:r>
            <w:r w:rsidRPr="0074719C">
              <w:rPr>
                <w:rFonts w:hint="eastAsia"/>
              </w:rPr>
              <w:t>单击病人，标题栏显示病人概要信息</w:t>
            </w:r>
          </w:p>
          <w:p w:rsidR="002F14CA" w:rsidRPr="0074719C" w:rsidRDefault="002F14CA" w:rsidP="00352B46">
            <w:r w:rsidRPr="0074719C">
              <w:t>5</w:t>
            </w:r>
            <w:r w:rsidRPr="0074719C">
              <w:rPr>
                <w:rFonts w:hint="eastAsia"/>
              </w:rPr>
              <w:t>选择病人，如果病人状态为未引入，则入径评估亮，可点</w:t>
            </w:r>
          </w:p>
          <w:p w:rsidR="002F14CA" w:rsidRPr="0074719C" w:rsidRDefault="002F14CA" w:rsidP="00352B46">
            <w:r w:rsidRPr="0074719C">
              <w:t>6</w:t>
            </w:r>
            <w:r w:rsidRPr="0074719C">
              <w:rPr>
                <w:rFonts w:hint="eastAsia"/>
              </w:rPr>
              <w:t>选择病人，点击病人信息维护</w:t>
            </w:r>
          </w:p>
          <w:p w:rsidR="002F14CA" w:rsidRPr="0074719C" w:rsidRDefault="002F14CA" w:rsidP="00352B46">
            <w:r w:rsidRPr="0074719C">
              <w:t>7</w:t>
            </w:r>
            <w:r w:rsidRPr="0074719C">
              <w:rPr>
                <w:rFonts w:hint="eastAsia"/>
              </w:rPr>
              <w:t>选择病人，点击病人病史信息</w:t>
            </w:r>
          </w:p>
          <w:p w:rsidR="002F14CA" w:rsidRPr="0074719C" w:rsidRDefault="002F14CA" w:rsidP="00352B46">
            <w:r w:rsidRPr="0074719C">
              <w:t>8</w:t>
            </w:r>
            <w:r w:rsidRPr="0074719C">
              <w:rPr>
                <w:rFonts w:hint="eastAsia"/>
              </w:rPr>
              <w:t>选择病人，如果病人状态为在径，退出，完成，则路径总结亮，可点</w:t>
            </w:r>
          </w:p>
          <w:p w:rsidR="002F14CA" w:rsidRPr="0074719C" w:rsidRDefault="002F14CA" w:rsidP="00352B46">
            <w:r w:rsidRPr="0074719C">
              <w:t>9</w:t>
            </w:r>
            <w:r w:rsidRPr="0074719C">
              <w:rPr>
                <w:rFonts w:hint="eastAsia"/>
              </w:rPr>
              <w:t>双击病人，如果病人状态为在径，退出，完成，则进入路径执行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UCPatientBasicInfo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UCInpatientListControl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CP_InpatinetList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备注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/>
        </w:tc>
      </w:tr>
    </w:tbl>
    <w:p w:rsidR="002F14CA" w:rsidRDefault="002F14CA" w:rsidP="00352B46"/>
    <w:p w:rsidR="002F14CA" w:rsidRDefault="002F14CA" w:rsidP="00352B46"/>
    <w:p w:rsidR="002F14CA" w:rsidRDefault="002F14CA" w:rsidP="00352B46"/>
    <w:p w:rsidR="002F14CA" w:rsidRDefault="002F14CA" w:rsidP="00352B46"/>
    <w:p w:rsidR="002F14CA" w:rsidRDefault="002F14CA" w:rsidP="00352B46"/>
    <w:p w:rsidR="002F14CA" w:rsidRPr="00056791" w:rsidRDefault="002F14CA" w:rsidP="00056791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22" w:name="_Toc297125070"/>
      <w:r w:rsidRPr="00056791">
        <w:rPr>
          <w:rFonts w:ascii="黑体" w:eastAsia="黑体" w:hAnsi="黑体" w:hint="eastAsia"/>
        </w:rPr>
        <w:t>入径评估</w:t>
      </w:r>
      <w:bookmarkEnd w:id="22"/>
    </w:p>
    <w:p w:rsidR="002F14CA" w:rsidRDefault="002F14CA" w:rsidP="00056791">
      <w:pPr>
        <w:jc w:val="center"/>
        <w:rPr>
          <w:rFonts w:ascii="黑体" w:eastAsia="黑体" w:hAnsi="黑体"/>
          <w:b/>
          <w:sz w:val="28"/>
          <w:szCs w:val="28"/>
        </w:rPr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056791">
      <w:r>
        <w:rPr>
          <w:rFonts w:hint="eastAsia"/>
        </w:rPr>
        <w:t>编号：</w:t>
      </w:r>
    </w:p>
    <w:p w:rsidR="002F14CA" w:rsidRDefault="002F14CA" w:rsidP="00352B4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68"/>
        <w:gridCol w:w="2409"/>
        <w:gridCol w:w="2222"/>
        <w:gridCol w:w="2223"/>
      </w:tblGrid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409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入径评估</w:t>
            </w:r>
          </w:p>
        </w:tc>
        <w:tc>
          <w:tcPr>
            <w:tcW w:w="2222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223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RWAccessPath2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>
            <w:r w:rsidRPr="0074719C">
              <w:rPr>
                <w:rFonts w:hint="eastAsia"/>
              </w:rPr>
              <w:t>列出可选路径，并根据自动判断条件和手动判断条件决定该病人是否能够入径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0857F8">
            <w:r w:rsidRPr="0074719C">
              <w:rPr>
                <w:rFonts w:hint="eastAsia"/>
              </w:rPr>
              <w:t>选择需求路径，并选择手动判断条件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输出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>
            <w:r w:rsidRPr="0074719C">
              <w:rPr>
                <w:rFonts w:hint="eastAsia"/>
              </w:rPr>
              <w:t>可选路径，自动判断条件，手动判断条件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>
            <w:r w:rsidRPr="0074719C">
              <w:t>1</w:t>
            </w:r>
            <w:r w:rsidRPr="0074719C">
              <w:rPr>
                <w:rFonts w:hint="eastAsia"/>
              </w:rPr>
              <w:t>进入该界面，列出符合该病种的路径</w:t>
            </w:r>
          </w:p>
          <w:p w:rsidR="002F14CA" w:rsidRPr="0074719C" w:rsidRDefault="002F14CA" w:rsidP="00352B46">
            <w:r w:rsidRPr="0074719C">
              <w:t>2</w:t>
            </w:r>
            <w:r w:rsidRPr="0074719C">
              <w:rPr>
                <w:rFonts w:hint="eastAsia"/>
              </w:rPr>
              <w:t>如果有不符合自动判断条件的，则不能入径</w:t>
            </w:r>
          </w:p>
          <w:p w:rsidR="002F14CA" w:rsidRPr="0074719C" w:rsidRDefault="002F14CA" w:rsidP="00352B46">
            <w:r w:rsidRPr="0074719C">
              <w:t>3</w:t>
            </w:r>
            <w:r w:rsidRPr="0074719C">
              <w:rPr>
                <w:rFonts w:hint="eastAsia"/>
              </w:rPr>
              <w:t>如果手动条件没有勾选或没有勾完，不能入径</w:t>
            </w:r>
          </w:p>
          <w:p w:rsidR="002F14CA" w:rsidRPr="0074719C" w:rsidRDefault="002F14CA" w:rsidP="00352B46">
            <w:r w:rsidRPr="0074719C">
              <w:t>4</w:t>
            </w:r>
            <w:r w:rsidRPr="0074719C">
              <w:rPr>
                <w:rFonts w:hint="eastAsia"/>
              </w:rPr>
              <w:t>点击入径，进入路径执行界面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CP_ClinicalPathList  , CP_InpatinetList , CP_PathEnterJudgeCondition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CP_PatientPathEnterJudgeConditionRecord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9A5F71">
            <w:r w:rsidRPr="0074719C">
              <w:rPr>
                <w:rFonts w:hint="eastAsia"/>
              </w:rPr>
              <w:t>从病人列表页面点击进入，须是未引入病人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备注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</w:tbl>
    <w:p w:rsidR="002F14CA" w:rsidRDefault="002F14CA" w:rsidP="00352B46"/>
    <w:p w:rsidR="002F14CA" w:rsidRPr="00E866C5" w:rsidRDefault="002F14CA" w:rsidP="00EF2F0E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23" w:name="_Toc297125071"/>
      <w:r w:rsidRPr="00E866C5">
        <w:rPr>
          <w:rFonts w:ascii="黑体" w:eastAsia="黑体" w:hAnsi="黑体" w:hint="eastAsia"/>
        </w:rPr>
        <w:t>病人信息维护</w:t>
      </w:r>
      <w:bookmarkEnd w:id="23"/>
    </w:p>
    <w:p w:rsidR="002F14CA" w:rsidRDefault="002F14CA" w:rsidP="00EF2F0E">
      <w:pPr>
        <w:jc w:val="center"/>
        <w:rPr>
          <w:rFonts w:ascii="黑体" w:eastAsia="黑体" w:hAnsi="黑体"/>
          <w:b/>
          <w:sz w:val="28"/>
          <w:szCs w:val="28"/>
        </w:rPr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EF2F0E">
      <w:r>
        <w:rPr>
          <w:rFonts w:hint="eastAsia"/>
        </w:rPr>
        <w:t>编号：</w:t>
      </w:r>
    </w:p>
    <w:p w:rsidR="002F14CA" w:rsidRDefault="002F14CA" w:rsidP="00EF2F0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68"/>
        <w:gridCol w:w="2361"/>
        <w:gridCol w:w="2362"/>
        <w:gridCol w:w="2131"/>
      </w:tblGrid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361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病人信息维护</w:t>
            </w:r>
          </w:p>
        </w:tc>
        <w:tc>
          <w:tcPr>
            <w:tcW w:w="2362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3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RWPatInfo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071CAA">
            <w:r w:rsidRPr="0074719C">
              <w:rPr>
                <w:rFonts w:hint="eastAsia"/>
              </w:rPr>
              <w:t>增，删，改，查病人的基本信息，联系人信息，就诊信息，病人检查项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>
            <w:r w:rsidRPr="0074719C">
              <w:rPr>
                <w:rFonts w:hint="eastAsia"/>
              </w:rPr>
              <w:t>病人的基本信息，联系人信息，就诊信息，病人检查项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输出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>
            <w:r w:rsidRPr="0074719C">
              <w:rPr>
                <w:rFonts w:hint="eastAsia"/>
              </w:rPr>
              <w:t>病人的基本信息，联系人信息，就诊信息，病人检查项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352B46">
            <w:r w:rsidRPr="0074719C">
              <w:rPr>
                <w:rFonts w:hint="eastAsia"/>
              </w:rPr>
              <w:t>增，删，改，查操作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CP_InpatinetList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Modal_Dictionary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Modal_Areas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Modal_Diagnosis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Modal_Diagnosis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RW_PatientExamItem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9A5F71">
            <w:r w:rsidRPr="0074719C">
              <w:rPr>
                <w:rFonts w:hint="eastAsia"/>
              </w:rPr>
              <w:t>从病人列表首页点击进入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352B46">
            <w:r w:rsidRPr="0074719C">
              <w:rPr>
                <w:rFonts w:hint="eastAsia"/>
              </w:rPr>
              <w:t>备注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</w:tbl>
    <w:p w:rsidR="002F14CA" w:rsidRDefault="002F14CA" w:rsidP="00352B46"/>
    <w:p w:rsidR="002F14CA" w:rsidRDefault="002F14CA" w:rsidP="00352B46"/>
    <w:p w:rsidR="002F14CA" w:rsidRPr="00E866C5" w:rsidRDefault="002F14CA" w:rsidP="00C671E2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24" w:name="_Toc297125072"/>
      <w:r w:rsidRPr="00E866C5">
        <w:rPr>
          <w:rFonts w:ascii="黑体" w:eastAsia="黑体" w:hAnsi="黑体" w:hint="eastAsia"/>
        </w:rPr>
        <w:t>病人病史信息</w:t>
      </w:r>
      <w:bookmarkEnd w:id="24"/>
    </w:p>
    <w:p w:rsidR="002F14CA" w:rsidRDefault="002F14CA" w:rsidP="00C671E2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C671E2">
      <w:r>
        <w:rPr>
          <w:rFonts w:hint="eastAsia"/>
        </w:rPr>
        <w:t>编号：</w:t>
      </w:r>
    </w:p>
    <w:p w:rsidR="002F14CA" w:rsidRDefault="002F14CA" w:rsidP="00C671E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68"/>
        <w:gridCol w:w="2284"/>
        <w:gridCol w:w="2285"/>
        <w:gridCol w:w="2285"/>
      </w:tblGrid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284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病人病史信息</w:t>
            </w:r>
          </w:p>
        </w:tc>
        <w:tc>
          <w:tcPr>
            <w:tcW w:w="2285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285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RWInPatientHistory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C671E2">
            <w:r w:rsidRPr="0074719C">
              <w:rPr>
                <w:rFonts w:hint="eastAsia"/>
              </w:rPr>
              <w:t>增，删，改，查病人的家族史，个人史，过敏史，手术史，疾病史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C671E2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C671E2">
            <w:r w:rsidRPr="0074719C">
              <w:rPr>
                <w:rFonts w:hint="eastAsia"/>
              </w:rPr>
              <w:t>病人的家族史，个人史，过敏史，手术史，疾病史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输出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C671E2">
            <w:r w:rsidRPr="0074719C">
              <w:rPr>
                <w:rFonts w:hint="eastAsia"/>
              </w:rPr>
              <w:t>病人的家族史，个人史，过敏史，手术史，疾病史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C671E2">
            <w:r w:rsidRPr="0074719C">
              <w:rPr>
                <w:rFonts w:hint="eastAsia"/>
              </w:rPr>
              <w:t>增，删，改，查操作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C671E2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C671E2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CP_PersonalHistory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Modal_Dictionary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Modal_Areas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CP_FamilyHistory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CP_AllergyHistory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CP_SurgeryHistory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CP_IllnessHistory 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CP_DataCategoryDetail 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hint="eastAsia"/>
              </w:rPr>
              <w:t>从病人列表首页点击进入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C671E2">
            <w:r w:rsidRPr="0074719C">
              <w:rPr>
                <w:rFonts w:hint="eastAsia"/>
              </w:rPr>
              <w:t>备注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C671E2"/>
    <w:p w:rsidR="002F14CA" w:rsidRDefault="002F14CA" w:rsidP="00C671E2"/>
    <w:p w:rsidR="002F14CA" w:rsidRPr="00E866C5" w:rsidRDefault="002F14CA" w:rsidP="00DF4C23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25" w:name="_Toc297125073"/>
      <w:r w:rsidRPr="00E866C5">
        <w:rPr>
          <w:rFonts w:ascii="黑体" w:eastAsia="黑体" w:hAnsi="黑体" w:hint="eastAsia"/>
        </w:rPr>
        <w:t>路径总结</w:t>
      </w:r>
      <w:bookmarkEnd w:id="25"/>
    </w:p>
    <w:p w:rsidR="002F14CA" w:rsidRDefault="002F14CA" w:rsidP="00734D1A">
      <w:pPr>
        <w:pStyle w:val="ListParagraph"/>
        <w:ind w:left="2105" w:firstLineChars="0" w:firstLine="415"/>
      </w:pPr>
      <w:r w:rsidRPr="00DF4C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734D1A">
      <w:r>
        <w:rPr>
          <w:rFonts w:hint="eastAsia"/>
        </w:rPr>
        <w:t>编号：</w:t>
      </w:r>
    </w:p>
    <w:p w:rsidR="002F14CA" w:rsidRDefault="002F14CA" w:rsidP="00734D1A"/>
    <w:p w:rsidR="002F14CA" w:rsidRDefault="002F14CA" w:rsidP="00734D1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路径总结</w:t>
            </w:r>
          </w:p>
        </w:tc>
        <w:tc>
          <w:tcPr>
            <w:tcW w:w="2190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RWPathSummary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>
            <w:r w:rsidRPr="0074719C">
              <w:rPr>
                <w:rFonts w:hint="eastAsia"/>
              </w:rPr>
              <w:t>查询该病人在径过程中，各个节点执行的医嘱，以及变异的医嘱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>
            <w:r w:rsidRPr="0074719C">
              <w:t>/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>
            <w:r w:rsidRPr="0074719C">
              <w:rPr>
                <w:rFonts w:hint="eastAsia"/>
              </w:rPr>
              <w:t>按照各个节点，分别列出执行医嘱，和变异医嘱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>
            <w:r w:rsidRPr="0074719C">
              <w:rPr>
                <w:rFonts w:hint="eastAsia"/>
              </w:rPr>
              <w:t>动态生成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RW_PathSummaryEnForce ,RW_PathSummaryOrder ,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RW_PathSummaryVariation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hint="eastAsia"/>
              </w:rPr>
              <w:t>从病人列表首页点击进入，须是已引入路径病人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2A2ACE"/>
    <w:p w:rsidR="002F14CA" w:rsidRDefault="002F14CA" w:rsidP="00C671E2"/>
    <w:p w:rsidR="002F14CA" w:rsidRDefault="002F14CA" w:rsidP="00C671E2"/>
    <w:p w:rsidR="002F14CA" w:rsidRPr="00E866C5" w:rsidRDefault="002F14CA" w:rsidP="002A2ACE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26" w:name="_Toc297125074"/>
      <w:r w:rsidRPr="00E866C5">
        <w:rPr>
          <w:rFonts w:ascii="黑体" w:eastAsia="黑体" w:hAnsi="黑体" w:hint="eastAsia"/>
        </w:rPr>
        <w:t>路径执行</w:t>
      </w:r>
      <w:bookmarkEnd w:id="26"/>
    </w:p>
    <w:p w:rsidR="002F14CA" w:rsidRDefault="002F14CA" w:rsidP="00FD3674">
      <w:pPr>
        <w:pStyle w:val="ListParagraph"/>
        <w:ind w:left="2105" w:firstLineChars="0" w:firstLine="415"/>
      </w:pPr>
      <w:r w:rsidRPr="00FD3674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FD3674">
      <w:r>
        <w:rPr>
          <w:rFonts w:hint="eastAsia"/>
        </w:rPr>
        <w:t>编号：</w:t>
      </w:r>
    </w:p>
    <w:p w:rsidR="002F14CA" w:rsidRDefault="002F14CA" w:rsidP="00FD36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路径执行</w:t>
            </w:r>
          </w:p>
        </w:tc>
        <w:tc>
          <w:tcPr>
            <w:tcW w:w="2190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PathEnForce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2E41C7">
            <w:r w:rsidRPr="0074719C">
              <w:rPr>
                <w:rFonts w:hint="eastAsia"/>
              </w:rPr>
              <w:t>编辑节点医嘱，执行路径节点，</w:t>
            </w:r>
            <w:r w:rsidRPr="0074719C">
              <w:t xml:space="preserve"> 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FD1346">
            <w:r w:rsidRPr="0074719C">
              <w:rPr>
                <w:rFonts w:hint="eastAsia"/>
              </w:rPr>
              <w:t>输入，选择医嘱，保存医嘱，执行下一个节点，完成路径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>
            <w:r w:rsidRPr="0074719C">
              <w:rPr>
                <w:rFonts w:hint="eastAsia"/>
              </w:rPr>
              <w:t>当前节点医嘱，节点流程图，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CE1410">
            <w:r w:rsidRPr="0074719C">
              <w:t>1</w:t>
            </w:r>
            <w:r w:rsidRPr="0074719C">
              <w:rPr>
                <w:rFonts w:hint="eastAsia"/>
              </w:rPr>
              <w:t>点显示路径，显示病人所在路径，当前节点以紫色区别</w:t>
            </w:r>
          </w:p>
          <w:p w:rsidR="002F14CA" w:rsidRPr="0074719C" w:rsidRDefault="002F14CA" w:rsidP="00CE1410">
            <w:r w:rsidRPr="0074719C">
              <w:t>2</w:t>
            </w:r>
            <w:r w:rsidRPr="0074719C">
              <w:rPr>
                <w:rFonts w:hint="eastAsia"/>
              </w:rPr>
              <w:t>选择节点，可查看选择节点下已有的医嘱</w:t>
            </w:r>
          </w:p>
          <w:p w:rsidR="002F14CA" w:rsidRPr="0074719C" w:rsidRDefault="002F14CA" w:rsidP="00CE1410">
            <w:r w:rsidRPr="0074719C">
              <w:t>3</w:t>
            </w:r>
            <w:r w:rsidRPr="0074719C">
              <w:rPr>
                <w:rFonts w:hint="eastAsia"/>
              </w:rPr>
              <w:t>可以对病人当前所在节点进行医嘱的增，删，改操作，并保存</w:t>
            </w:r>
          </w:p>
          <w:p w:rsidR="002F14CA" w:rsidRPr="0074719C" w:rsidRDefault="002F14CA" w:rsidP="00CE1410">
            <w:r w:rsidRPr="0074719C">
              <w:t>4</w:t>
            </w:r>
            <w:r w:rsidRPr="0074719C">
              <w:rPr>
                <w:rFonts w:hint="eastAsia"/>
              </w:rPr>
              <w:t>医嘱可根据状态变换颜色</w:t>
            </w:r>
          </w:p>
          <w:p w:rsidR="002F14CA" w:rsidRPr="0074719C" w:rsidRDefault="002F14CA" w:rsidP="009A5F71">
            <w:r w:rsidRPr="0074719C">
              <w:t>5</w:t>
            </w:r>
            <w:r w:rsidRPr="0074719C">
              <w:rPr>
                <w:rFonts w:hint="eastAsia"/>
              </w:rPr>
              <w:t>从医嘱套餐拖拽套餐到医嘱栏</w:t>
            </w:r>
          </w:p>
          <w:p w:rsidR="002F14CA" w:rsidRPr="0074719C" w:rsidRDefault="002F14CA" w:rsidP="009A5F71">
            <w:r w:rsidRPr="0074719C">
              <w:t>6</w:t>
            </w:r>
            <w:r w:rsidRPr="0074719C">
              <w:rPr>
                <w:rFonts w:hint="eastAsia"/>
              </w:rPr>
              <w:t>当前医嘱等完成后，通过判断条件后，可进入一下节点</w:t>
            </w:r>
          </w:p>
          <w:p w:rsidR="002F14CA" w:rsidRPr="0074719C" w:rsidRDefault="002F14CA" w:rsidP="009A5F71">
            <w:r w:rsidRPr="0074719C">
              <w:t>7</w:t>
            </w:r>
            <w:r w:rsidRPr="0074719C">
              <w:rPr>
                <w:rFonts w:hint="eastAsia"/>
              </w:rPr>
              <w:t>如果当前是循环节点，可以查看上一步，下一步，</w:t>
            </w:r>
          </w:p>
          <w:p w:rsidR="002F14CA" w:rsidRPr="0074719C" w:rsidRDefault="002F14CA" w:rsidP="009A5F71">
            <w:r w:rsidRPr="0074719C">
              <w:t>8</w:t>
            </w:r>
            <w:r w:rsidRPr="0074719C">
              <w:rPr>
                <w:rFonts w:hint="eastAsia"/>
              </w:rPr>
              <w:t>如果到了终结点，可以完成当前节点</w:t>
            </w:r>
          </w:p>
          <w:p w:rsidR="002F14CA" w:rsidRPr="0074719C" w:rsidRDefault="002F14CA" w:rsidP="009A5F71">
            <w:r w:rsidRPr="0074719C">
              <w:t>9</w:t>
            </w:r>
            <w:r w:rsidRPr="0074719C">
              <w:rPr>
                <w:rFonts w:hint="eastAsia"/>
              </w:rPr>
              <w:t>当前节点如果有检查，手术等，在右下角的提示信息会有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WorkFlowActivity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WorkFlowRule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CP_VariantRecords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CP_DoctorOrder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CP_AdviceSuit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57173E">
            <w:pPr>
              <w:rPr>
                <w:kern w:val="0"/>
              </w:rPr>
            </w:pPr>
            <w:r w:rsidRPr="0074719C">
              <w:rPr>
                <w:rFonts w:hint="eastAsia"/>
                <w:kern w:val="0"/>
              </w:rPr>
              <w:t>从病人列表双击进入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FD3674">
      <w:pPr>
        <w:pStyle w:val="ListParagraph"/>
        <w:ind w:left="425" w:firstLineChars="0" w:firstLine="0"/>
      </w:pPr>
    </w:p>
    <w:p w:rsidR="002F14CA" w:rsidRDefault="002F14CA" w:rsidP="00C671E2"/>
    <w:p w:rsidR="002F14CA" w:rsidRPr="00A75BB4" w:rsidRDefault="002F14CA" w:rsidP="00A75BB4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27" w:name="_Toc297125075"/>
      <w:r w:rsidRPr="00A75BB4">
        <w:rPr>
          <w:rFonts w:ascii="黑体" w:eastAsia="黑体" w:hAnsi="黑体" w:hint="eastAsia"/>
        </w:rPr>
        <w:t>医嘱套餐</w:t>
      </w:r>
      <w:bookmarkEnd w:id="27"/>
    </w:p>
    <w:p w:rsidR="002F14CA" w:rsidRDefault="002F14CA" w:rsidP="0083394A">
      <w:pPr>
        <w:ind w:left="2520" w:firstLine="420"/>
      </w:pPr>
      <w:r w:rsidRPr="0083394A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83394A">
      <w:r>
        <w:rPr>
          <w:rFonts w:hint="eastAsia"/>
        </w:rPr>
        <w:t>编号：</w:t>
      </w:r>
    </w:p>
    <w:p w:rsidR="002F14CA" w:rsidRDefault="002F14CA" w:rsidP="0083394A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医嘱套餐</w:t>
            </w:r>
          </w:p>
        </w:tc>
        <w:tc>
          <w:tcPr>
            <w:tcW w:w="2190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W_AdviceSuit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>
            <w:r w:rsidRPr="0074719C">
              <w:rPr>
                <w:rFonts w:hint="eastAsia"/>
              </w:rPr>
              <w:t>增，删，改医嘱套餐，分科室套餐，个人套餐</w:t>
            </w:r>
            <w:r w:rsidRPr="0074719C">
              <w:t>,</w:t>
            </w:r>
            <w:r w:rsidRPr="0074719C">
              <w:rPr>
                <w:rFonts w:hint="eastAsia"/>
              </w:rPr>
              <w:t>产生成组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>
            <w:r w:rsidRPr="0074719C">
              <w:rPr>
                <w:rFonts w:hint="eastAsia"/>
              </w:rPr>
              <w:t>增，删，改医嘱套餐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>
            <w:r w:rsidRPr="0074719C">
              <w:rPr>
                <w:rFonts w:hint="eastAsia"/>
              </w:rPr>
              <w:t>增，删，改医嘱套餐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>
            <w:r w:rsidRPr="0074719C">
              <w:rPr>
                <w:rFonts w:hint="eastAsia"/>
              </w:rPr>
              <w:t>增，删，改操作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A5F71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CP_AdviceSuitDetail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CP_AdviceSuit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CP_DoctorOrder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9A5F71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83394A"/>
    <w:p w:rsidR="002F14CA" w:rsidRDefault="002F14CA" w:rsidP="00B21288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28" w:name="_Toc297125076"/>
      <w:r w:rsidRPr="00B21288">
        <w:rPr>
          <w:rFonts w:ascii="黑体" w:eastAsia="黑体" w:hAnsi="黑体" w:hint="eastAsia"/>
        </w:rPr>
        <w:t>路径管理</w:t>
      </w:r>
      <w:bookmarkEnd w:id="28"/>
    </w:p>
    <w:p w:rsidR="002F14CA" w:rsidRDefault="002F14CA" w:rsidP="00B21288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29" w:name="_Toc297125077"/>
      <w:r w:rsidRPr="001D436A">
        <w:rPr>
          <w:rFonts w:ascii="黑体" w:eastAsia="黑体" w:hAnsi="黑体" w:hint="eastAsia"/>
        </w:rPr>
        <w:t>路径维护</w:t>
      </w:r>
      <w:bookmarkEnd w:id="29"/>
    </w:p>
    <w:p w:rsidR="002F14CA" w:rsidRDefault="002F14CA" w:rsidP="004C7427">
      <w:pPr>
        <w:ind w:left="2520" w:firstLine="420"/>
      </w:pPr>
      <w:r w:rsidRPr="004C7427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4C7427">
      <w:r>
        <w:rPr>
          <w:rFonts w:hint="eastAsia"/>
        </w:rPr>
        <w:t>编号：</w:t>
      </w:r>
    </w:p>
    <w:p w:rsidR="002F14CA" w:rsidRDefault="002F14CA" w:rsidP="004C7427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路径维护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PathManager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增，删，改，查路径，进入路径配置功能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数据庞大，打开较慢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科室，路径名，路径状态，开始日期，结束日期，书写路径的基本的信息，选择路径并配置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路径名称等基本信息，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1</w:t>
            </w:r>
            <w:r w:rsidRPr="0074719C">
              <w:rPr>
                <w:rFonts w:hint="eastAsia"/>
              </w:rPr>
              <w:t>科室支持拼音检索</w:t>
            </w:r>
          </w:p>
          <w:p w:rsidR="002F14CA" w:rsidRPr="0074719C" w:rsidRDefault="002F14CA" w:rsidP="00BE780C">
            <w:r w:rsidRPr="0074719C">
              <w:t>2</w:t>
            </w:r>
            <w:r w:rsidRPr="0074719C">
              <w:rPr>
                <w:rFonts w:hint="eastAsia"/>
              </w:rPr>
              <w:t>路径名支持拼音检索</w:t>
            </w:r>
          </w:p>
          <w:p w:rsidR="002F14CA" w:rsidRPr="0074719C" w:rsidRDefault="002F14CA" w:rsidP="00BE780C">
            <w:r w:rsidRPr="0074719C">
              <w:t>3</w:t>
            </w:r>
            <w:r w:rsidRPr="0074719C">
              <w:rPr>
                <w:rFonts w:hint="eastAsia"/>
              </w:rPr>
              <w:t>根据查询条件查出路径</w:t>
            </w:r>
          </w:p>
          <w:p w:rsidR="002F14CA" w:rsidRPr="0074719C" w:rsidRDefault="002F14CA" w:rsidP="00BE780C">
            <w:r w:rsidRPr="0074719C">
              <w:t>4</w:t>
            </w:r>
            <w:r w:rsidRPr="0074719C">
              <w:rPr>
                <w:rFonts w:hint="eastAsia"/>
              </w:rPr>
              <w:t>增加，修改路径基本信息</w:t>
            </w:r>
          </w:p>
          <w:p w:rsidR="002F14CA" w:rsidRPr="0074719C" w:rsidRDefault="002F14CA" w:rsidP="00BE780C">
            <w:r w:rsidRPr="0074719C">
              <w:t>5</w:t>
            </w:r>
            <w:r w:rsidRPr="0074719C">
              <w:rPr>
                <w:rFonts w:hint="eastAsia"/>
              </w:rPr>
              <w:t>审核过的路径是不能够修改任何信息的</w:t>
            </w:r>
          </w:p>
          <w:p w:rsidR="002F14CA" w:rsidRPr="0074719C" w:rsidRDefault="002F14CA" w:rsidP="00BE780C">
            <w:r w:rsidRPr="0074719C">
              <w:t>6</w:t>
            </w:r>
            <w:r w:rsidRPr="0074719C">
              <w:rPr>
                <w:rFonts w:hint="eastAsia"/>
              </w:rPr>
              <w:t>进入路径配置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CP_ClinicalPathList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CP_PathConditionList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4C7427"/>
    <w:p w:rsidR="002F14CA" w:rsidRDefault="002F14CA" w:rsidP="004C7427"/>
    <w:p w:rsidR="002F14CA" w:rsidRDefault="002F14CA" w:rsidP="001A4145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30" w:name="_Toc297125078"/>
      <w:r w:rsidRPr="001A4145">
        <w:rPr>
          <w:rFonts w:ascii="黑体" w:eastAsia="黑体" w:hAnsi="黑体" w:hint="eastAsia"/>
        </w:rPr>
        <w:t>节点配置</w:t>
      </w:r>
      <w:bookmarkEnd w:id="30"/>
    </w:p>
    <w:p w:rsidR="002F14CA" w:rsidRDefault="002F14CA" w:rsidP="00674E93">
      <w:pPr>
        <w:ind w:left="2520" w:firstLine="420"/>
      </w:pPr>
      <w:r w:rsidRPr="00674E9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674E93">
      <w:r>
        <w:rPr>
          <w:rFonts w:hint="eastAsia"/>
        </w:rPr>
        <w:t>编号：</w:t>
      </w:r>
    </w:p>
    <w:p w:rsidR="002F14CA" w:rsidRDefault="002F14CA" w:rsidP="00674E93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路径节点配置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RWPathNodeSetting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绘制流程图，书写医嘱，护理，变异，进入条件配置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绘制流程图，书写节点医嘱，护理，变异，进入条件配置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流程图，医嘱，护理，变异，进入条件配置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1</w:t>
            </w:r>
            <w:r w:rsidRPr="0074719C">
              <w:rPr>
                <w:rFonts w:hint="eastAsia"/>
              </w:rPr>
              <w:t>在绘图区域绘制节点，保存成流程图</w:t>
            </w:r>
          </w:p>
          <w:p w:rsidR="002F14CA" w:rsidRPr="0074719C" w:rsidRDefault="002F14CA" w:rsidP="00BE780C">
            <w:r w:rsidRPr="0074719C">
              <w:t>2</w:t>
            </w:r>
            <w:r w:rsidRPr="0074719C">
              <w:rPr>
                <w:rFonts w:hint="eastAsia"/>
              </w:rPr>
              <w:t>选择节点，选择医嘱类型，然后输入医嘱</w:t>
            </w:r>
          </w:p>
          <w:p w:rsidR="002F14CA" w:rsidRPr="0074719C" w:rsidRDefault="002F14CA" w:rsidP="00BE780C">
            <w:r w:rsidRPr="0074719C">
              <w:t>3</w:t>
            </w:r>
            <w:r w:rsidRPr="0074719C">
              <w:rPr>
                <w:rFonts w:hint="eastAsia"/>
              </w:rPr>
              <w:t>选择护理，勾选需要的护理类型</w:t>
            </w:r>
          </w:p>
          <w:p w:rsidR="002F14CA" w:rsidRPr="0074719C" w:rsidRDefault="002F14CA" w:rsidP="00BE780C">
            <w:r w:rsidRPr="0074719C">
              <w:t>4</w:t>
            </w:r>
            <w:r w:rsidRPr="0074719C">
              <w:rPr>
                <w:rFonts w:hint="eastAsia"/>
              </w:rPr>
              <w:t>选择异常，勾选需要的异常类型</w:t>
            </w:r>
          </w:p>
          <w:p w:rsidR="002F14CA" w:rsidRPr="0074719C" w:rsidRDefault="002F14CA" w:rsidP="00BE780C">
            <w:r w:rsidRPr="0074719C">
              <w:t>5</w:t>
            </w:r>
            <w:r w:rsidRPr="0074719C">
              <w:rPr>
                <w:rFonts w:hint="eastAsia"/>
              </w:rPr>
              <w:t>选择进入条件配置，书写</w:t>
            </w:r>
            <w:r w:rsidRPr="0074719C">
              <w:t>ICD10,</w:t>
            </w:r>
            <w:r w:rsidRPr="0074719C">
              <w:rPr>
                <w:rFonts w:hint="eastAsia"/>
              </w:rPr>
              <w:t>检查项，描述项等条件</w:t>
            </w:r>
          </w:p>
          <w:p w:rsidR="002F14CA" w:rsidRPr="0074719C" w:rsidRDefault="002F14CA" w:rsidP="00BE780C">
            <w:r w:rsidRPr="0074719C">
              <w:t>6</w:t>
            </w:r>
            <w:r w:rsidRPr="0074719C">
              <w:rPr>
                <w:rFonts w:hint="eastAsia"/>
              </w:rPr>
              <w:t>审核过的路径是不能够修改任何信息的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CP_PathEnterJudgeCondition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CP_ClinicalPathList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CP_VariationToPathInfo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CP_NurExecInfo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ContainerEdit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3417F1">
            <w:pPr>
              <w:rPr>
                <w:kern w:val="0"/>
              </w:rPr>
            </w:pPr>
            <w:r w:rsidRPr="0074719C">
              <w:rPr>
                <w:rFonts w:hint="eastAsia"/>
                <w:kern w:val="0"/>
              </w:rPr>
              <w:t>从路径维护进入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674E93"/>
    <w:p w:rsidR="002F14CA" w:rsidRDefault="002F14CA" w:rsidP="00C82905"/>
    <w:p w:rsidR="002F14CA" w:rsidRDefault="002F14CA" w:rsidP="00C82905"/>
    <w:p w:rsidR="002F14CA" w:rsidRDefault="002F14CA" w:rsidP="00920B41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31" w:name="_Toc297125079"/>
      <w:r w:rsidRPr="00920B41">
        <w:rPr>
          <w:rFonts w:ascii="黑体" w:eastAsia="黑体" w:hAnsi="黑体" w:hint="eastAsia"/>
        </w:rPr>
        <w:t>路径审核</w:t>
      </w:r>
      <w:bookmarkEnd w:id="31"/>
    </w:p>
    <w:p w:rsidR="002F14CA" w:rsidRDefault="002F14CA" w:rsidP="00FB44BD">
      <w:pPr>
        <w:ind w:left="2520" w:firstLine="420"/>
      </w:pPr>
      <w:r w:rsidRPr="00FB44BD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FB44BD">
      <w:r>
        <w:rPr>
          <w:rFonts w:hint="eastAsia"/>
        </w:rPr>
        <w:t>编号：</w:t>
      </w:r>
    </w:p>
    <w:p w:rsidR="002F14CA" w:rsidRDefault="002F14CA" w:rsidP="00FB44B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路径审核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PathReview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查路径，进入路径配置功能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数据庞大，打开较慢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科室，路径名，路径状态，开始日期，结束日期，书写路径的基本的信息，选择路径并配置，审核路径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路径名称等基本信息，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1</w:t>
            </w:r>
            <w:r w:rsidRPr="0074719C">
              <w:rPr>
                <w:rFonts w:hint="eastAsia"/>
              </w:rPr>
              <w:t>科室支持拼音检索</w:t>
            </w:r>
          </w:p>
          <w:p w:rsidR="002F14CA" w:rsidRPr="0074719C" w:rsidRDefault="002F14CA" w:rsidP="00BE780C">
            <w:r w:rsidRPr="0074719C">
              <w:t>2</w:t>
            </w:r>
            <w:r w:rsidRPr="0074719C">
              <w:rPr>
                <w:rFonts w:hint="eastAsia"/>
              </w:rPr>
              <w:t>路径名支持拼音检索</w:t>
            </w:r>
          </w:p>
          <w:p w:rsidR="002F14CA" w:rsidRPr="0074719C" w:rsidRDefault="002F14CA" w:rsidP="00BE780C">
            <w:r w:rsidRPr="0074719C">
              <w:t>3</w:t>
            </w:r>
            <w:r w:rsidRPr="0074719C">
              <w:rPr>
                <w:rFonts w:hint="eastAsia"/>
              </w:rPr>
              <w:t>根据查询条件查出路径</w:t>
            </w:r>
          </w:p>
          <w:p w:rsidR="002F14CA" w:rsidRPr="0074719C" w:rsidRDefault="002F14CA" w:rsidP="00BE780C">
            <w:r w:rsidRPr="0074719C">
              <w:t>4</w:t>
            </w:r>
            <w:r w:rsidRPr="0074719C">
              <w:rPr>
                <w:rFonts w:hint="eastAsia"/>
              </w:rPr>
              <w:t>增加，修改路径基本信息</w:t>
            </w:r>
          </w:p>
          <w:p w:rsidR="002F14CA" w:rsidRPr="0074719C" w:rsidRDefault="002F14CA" w:rsidP="00BE780C">
            <w:r w:rsidRPr="0074719C">
              <w:t>5</w:t>
            </w:r>
            <w:r w:rsidRPr="0074719C">
              <w:rPr>
                <w:rFonts w:hint="eastAsia"/>
              </w:rPr>
              <w:t>审核过的路径是不能够修改任何信息的</w:t>
            </w:r>
          </w:p>
          <w:p w:rsidR="002F14CA" w:rsidRPr="0074719C" w:rsidRDefault="002F14CA" w:rsidP="00BE780C">
            <w:r w:rsidRPr="0074719C">
              <w:t>6</w:t>
            </w:r>
            <w:r w:rsidRPr="0074719C">
              <w:rPr>
                <w:rFonts w:hint="eastAsia"/>
              </w:rPr>
              <w:t>对路径进行审核，反审核，停用</w:t>
            </w:r>
          </w:p>
          <w:p w:rsidR="002F14CA" w:rsidRPr="0074719C" w:rsidRDefault="002F14CA" w:rsidP="00BE780C">
            <w:r w:rsidRPr="0074719C">
              <w:t>7</w:t>
            </w:r>
            <w:r w:rsidRPr="0074719C">
              <w:rPr>
                <w:rFonts w:hint="eastAsia"/>
              </w:rPr>
              <w:t>进入路径配置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CP_ClinicalPathList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CP_PathConditionList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FB44BD"/>
    <w:p w:rsidR="002F14CA" w:rsidRDefault="002F14CA" w:rsidP="00B44B88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32" w:name="_Toc297125080"/>
      <w:r>
        <w:rPr>
          <w:rFonts w:ascii="黑体" w:eastAsia="黑体" w:hAnsi="黑体" w:hint="eastAsia"/>
        </w:rPr>
        <w:t>路径</w:t>
      </w:r>
      <w:r w:rsidRPr="0027637A">
        <w:rPr>
          <w:rFonts w:ascii="黑体" w:eastAsia="黑体" w:hAnsi="黑体" w:hint="eastAsia"/>
        </w:rPr>
        <w:t>裁剪</w:t>
      </w:r>
      <w:bookmarkEnd w:id="32"/>
    </w:p>
    <w:p w:rsidR="002F14CA" w:rsidRPr="008F7CE4" w:rsidRDefault="002F14CA" w:rsidP="008F7CE4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33" w:name="_Toc297125081"/>
      <w:r w:rsidRPr="008F7CE4">
        <w:rPr>
          <w:rFonts w:ascii="黑体" w:eastAsia="黑体" w:hAnsi="黑体" w:hint="eastAsia"/>
        </w:rPr>
        <w:t>裁剪准备</w:t>
      </w:r>
      <w:bookmarkEnd w:id="33"/>
    </w:p>
    <w:p w:rsidR="002F14CA" w:rsidRDefault="002F14CA" w:rsidP="00BF0828">
      <w:pPr>
        <w:ind w:left="2520" w:firstLine="420"/>
      </w:pPr>
      <w:r w:rsidRPr="00BF0828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BF0828">
      <w:r>
        <w:rPr>
          <w:rFonts w:hint="eastAsia"/>
        </w:rPr>
        <w:t>编号：</w:t>
      </w:r>
    </w:p>
    <w:p w:rsidR="002F14CA" w:rsidRDefault="002F14CA" w:rsidP="00BF082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裁剪准备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PathCutQuery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根据条件查询路径，并根据变异数量排序，新建裁剪路径，进入裁剪配置界面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数据庞大，打开较慢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科室，路径名，新建路径基本信息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路径，变异数，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1</w:t>
            </w:r>
            <w:r w:rsidRPr="0074719C">
              <w:rPr>
                <w:rFonts w:hint="eastAsia"/>
              </w:rPr>
              <w:t>科室支持拼音检索</w:t>
            </w:r>
          </w:p>
          <w:p w:rsidR="002F14CA" w:rsidRPr="0074719C" w:rsidRDefault="002F14CA" w:rsidP="00BE780C">
            <w:r w:rsidRPr="0074719C">
              <w:t>2</w:t>
            </w:r>
            <w:r w:rsidRPr="0074719C">
              <w:rPr>
                <w:rFonts w:hint="eastAsia"/>
              </w:rPr>
              <w:t>路径支持拼音检索</w:t>
            </w:r>
          </w:p>
          <w:p w:rsidR="002F14CA" w:rsidRPr="0074719C" w:rsidRDefault="002F14CA" w:rsidP="00BE780C">
            <w:r w:rsidRPr="0074719C">
              <w:t>3</w:t>
            </w:r>
            <w:r w:rsidRPr="0074719C">
              <w:rPr>
                <w:rFonts w:hint="eastAsia"/>
              </w:rPr>
              <w:t>根据查询条件查出路径</w:t>
            </w:r>
          </w:p>
          <w:p w:rsidR="002F14CA" w:rsidRPr="0074719C" w:rsidRDefault="002F14CA" w:rsidP="00BE780C">
            <w:r w:rsidRPr="0074719C">
              <w:t>4</w:t>
            </w:r>
            <w:r w:rsidRPr="0074719C">
              <w:rPr>
                <w:rFonts w:hint="eastAsia"/>
              </w:rPr>
              <w:t>每条路径列出变异总数，路径列表根据变异数降序排列</w:t>
            </w:r>
          </w:p>
          <w:p w:rsidR="002F14CA" w:rsidRPr="0074719C" w:rsidRDefault="002F14CA" w:rsidP="00BE780C">
            <w:r w:rsidRPr="0074719C">
              <w:t>5</w:t>
            </w:r>
            <w:r w:rsidRPr="0074719C">
              <w:rPr>
                <w:rFonts w:hint="eastAsia"/>
              </w:rPr>
              <w:t>增加裁剪路径的基本信息</w:t>
            </w:r>
          </w:p>
          <w:p w:rsidR="002F14CA" w:rsidRPr="0074719C" w:rsidRDefault="002F14CA" w:rsidP="00BE780C">
            <w:r w:rsidRPr="0074719C">
              <w:t>6</w:t>
            </w:r>
            <w:r w:rsidRPr="0074719C">
              <w:rPr>
                <w:rFonts w:hint="eastAsia"/>
              </w:rPr>
              <w:t>进入裁剪配置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CP_ClinicalPathList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CP_AdviceGroupPathCut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DD4A0A"/>
    <w:p w:rsidR="002F14CA" w:rsidRDefault="002F14CA" w:rsidP="008222A0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34" w:name="_Toc297125082"/>
      <w:r w:rsidRPr="008222A0">
        <w:rPr>
          <w:rFonts w:ascii="黑体" w:eastAsia="黑体" w:hAnsi="黑体" w:hint="eastAsia"/>
        </w:rPr>
        <w:t>路径裁剪</w:t>
      </w:r>
      <w:bookmarkEnd w:id="34"/>
    </w:p>
    <w:p w:rsidR="002F14CA" w:rsidRDefault="002F14CA" w:rsidP="00B342A3">
      <w:pPr>
        <w:ind w:left="2940" w:firstLine="420"/>
      </w:pPr>
      <w:r w:rsidRPr="00B342A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B342A3">
      <w:r>
        <w:rPr>
          <w:rFonts w:hint="eastAsia"/>
        </w:rPr>
        <w:t>编号：</w:t>
      </w:r>
    </w:p>
    <w:p w:rsidR="002F14CA" w:rsidRDefault="002F14CA" w:rsidP="00B342A3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路径裁剪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RWPathCutEdit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医嘱裁剪，绘制流程图，书写医嘱，护理，变异，进入条件配置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裁剪医嘱，绘制流程图，书写节点医嘱，护理，变异，进入条件配置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成套医嘱，执行医嘱，执行数，流程图，医嘱，护理，变异，进入条件配置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2570B7">
            <w:r w:rsidRPr="0074719C">
              <w:t>1</w:t>
            </w:r>
            <w:r w:rsidRPr="0074719C">
              <w:rPr>
                <w:rFonts w:hint="eastAsia"/>
              </w:rPr>
              <w:t>完成保存原有路径的流程图，护理，异常，进入条件等信息</w:t>
            </w:r>
          </w:p>
          <w:p w:rsidR="002F14CA" w:rsidRPr="0074719C" w:rsidRDefault="002F14CA" w:rsidP="002570B7">
            <w:r w:rsidRPr="0074719C">
              <w:t>2</w:t>
            </w:r>
            <w:r w:rsidRPr="0074719C">
              <w:rPr>
                <w:rFonts w:hint="eastAsia"/>
              </w:rPr>
              <w:t>将原路径的医嘱分为原有成套医嘱和执行新增医嘱两类，显示医嘱执行数</w:t>
            </w:r>
          </w:p>
          <w:p w:rsidR="002F14CA" w:rsidRPr="0074719C" w:rsidRDefault="002F14CA" w:rsidP="002570B7">
            <w:r w:rsidRPr="0074719C">
              <w:t>3</w:t>
            </w:r>
            <w:r w:rsidRPr="0074719C">
              <w:rPr>
                <w:rFonts w:hint="eastAsia"/>
              </w:rPr>
              <w:t>自由选择需要插入的医嘱</w:t>
            </w:r>
          </w:p>
          <w:p w:rsidR="002F14CA" w:rsidRPr="0074719C" w:rsidRDefault="002F14CA" w:rsidP="002570B7">
            <w:r w:rsidRPr="0074719C">
              <w:t>4</w:t>
            </w:r>
            <w:r w:rsidRPr="0074719C">
              <w:rPr>
                <w:rFonts w:hint="eastAsia"/>
              </w:rPr>
              <w:t>在绘图区域继续编辑节点，保存成流程图</w:t>
            </w:r>
          </w:p>
          <w:p w:rsidR="002F14CA" w:rsidRPr="0074719C" w:rsidRDefault="002F14CA" w:rsidP="002570B7">
            <w:r w:rsidRPr="0074719C">
              <w:t>2</w:t>
            </w:r>
            <w:r w:rsidRPr="0074719C">
              <w:rPr>
                <w:rFonts w:hint="eastAsia"/>
              </w:rPr>
              <w:t>选择节点，选择医嘱类型，继续编辑医嘱</w:t>
            </w:r>
          </w:p>
          <w:p w:rsidR="002F14CA" w:rsidRPr="0074719C" w:rsidRDefault="002F14CA" w:rsidP="002570B7">
            <w:r w:rsidRPr="0074719C">
              <w:t>3</w:t>
            </w:r>
            <w:r w:rsidRPr="0074719C">
              <w:rPr>
                <w:rFonts w:hint="eastAsia"/>
              </w:rPr>
              <w:t>选择护理，勾选需要的护理类型</w:t>
            </w:r>
          </w:p>
          <w:p w:rsidR="002F14CA" w:rsidRPr="0074719C" w:rsidRDefault="002F14CA" w:rsidP="002570B7">
            <w:r w:rsidRPr="0074719C">
              <w:t>4</w:t>
            </w:r>
            <w:r w:rsidRPr="0074719C">
              <w:rPr>
                <w:rFonts w:hint="eastAsia"/>
              </w:rPr>
              <w:t>选择异常，勾选需要的异常类型</w:t>
            </w:r>
          </w:p>
          <w:p w:rsidR="002F14CA" w:rsidRPr="0074719C" w:rsidRDefault="002F14CA" w:rsidP="002570B7">
            <w:r w:rsidRPr="0074719C">
              <w:t>5</w:t>
            </w:r>
            <w:r w:rsidRPr="0074719C">
              <w:rPr>
                <w:rFonts w:hint="eastAsia"/>
              </w:rPr>
              <w:t>选择进入条件配置，书写</w:t>
            </w:r>
            <w:r w:rsidRPr="0074719C">
              <w:t>ICD10,</w:t>
            </w:r>
            <w:r w:rsidRPr="0074719C">
              <w:rPr>
                <w:rFonts w:hint="eastAsia"/>
              </w:rPr>
              <w:t>检查项，描述项等条件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CP_ClinicalPathList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CP_VariationToPathInfo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CP_NurExecInfo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PathCutContainerEdit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B342A3"/>
    <w:p w:rsidR="002F14CA" w:rsidRDefault="002F14CA" w:rsidP="006E0700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35" w:name="_Toc297125083"/>
      <w:r w:rsidRPr="006E0700">
        <w:rPr>
          <w:rFonts w:ascii="黑体" w:eastAsia="黑体" w:hAnsi="黑体" w:hint="eastAsia"/>
        </w:rPr>
        <w:t>用户中心</w:t>
      </w:r>
      <w:bookmarkEnd w:id="35"/>
    </w:p>
    <w:p w:rsidR="002F14CA" w:rsidRDefault="002F14CA" w:rsidP="00FF4E36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36" w:name="_Toc297125084"/>
      <w:r w:rsidRPr="00F75CDF">
        <w:rPr>
          <w:rFonts w:ascii="黑体" w:eastAsia="黑体" w:hAnsi="黑体" w:hint="eastAsia"/>
        </w:rPr>
        <w:t>病历时限信息（提示）</w:t>
      </w:r>
      <w:bookmarkEnd w:id="36"/>
    </w:p>
    <w:p w:rsidR="002F14CA" w:rsidRDefault="002F14CA" w:rsidP="002400A8">
      <w:pPr>
        <w:ind w:left="2100" w:firstLine="420"/>
      </w:pPr>
      <w:r w:rsidRPr="002400A8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2400A8">
      <w:r>
        <w:rPr>
          <w:rFonts w:hint="eastAsia"/>
        </w:rPr>
        <w:t>编号：</w:t>
      </w:r>
    </w:p>
    <w:p w:rsidR="002F14CA" w:rsidRDefault="002F14CA" w:rsidP="002400A8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病历时限信息</w:t>
            </w:r>
            <w:r w:rsidRPr="0074719C">
              <w:t>(</w:t>
            </w:r>
            <w:r w:rsidRPr="0074719C">
              <w:rPr>
                <w:rFonts w:hint="eastAsia"/>
              </w:rPr>
              <w:t>提示</w:t>
            </w:r>
            <w:r w:rsidRPr="0074719C">
              <w:t>)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提示病历距离到期的时间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/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显示即将到期的病历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1</w:t>
            </w:r>
            <w:r w:rsidRPr="0074719C">
              <w:rPr>
                <w:rFonts w:hint="eastAsia"/>
              </w:rPr>
              <w:t>显示即将到期的病历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2400A8"/>
    <w:p w:rsidR="002F14CA" w:rsidRPr="003D2210" w:rsidRDefault="002F14CA" w:rsidP="004070B6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37" w:name="_Toc297125085"/>
      <w:r w:rsidRPr="003D2210">
        <w:rPr>
          <w:rFonts w:ascii="黑体" w:eastAsia="黑体" w:hAnsi="黑体" w:hint="eastAsia"/>
        </w:rPr>
        <w:t>病历时限信息（警告）</w:t>
      </w:r>
      <w:bookmarkEnd w:id="37"/>
    </w:p>
    <w:p w:rsidR="002F14CA" w:rsidRDefault="002F14CA" w:rsidP="00995345">
      <w:pPr>
        <w:ind w:left="2520" w:firstLine="420"/>
      </w:pPr>
      <w:r w:rsidRPr="00995345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995345">
      <w:r>
        <w:rPr>
          <w:rFonts w:hint="eastAsia"/>
        </w:rPr>
        <w:t>编号：</w:t>
      </w:r>
    </w:p>
    <w:p w:rsidR="002F14CA" w:rsidRDefault="002F14CA" w:rsidP="00995345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病历时限信息（警告）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警告已经过期的病历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/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56C66">
            <w:r w:rsidRPr="0074719C">
              <w:rPr>
                <w:rFonts w:hint="eastAsia"/>
              </w:rPr>
              <w:t>显示已经过期的病历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1</w:t>
            </w:r>
            <w:r w:rsidRPr="0074719C">
              <w:rPr>
                <w:rFonts w:hint="eastAsia"/>
              </w:rPr>
              <w:t>显示已经过期的病历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995345"/>
    <w:p w:rsidR="002F14CA" w:rsidRPr="003D2210" w:rsidRDefault="002F14CA" w:rsidP="009021D2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38" w:name="_Toc297125086"/>
      <w:r w:rsidRPr="003D2210">
        <w:rPr>
          <w:rFonts w:ascii="黑体" w:eastAsia="黑体" w:hAnsi="黑体" w:hint="eastAsia"/>
        </w:rPr>
        <w:t>分管病人</w:t>
      </w:r>
      <w:bookmarkEnd w:id="38"/>
    </w:p>
    <w:p w:rsidR="002F14CA" w:rsidRDefault="002F14CA" w:rsidP="001108FD">
      <w:pPr>
        <w:ind w:left="2520" w:firstLine="420"/>
      </w:pPr>
      <w:r w:rsidRPr="001108FD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1108FD">
      <w:r>
        <w:rPr>
          <w:rFonts w:hint="eastAsia"/>
        </w:rPr>
        <w:t>编号：</w:t>
      </w:r>
    </w:p>
    <w:p w:rsidR="002F14CA" w:rsidRPr="00C85323" w:rsidRDefault="002F14CA" w:rsidP="00CF42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68"/>
        <w:gridCol w:w="2361"/>
        <w:gridCol w:w="2362"/>
        <w:gridCol w:w="2131"/>
      </w:tblGrid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36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分管病人</w:t>
            </w:r>
          </w:p>
        </w:tc>
        <w:tc>
          <w:tcPr>
            <w:tcW w:w="2362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3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InpatientList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查询并显示</w:t>
            </w:r>
            <w:r w:rsidRPr="0074719C">
              <w:rPr>
                <w:rFonts w:hint="eastAsia"/>
                <w:color w:val="FF0000"/>
              </w:rPr>
              <w:t>当前自己分管</w:t>
            </w:r>
            <w:r w:rsidRPr="0074719C">
              <w:rPr>
                <w:rFonts w:hint="eastAsia"/>
              </w:rPr>
              <w:t>的病人，病人基本信息，入径评估，病人信息维护，病人病史，路径总结等功能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数据庞大，打开较慢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BE780C">
            <w:r w:rsidRPr="0074719C">
              <w:t>1</w:t>
            </w:r>
            <w:r w:rsidRPr="0074719C">
              <w:rPr>
                <w:rFonts w:hint="eastAsia"/>
              </w:rPr>
              <w:t>输入类型：姓名，病历号，床位号</w:t>
            </w:r>
            <w:r w:rsidRPr="0074719C">
              <w:t xml:space="preserve">  </w:t>
            </w:r>
            <w:r w:rsidRPr="0074719C">
              <w:rPr>
                <w:rFonts w:hint="eastAsia"/>
              </w:rPr>
              <w:t>输入值</w:t>
            </w:r>
          </w:p>
          <w:p w:rsidR="002F14CA" w:rsidRPr="0074719C" w:rsidRDefault="002F14CA" w:rsidP="00BE780C">
            <w:r w:rsidRPr="0074719C">
              <w:t>2</w:t>
            </w:r>
            <w:r w:rsidRPr="0074719C">
              <w:rPr>
                <w:rFonts w:hint="eastAsia"/>
              </w:rPr>
              <w:t>开始日期，结束日期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输出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病历号，床号，患者姓名，性别，年龄，入院诊断，路径状态，路径名称，科室，病区，入院日期，出院日期，管床医生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BE780C">
            <w:r w:rsidRPr="0074719C">
              <w:t>1</w:t>
            </w:r>
            <w:r w:rsidRPr="0074719C">
              <w:rPr>
                <w:rFonts w:hint="eastAsia"/>
              </w:rPr>
              <w:t>打开后，搜寻任何条件的病人</w:t>
            </w:r>
          </w:p>
          <w:p w:rsidR="002F14CA" w:rsidRPr="0074719C" w:rsidRDefault="002F14CA" w:rsidP="00BE780C">
            <w:r w:rsidRPr="0074719C">
              <w:t>2</w:t>
            </w:r>
            <w:r w:rsidRPr="0074719C">
              <w:rPr>
                <w:rFonts w:hint="eastAsia"/>
              </w:rPr>
              <w:t>输入条件后，按条件搜寻病人</w:t>
            </w:r>
          </w:p>
          <w:p w:rsidR="002F14CA" w:rsidRPr="0074719C" w:rsidRDefault="002F14CA" w:rsidP="00BE780C">
            <w:r w:rsidRPr="0074719C">
              <w:t>3</w:t>
            </w:r>
            <w:r w:rsidRPr="0074719C">
              <w:rPr>
                <w:rFonts w:hint="eastAsia"/>
              </w:rPr>
              <w:t>点击有色按钮，按状态筛选已查出的病人</w:t>
            </w:r>
          </w:p>
          <w:p w:rsidR="002F14CA" w:rsidRPr="0074719C" w:rsidRDefault="002F14CA" w:rsidP="00BE780C">
            <w:r w:rsidRPr="0074719C">
              <w:t>4</w:t>
            </w:r>
            <w:r w:rsidRPr="0074719C">
              <w:rPr>
                <w:rFonts w:hint="eastAsia"/>
              </w:rPr>
              <w:t>选择病人，如果病人状态为未引入，则入径评估亮，可点</w:t>
            </w:r>
          </w:p>
          <w:p w:rsidR="002F14CA" w:rsidRPr="0074719C" w:rsidRDefault="002F14CA" w:rsidP="00BE780C">
            <w:r w:rsidRPr="0074719C">
              <w:t>5</w:t>
            </w:r>
            <w:r w:rsidRPr="0074719C">
              <w:rPr>
                <w:rFonts w:hint="eastAsia"/>
              </w:rPr>
              <w:t>选择病人，点击病人信息维护</w:t>
            </w:r>
          </w:p>
          <w:p w:rsidR="002F14CA" w:rsidRPr="0074719C" w:rsidRDefault="002F14CA" w:rsidP="00BE780C">
            <w:r w:rsidRPr="0074719C">
              <w:t>6</w:t>
            </w:r>
            <w:r w:rsidRPr="0074719C">
              <w:rPr>
                <w:rFonts w:hint="eastAsia"/>
              </w:rPr>
              <w:t>选择病人，点击病人病史信息</w:t>
            </w:r>
          </w:p>
          <w:p w:rsidR="002F14CA" w:rsidRPr="0074719C" w:rsidRDefault="002F14CA" w:rsidP="00BE780C">
            <w:r w:rsidRPr="0074719C">
              <w:t>7</w:t>
            </w:r>
            <w:r w:rsidRPr="0074719C">
              <w:rPr>
                <w:rFonts w:hint="eastAsia"/>
              </w:rPr>
              <w:t>选择病人，如果病人状态为在径，退出，完成，则路径总结亮，可点</w:t>
            </w:r>
          </w:p>
          <w:p w:rsidR="002F14CA" w:rsidRPr="0074719C" w:rsidRDefault="002F14CA" w:rsidP="00BE780C">
            <w:r w:rsidRPr="0074719C">
              <w:t>9</w:t>
            </w:r>
            <w:r w:rsidRPr="0074719C">
              <w:rPr>
                <w:rFonts w:hint="eastAsia"/>
              </w:rPr>
              <w:t>双击病人，如果病人状态为在径，退出，完成，则进入路径执行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UCPatientBasicInfo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UCInpatientListControl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CP_InpatinetList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需登录后使用</w:t>
            </w:r>
          </w:p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668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备注</w:t>
            </w:r>
          </w:p>
        </w:tc>
        <w:tc>
          <w:tcPr>
            <w:tcW w:w="6854" w:type="dxa"/>
            <w:gridSpan w:val="3"/>
          </w:tcPr>
          <w:p w:rsidR="002F14CA" w:rsidRPr="0074719C" w:rsidRDefault="002F14CA" w:rsidP="00BE780C"/>
        </w:tc>
      </w:tr>
    </w:tbl>
    <w:p w:rsidR="002F14CA" w:rsidRDefault="002F14CA" w:rsidP="001108FD"/>
    <w:p w:rsidR="002F14CA" w:rsidRDefault="002F14CA" w:rsidP="003D2210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39" w:name="_Toc297125087"/>
      <w:r w:rsidRPr="003D2210">
        <w:rPr>
          <w:rFonts w:ascii="黑体" w:eastAsia="黑体" w:hAnsi="黑体" w:hint="eastAsia"/>
        </w:rPr>
        <w:t>分管病人检验报告数据</w:t>
      </w:r>
      <w:bookmarkEnd w:id="39"/>
    </w:p>
    <w:p w:rsidR="002F14CA" w:rsidRDefault="002F14CA" w:rsidP="00EA3F2A"/>
    <w:p w:rsidR="002F14CA" w:rsidRDefault="002F14CA" w:rsidP="003A2806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3A2806">
      <w:r>
        <w:rPr>
          <w:rFonts w:hint="eastAsia"/>
        </w:rPr>
        <w:t>编号：</w:t>
      </w:r>
    </w:p>
    <w:p w:rsidR="002F14CA" w:rsidRDefault="002F14CA" w:rsidP="003A2806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分管病人检验报告数据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显示分管病人的检验数据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/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显示分管病人的检验数据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1</w:t>
            </w:r>
            <w:r w:rsidRPr="0074719C">
              <w:rPr>
                <w:rFonts w:hint="eastAsia"/>
              </w:rPr>
              <w:t>显示分管病人的检验数据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3A2806"/>
    <w:p w:rsidR="002F14CA" w:rsidRDefault="002F14CA" w:rsidP="00EA3F2A"/>
    <w:p w:rsidR="002F14CA" w:rsidRPr="00965039" w:rsidRDefault="002F14CA" w:rsidP="00F40CCE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40" w:name="_Toc297125088"/>
      <w:r w:rsidRPr="00965039">
        <w:rPr>
          <w:rFonts w:ascii="黑体" w:eastAsia="黑体" w:hAnsi="黑体" w:hint="eastAsia"/>
        </w:rPr>
        <w:t>医师任务信息</w:t>
      </w:r>
      <w:bookmarkEnd w:id="40"/>
    </w:p>
    <w:p w:rsidR="002F14CA" w:rsidRDefault="002F14CA" w:rsidP="008A009D"/>
    <w:p w:rsidR="002F14CA" w:rsidRDefault="002F14CA" w:rsidP="008A009D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8A009D">
      <w:r>
        <w:rPr>
          <w:rFonts w:hint="eastAsia"/>
        </w:rPr>
        <w:t>编号：</w:t>
      </w:r>
    </w:p>
    <w:p w:rsidR="002F14CA" w:rsidRDefault="002F14CA" w:rsidP="008A009D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医师任务信息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显示医师的任务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任务日期，任务状态，按时间段，医嘱类别分组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根据查询条件显示医师的任务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1</w:t>
            </w:r>
            <w:r w:rsidRPr="0074719C">
              <w:rPr>
                <w:rFonts w:hint="eastAsia"/>
              </w:rPr>
              <w:t>根据查询条件显示医师的任务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8A009D"/>
    <w:p w:rsidR="002F14CA" w:rsidRDefault="002F14CA" w:rsidP="00965039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41" w:name="_Toc297125089"/>
      <w:r w:rsidRPr="00965039">
        <w:rPr>
          <w:rFonts w:ascii="黑体" w:eastAsia="黑体" w:hAnsi="黑体" w:hint="eastAsia"/>
        </w:rPr>
        <w:t>医生异常问题处理信息</w:t>
      </w:r>
      <w:bookmarkEnd w:id="41"/>
    </w:p>
    <w:p w:rsidR="002F14CA" w:rsidRDefault="002F14CA" w:rsidP="000170C8">
      <w:pPr>
        <w:ind w:left="2940"/>
      </w:pPr>
      <w:r w:rsidRPr="000170C8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0170C8">
      <w:r>
        <w:rPr>
          <w:rFonts w:hint="eastAsia"/>
        </w:rPr>
        <w:t>编号：</w:t>
      </w:r>
    </w:p>
    <w:p w:rsidR="002F14CA" w:rsidRDefault="002F14CA" w:rsidP="000170C8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医生异常问题处理信息</w:t>
            </w:r>
          </w:p>
        </w:tc>
        <w:tc>
          <w:tcPr>
            <w:tcW w:w="2190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rPr>
                <w:rFonts w:hint="eastAsia"/>
              </w:rPr>
              <w:t>显示医生对异常提出的问题，以及回复，问题状态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610758">
            <w:r w:rsidRPr="0074719C">
              <w:rPr>
                <w:rFonts w:hint="eastAsia"/>
              </w:rPr>
              <w:t>选择问题状态，最近天数，输入问题内容，回复内容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DF22DD">
            <w:r w:rsidRPr="0074719C">
              <w:rPr>
                <w:rFonts w:hint="eastAsia"/>
              </w:rPr>
              <w:t>问题内容，回复，状态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>
            <w:r w:rsidRPr="0074719C">
              <w:t>1</w:t>
            </w:r>
            <w:r w:rsidRPr="0074719C">
              <w:rPr>
                <w:rFonts w:hint="eastAsia"/>
              </w:rPr>
              <w:t>通过问题状态，最近天数筛选问题</w:t>
            </w:r>
          </w:p>
          <w:p w:rsidR="002F14CA" w:rsidRPr="0074719C" w:rsidRDefault="002F14CA" w:rsidP="00BE780C">
            <w:r w:rsidRPr="0074719C">
              <w:t>2</w:t>
            </w:r>
            <w:r w:rsidRPr="0074719C">
              <w:rPr>
                <w:rFonts w:hint="eastAsia"/>
              </w:rPr>
              <w:t>提交新问题</w:t>
            </w:r>
          </w:p>
          <w:p w:rsidR="002F14CA" w:rsidRPr="0074719C" w:rsidRDefault="002F14CA" w:rsidP="00C06DAB">
            <w:r w:rsidRPr="0074719C">
              <w:t>3</w:t>
            </w:r>
            <w:r w:rsidRPr="0074719C">
              <w:rPr>
                <w:rFonts w:hint="eastAsia"/>
              </w:rPr>
              <w:t>回复已有问题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E780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E780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82113D"/>
    <w:p w:rsidR="002F14CA" w:rsidRDefault="002F14CA" w:rsidP="0082113D"/>
    <w:p w:rsidR="002F14CA" w:rsidRDefault="002F14CA" w:rsidP="006D3B87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42" w:name="_Toc297125090"/>
      <w:r w:rsidRPr="00EF2C9B">
        <w:rPr>
          <w:rFonts w:ascii="黑体" w:eastAsia="黑体" w:hAnsi="黑体" w:hint="eastAsia"/>
        </w:rPr>
        <w:t>质控管理（质控中心）</w:t>
      </w:r>
      <w:bookmarkEnd w:id="42"/>
    </w:p>
    <w:p w:rsidR="002F14CA" w:rsidRDefault="002F14CA" w:rsidP="003C1A11">
      <w:pPr>
        <w:ind w:left="2520" w:firstLine="420"/>
      </w:pPr>
      <w:r w:rsidRPr="003C1A11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3C1A11">
      <w:r>
        <w:rPr>
          <w:rFonts w:hint="eastAsia"/>
        </w:rPr>
        <w:t>编号：</w:t>
      </w:r>
    </w:p>
    <w:p w:rsidR="002F14CA" w:rsidRDefault="002F14CA" w:rsidP="003C1A1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质控管理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显示医生对异常提出的问题，以及回复，问题状态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选择问题状态，最近天数，输入问题内容，回复内容，审核内容，改变问题状态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问题内容，回复，审核，状态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t>1</w:t>
            </w:r>
            <w:r w:rsidRPr="0074719C">
              <w:rPr>
                <w:rFonts w:hint="eastAsia"/>
              </w:rPr>
              <w:t>通过问题状态，最近天数筛选问题</w:t>
            </w:r>
          </w:p>
          <w:p w:rsidR="002F14CA" w:rsidRPr="0074719C" w:rsidRDefault="002F14CA" w:rsidP="00B9561B">
            <w:r w:rsidRPr="0074719C">
              <w:t>2</w:t>
            </w:r>
            <w:r w:rsidRPr="0074719C">
              <w:rPr>
                <w:rFonts w:hint="eastAsia"/>
              </w:rPr>
              <w:t>提交新问题</w:t>
            </w:r>
          </w:p>
          <w:p w:rsidR="002F14CA" w:rsidRPr="0074719C" w:rsidRDefault="002F14CA" w:rsidP="00B9561B">
            <w:r w:rsidRPr="0074719C">
              <w:t>3</w:t>
            </w:r>
            <w:r w:rsidRPr="0074719C">
              <w:rPr>
                <w:rFonts w:hint="eastAsia"/>
              </w:rPr>
              <w:t>回复已有问题</w:t>
            </w:r>
          </w:p>
          <w:p w:rsidR="002F14CA" w:rsidRPr="0074719C" w:rsidRDefault="002F14CA" w:rsidP="00B9561B">
            <w:r w:rsidRPr="0074719C">
              <w:t>4</w:t>
            </w:r>
            <w:r w:rsidRPr="0074719C">
              <w:rPr>
                <w:rFonts w:hint="eastAsia"/>
              </w:rPr>
              <w:t>审核回复过的问题，</w:t>
            </w:r>
          </w:p>
          <w:p w:rsidR="002F14CA" w:rsidRPr="0074719C" w:rsidRDefault="002F14CA" w:rsidP="0074241E">
            <w:r w:rsidRPr="0074719C">
              <w:t>5</w:t>
            </w:r>
            <w:r w:rsidRPr="0074719C">
              <w:rPr>
                <w:rFonts w:hint="eastAsia"/>
              </w:rPr>
              <w:t>改变状态为已审核，未审核，已作废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74541A"/>
    <w:p w:rsidR="002F14CA" w:rsidRDefault="002F14CA" w:rsidP="006D3B87"/>
    <w:p w:rsidR="002F14CA" w:rsidRDefault="002F14CA" w:rsidP="003B141F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43" w:name="_Toc297125091"/>
      <w:r w:rsidRPr="003B141F">
        <w:rPr>
          <w:rFonts w:ascii="黑体" w:eastAsia="黑体" w:hAnsi="黑体" w:hint="eastAsia"/>
        </w:rPr>
        <w:t>病历超时信息</w:t>
      </w:r>
      <w:r>
        <w:rPr>
          <w:rFonts w:ascii="黑体" w:eastAsia="黑体" w:hAnsi="黑体" w:hint="eastAsia"/>
        </w:rPr>
        <w:t>（质控中心）</w:t>
      </w:r>
      <w:bookmarkEnd w:id="43"/>
    </w:p>
    <w:p w:rsidR="002F14CA" w:rsidRDefault="002F14CA" w:rsidP="009812EC">
      <w:pPr>
        <w:ind w:left="2940" w:firstLine="420"/>
      </w:pPr>
      <w:r w:rsidRPr="009812EC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9812EC">
      <w:r>
        <w:rPr>
          <w:rFonts w:hint="eastAsia"/>
        </w:rPr>
        <w:t>编号：</w:t>
      </w:r>
    </w:p>
    <w:p w:rsidR="002F14CA" w:rsidRDefault="002F14CA" w:rsidP="009812EC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病历超时信息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警告已经过期的病历，生成问题，打印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选择最近天数</w:t>
            </w:r>
            <w:r w:rsidRPr="0074719C">
              <w:t>,</w:t>
            </w:r>
            <w:r w:rsidRPr="0074719C">
              <w:rPr>
                <w:rFonts w:hint="eastAsia"/>
              </w:rPr>
              <w:t>选择生成，选择打印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显示已经过期的病历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t>1</w:t>
            </w:r>
            <w:r w:rsidRPr="0074719C">
              <w:rPr>
                <w:rFonts w:hint="eastAsia"/>
              </w:rPr>
              <w:t>根据条件查询超时病历</w:t>
            </w:r>
          </w:p>
          <w:p w:rsidR="002F14CA" w:rsidRPr="0074719C" w:rsidRDefault="002F14CA" w:rsidP="00B9561B">
            <w:r w:rsidRPr="0074719C">
              <w:t>2</w:t>
            </w:r>
            <w:r w:rsidRPr="0074719C">
              <w:rPr>
                <w:rFonts w:hint="eastAsia"/>
              </w:rPr>
              <w:t>点击生成，生成问题</w:t>
            </w:r>
          </w:p>
          <w:p w:rsidR="002F14CA" w:rsidRPr="0074719C" w:rsidRDefault="002F14CA" w:rsidP="00B9561B">
            <w:r w:rsidRPr="0074719C">
              <w:t>3</w:t>
            </w:r>
            <w:r w:rsidRPr="0074719C">
              <w:rPr>
                <w:rFonts w:hint="eastAsia"/>
              </w:rPr>
              <w:t>点击打印，打印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9812EC"/>
    <w:p w:rsidR="002F14CA" w:rsidRDefault="002F14CA" w:rsidP="00452E9A"/>
    <w:p w:rsidR="002F14CA" w:rsidRPr="00451205" w:rsidRDefault="002F14CA" w:rsidP="00F408D3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44" w:name="_Toc297125092"/>
      <w:r w:rsidRPr="00451205">
        <w:rPr>
          <w:rFonts w:ascii="黑体" w:eastAsia="黑体" w:hAnsi="黑体" w:hint="eastAsia"/>
        </w:rPr>
        <w:t>病人中途退出信息（质控中心）</w:t>
      </w:r>
      <w:bookmarkEnd w:id="44"/>
    </w:p>
    <w:p w:rsidR="002F14CA" w:rsidRDefault="002F14CA" w:rsidP="00F408D3"/>
    <w:p w:rsidR="002F14CA" w:rsidRDefault="002F14CA" w:rsidP="00652FD0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652FD0">
      <w:r>
        <w:rPr>
          <w:rFonts w:hint="eastAsia"/>
        </w:rPr>
        <w:t>编号：</w:t>
      </w:r>
    </w:p>
    <w:p w:rsidR="002F14CA" w:rsidRDefault="002F14CA" w:rsidP="00652FD0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病人中途退出信息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显示病人中途出径信息，生成问题，打印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选择最近天数</w:t>
            </w:r>
            <w:r w:rsidRPr="0074719C">
              <w:t>,</w:t>
            </w:r>
            <w:r w:rsidRPr="0074719C">
              <w:rPr>
                <w:rFonts w:hint="eastAsia"/>
              </w:rPr>
              <w:t>选择生成，选择打印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显示病人中途出径信息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3B1DC1">
            <w:r w:rsidRPr="0074719C">
              <w:t>1</w:t>
            </w:r>
            <w:r w:rsidRPr="0074719C">
              <w:rPr>
                <w:rFonts w:hint="eastAsia"/>
              </w:rPr>
              <w:t>根据条件查询中途退出信息</w:t>
            </w:r>
          </w:p>
          <w:p w:rsidR="002F14CA" w:rsidRPr="0074719C" w:rsidRDefault="002F14CA" w:rsidP="003B1DC1">
            <w:r w:rsidRPr="0074719C">
              <w:t>2</w:t>
            </w:r>
            <w:r w:rsidRPr="0074719C">
              <w:rPr>
                <w:rFonts w:hint="eastAsia"/>
              </w:rPr>
              <w:t>点击生成，生成问题</w:t>
            </w:r>
          </w:p>
          <w:p w:rsidR="002F14CA" w:rsidRPr="0074719C" w:rsidRDefault="002F14CA" w:rsidP="003B1DC1">
            <w:r w:rsidRPr="0074719C">
              <w:t>3</w:t>
            </w:r>
            <w:r w:rsidRPr="0074719C">
              <w:rPr>
                <w:rFonts w:hint="eastAsia"/>
              </w:rPr>
              <w:t>点击打印，打印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652FD0"/>
    <w:p w:rsidR="002F14CA" w:rsidRDefault="002F14CA" w:rsidP="00F408D3"/>
    <w:p w:rsidR="002F14CA" w:rsidRDefault="002F14CA" w:rsidP="00451205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45" w:name="_Toc297125093"/>
      <w:r w:rsidRPr="00451205">
        <w:rPr>
          <w:rFonts w:ascii="黑体" w:eastAsia="黑体" w:hAnsi="黑体" w:hint="eastAsia"/>
        </w:rPr>
        <w:t>病人强制入径信息（质控</w:t>
      </w:r>
      <w:r>
        <w:rPr>
          <w:rFonts w:ascii="黑体" w:eastAsia="黑体" w:hAnsi="黑体" w:hint="eastAsia"/>
        </w:rPr>
        <w:t>中</w:t>
      </w:r>
      <w:r w:rsidRPr="00451205">
        <w:rPr>
          <w:rFonts w:ascii="黑体" w:eastAsia="黑体" w:hAnsi="黑体" w:hint="eastAsia"/>
        </w:rPr>
        <w:t>心）</w:t>
      </w:r>
      <w:bookmarkEnd w:id="45"/>
    </w:p>
    <w:p w:rsidR="002F14CA" w:rsidRDefault="002F14CA" w:rsidP="00445899">
      <w:pPr>
        <w:ind w:left="2100" w:firstLine="420"/>
      </w:pPr>
      <w:r w:rsidRPr="00445899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445899">
      <w:r>
        <w:rPr>
          <w:rFonts w:hint="eastAsia"/>
        </w:rPr>
        <w:t>编号：</w:t>
      </w:r>
    </w:p>
    <w:p w:rsidR="002F14CA" w:rsidRDefault="002F14CA" w:rsidP="00445899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病人强制入径信息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843CC">
            <w:r w:rsidRPr="0074719C">
              <w:rPr>
                <w:rFonts w:hint="eastAsia"/>
              </w:rPr>
              <w:t>显示病人强制入径信息，生成问题，打印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选择最近天数</w:t>
            </w:r>
            <w:r w:rsidRPr="0074719C">
              <w:t>,</w:t>
            </w:r>
            <w:r w:rsidRPr="0074719C">
              <w:rPr>
                <w:rFonts w:hint="eastAsia"/>
              </w:rPr>
              <w:t>选择生成，选择打印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E51E64">
            <w:r w:rsidRPr="0074719C">
              <w:rPr>
                <w:rFonts w:hint="eastAsia"/>
              </w:rPr>
              <w:t>显示病人强制入径信息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t>1</w:t>
            </w:r>
            <w:r w:rsidRPr="0074719C">
              <w:rPr>
                <w:rFonts w:hint="eastAsia"/>
              </w:rPr>
              <w:t>根据条件查询强制入径信息</w:t>
            </w:r>
          </w:p>
          <w:p w:rsidR="002F14CA" w:rsidRPr="0074719C" w:rsidRDefault="002F14CA" w:rsidP="00B9561B">
            <w:r w:rsidRPr="0074719C">
              <w:t>2</w:t>
            </w:r>
            <w:r w:rsidRPr="0074719C">
              <w:rPr>
                <w:rFonts w:hint="eastAsia"/>
              </w:rPr>
              <w:t>点击生成，生成问题</w:t>
            </w:r>
          </w:p>
          <w:p w:rsidR="002F14CA" w:rsidRPr="0074719C" w:rsidRDefault="002F14CA" w:rsidP="00B9561B">
            <w:r w:rsidRPr="0074719C">
              <w:t>3</w:t>
            </w:r>
            <w:r w:rsidRPr="0074719C">
              <w:rPr>
                <w:rFonts w:hint="eastAsia"/>
              </w:rPr>
              <w:t>点击打印，打印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3E510E"/>
    <w:p w:rsidR="002F14CA" w:rsidRDefault="002F14CA" w:rsidP="007D09E6"/>
    <w:p w:rsidR="002F14CA" w:rsidRDefault="002F14CA" w:rsidP="00176103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46" w:name="_Toc297125094"/>
      <w:r w:rsidRPr="00176103">
        <w:rPr>
          <w:rFonts w:ascii="黑体" w:eastAsia="黑体" w:hAnsi="黑体" w:hint="eastAsia"/>
        </w:rPr>
        <w:t>病人住院天数超标信息（质控中心）</w:t>
      </w:r>
      <w:bookmarkEnd w:id="46"/>
    </w:p>
    <w:p w:rsidR="002F14CA" w:rsidRDefault="002F14CA" w:rsidP="00DF25D9"/>
    <w:p w:rsidR="002F14CA" w:rsidRDefault="002F14CA" w:rsidP="00DF25D9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DF25D9">
      <w:r>
        <w:rPr>
          <w:rFonts w:hint="eastAsia"/>
        </w:rPr>
        <w:t>编号：</w:t>
      </w:r>
    </w:p>
    <w:p w:rsidR="002F14CA" w:rsidRDefault="002F14CA" w:rsidP="00DF25D9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病人住院天数超标信息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4D5B09">
            <w:r w:rsidRPr="0074719C">
              <w:rPr>
                <w:rFonts w:hint="eastAsia"/>
              </w:rPr>
              <w:t>显示病人住院天数超标信息，生成问题，打印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选择最近天数</w:t>
            </w:r>
            <w:r w:rsidRPr="0074719C">
              <w:t>,</w:t>
            </w:r>
            <w:r w:rsidRPr="0074719C">
              <w:rPr>
                <w:rFonts w:hint="eastAsia"/>
              </w:rPr>
              <w:t>选择生成，选择打印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1956A3">
            <w:r w:rsidRPr="0074719C">
              <w:rPr>
                <w:rFonts w:hint="eastAsia"/>
              </w:rPr>
              <w:t>显示病人住院天数超标信息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t>1</w:t>
            </w:r>
            <w:r w:rsidRPr="0074719C">
              <w:rPr>
                <w:rFonts w:hint="eastAsia"/>
              </w:rPr>
              <w:t>根据条件查询住院天数超标信息</w:t>
            </w:r>
          </w:p>
          <w:p w:rsidR="002F14CA" w:rsidRPr="0074719C" w:rsidRDefault="002F14CA" w:rsidP="00B9561B">
            <w:r w:rsidRPr="0074719C">
              <w:t>2</w:t>
            </w:r>
            <w:r w:rsidRPr="0074719C">
              <w:rPr>
                <w:rFonts w:hint="eastAsia"/>
              </w:rPr>
              <w:t>点击生成，生成问题</w:t>
            </w:r>
          </w:p>
          <w:p w:rsidR="002F14CA" w:rsidRPr="0074719C" w:rsidRDefault="002F14CA" w:rsidP="00B9561B">
            <w:r w:rsidRPr="0074719C">
              <w:t>3</w:t>
            </w:r>
            <w:r w:rsidRPr="0074719C">
              <w:rPr>
                <w:rFonts w:hint="eastAsia"/>
              </w:rPr>
              <w:t>点击打印，打印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DF25D9"/>
    <w:p w:rsidR="002F14CA" w:rsidRDefault="002F14CA" w:rsidP="00E6346C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47" w:name="_Toc297125095"/>
      <w:r w:rsidRPr="000E15CF">
        <w:rPr>
          <w:rFonts w:ascii="黑体" w:eastAsia="黑体" w:hAnsi="黑体" w:hint="eastAsia"/>
        </w:rPr>
        <w:t>病人住院费用超标信息（质控中心）</w:t>
      </w:r>
      <w:bookmarkEnd w:id="47"/>
    </w:p>
    <w:p w:rsidR="002F14CA" w:rsidRDefault="002F14CA" w:rsidP="006224FF"/>
    <w:p w:rsidR="002F14CA" w:rsidRDefault="002F14CA" w:rsidP="00951FD3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951FD3">
      <w:r>
        <w:rPr>
          <w:rFonts w:hint="eastAsia"/>
        </w:rPr>
        <w:t>编号：</w:t>
      </w:r>
    </w:p>
    <w:p w:rsidR="002F14CA" w:rsidRDefault="002F14CA" w:rsidP="00951FD3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病人住院费用超标信息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EB2C01">
            <w:r w:rsidRPr="0074719C">
              <w:rPr>
                <w:rFonts w:hint="eastAsia"/>
              </w:rPr>
              <w:t>显示病人住院费用超标信息，生成问题，打印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选择生成，选择打印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A02213">
            <w:r w:rsidRPr="0074719C">
              <w:rPr>
                <w:rFonts w:hint="eastAsia"/>
              </w:rPr>
              <w:t>显示病人住院费用超标信息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D22C78">
            <w:r w:rsidRPr="0074719C">
              <w:t>1</w:t>
            </w:r>
            <w:r w:rsidRPr="0074719C">
              <w:rPr>
                <w:rFonts w:hint="eastAsia"/>
              </w:rPr>
              <w:t>查询住院费用超标信息</w:t>
            </w:r>
          </w:p>
          <w:p w:rsidR="002F14CA" w:rsidRPr="0074719C" w:rsidRDefault="002F14CA" w:rsidP="00D22C78">
            <w:r w:rsidRPr="0074719C">
              <w:t>2</w:t>
            </w:r>
            <w:r w:rsidRPr="0074719C">
              <w:rPr>
                <w:rFonts w:hint="eastAsia"/>
              </w:rPr>
              <w:t>点击生成，生成问题</w:t>
            </w:r>
          </w:p>
          <w:p w:rsidR="002F14CA" w:rsidRPr="0074719C" w:rsidRDefault="002F14CA" w:rsidP="00D22C78">
            <w:r w:rsidRPr="0074719C">
              <w:t>3</w:t>
            </w:r>
            <w:r w:rsidRPr="0074719C">
              <w:rPr>
                <w:rFonts w:hint="eastAsia"/>
              </w:rPr>
              <w:t>点击打印，打印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951FD3"/>
    <w:p w:rsidR="002F14CA" w:rsidRDefault="002F14CA" w:rsidP="006224FF"/>
    <w:p w:rsidR="002F14CA" w:rsidRDefault="002F14CA" w:rsidP="006B335A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48" w:name="_Toc297125096"/>
      <w:r w:rsidRPr="006B335A">
        <w:rPr>
          <w:rFonts w:ascii="黑体" w:eastAsia="黑体" w:hAnsi="黑体" w:hint="eastAsia"/>
        </w:rPr>
        <w:t>变异与护理</w:t>
      </w:r>
      <w:bookmarkEnd w:id="48"/>
    </w:p>
    <w:p w:rsidR="002F14CA" w:rsidRPr="0032047C" w:rsidRDefault="002F14CA" w:rsidP="0032047C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49" w:name="_Toc297125097"/>
      <w:r w:rsidRPr="0032047C">
        <w:rPr>
          <w:rFonts w:ascii="黑体" w:eastAsia="黑体" w:hAnsi="黑体" w:hint="eastAsia"/>
        </w:rPr>
        <w:t>变异原因编码</w:t>
      </w:r>
      <w:bookmarkEnd w:id="49"/>
    </w:p>
    <w:p w:rsidR="002F14CA" w:rsidRDefault="002F14CA" w:rsidP="007725ED">
      <w:pPr>
        <w:ind w:left="2520" w:firstLine="420"/>
      </w:pPr>
      <w:r w:rsidRPr="007725ED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7725ED">
      <w:r>
        <w:rPr>
          <w:rFonts w:hint="eastAsia"/>
        </w:rPr>
        <w:t>编号：</w:t>
      </w:r>
    </w:p>
    <w:p w:rsidR="002F14CA" w:rsidRDefault="002F14CA" w:rsidP="007725E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变异原因编码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PathVariationDetail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根据条件查询变异编码，创建编码，给新增变异归类，启用，停用编码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查询条件，变异编码名称，编码类别，编码信息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变异编码，变异名称，状态等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t>1</w:t>
            </w:r>
            <w:r w:rsidRPr="0074719C">
              <w:rPr>
                <w:rFonts w:hint="eastAsia"/>
              </w:rPr>
              <w:t>支持模糊查询</w:t>
            </w:r>
          </w:p>
          <w:p w:rsidR="002F14CA" w:rsidRPr="0074719C" w:rsidRDefault="002F14CA" w:rsidP="00B9561B">
            <w:r w:rsidRPr="0074719C">
              <w:t>2</w:t>
            </w:r>
            <w:r w:rsidRPr="0074719C">
              <w:rPr>
                <w:rFonts w:hint="eastAsia"/>
              </w:rPr>
              <w:t>编码范围，编码类型，编码状态，变异编码条件查询</w:t>
            </w:r>
          </w:p>
          <w:p w:rsidR="002F14CA" w:rsidRPr="0074719C" w:rsidRDefault="002F14CA" w:rsidP="00B9561B">
            <w:r w:rsidRPr="0074719C">
              <w:t>3</w:t>
            </w:r>
            <w:r w:rsidRPr="0074719C">
              <w:rPr>
                <w:rFonts w:hint="eastAsia"/>
              </w:rPr>
              <w:t>创建新编码，</w:t>
            </w:r>
          </w:p>
          <w:p w:rsidR="002F14CA" w:rsidRPr="0074719C" w:rsidRDefault="002F14CA" w:rsidP="00B9561B">
            <w:r w:rsidRPr="0074719C">
              <w:t>4</w:t>
            </w:r>
            <w:r w:rsidRPr="0074719C">
              <w:rPr>
                <w:rFonts w:hint="eastAsia"/>
              </w:rPr>
              <w:t>对路径执行过程中的新增变异归类</w:t>
            </w:r>
          </w:p>
          <w:p w:rsidR="002F14CA" w:rsidRPr="0074719C" w:rsidRDefault="002F14CA" w:rsidP="00B9561B">
            <w:r w:rsidRPr="0074719C">
              <w:t>5</w:t>
            </w:r>
            <w:r w:rsidRPr="0074719C">
              <w:rPr>
                <w:rFonts w:hint="eastAsia"/>
              </w:rPr>
              <w:t>启用，停用编码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CP_PathVariation 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7725ED"/>
    <w:p w:rsidR="002F14CA" w:rsidRDefault="002F14CA" w:rsidP="007D2472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50" w:name="_Toc297125098"/>
      <w:r w:rsidRPr="007D2472">
        <w:rPr>
          <w:rFonts w:ascii="黑体" w:eastAsia="黑体" w:hAnsi="黑体" w:hint="eastAsia"/>
        </w:rPr>
        <w:t>护理维护</w:t>
      </w:r>
      <w:bookmarkEnd w:id="50"/>
    </w:p>
    <w:p w:rsidR="002F14CA" w:rsidRDefault="002F14CA" w:rsidP="00317549"/>
    <w:p w:rsidR="002F14CA" w:rsidRDefault="002F14CA" w:rsidP="00C011AC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C011AC">
      <w:r>
        <w:rPr>
          <w:rFonts w:hint="eastAsia"/>
        </w:rPr>
        <w:t>编号：</w:t>
      </w:r>
    </w:p>
    <w:p w:rsidR="002F14CA" w:rsidRDefault="002F14CA" w:rsidP="00C011AC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786"/>
        <w:gridCol w:w="1999"/>
        <w:gridCol w:w="1999"/>
        <w:gridCol w:w="2738"/>
      </w:tblGrid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1999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护理维护</w:t>
            </w:r>
          </w:p>
        </w:tc>
        <w:tc>
          <w:tcPr>
            <w:tcW w:w="1999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738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NurExecCategoryDetailMaintain</w:t>
            </w:r>
          </w:p>
        </w:tc>
      </w:tr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A35F97">
            <w:r w:rsidRPr="0074719C">
              <w:rPr>
                <w:rFonts w:hint="eastAsia"/>
              </w:rPr>
              <w:t>根据条件查询护理，创建护理，启用，停用护理，以及护理分类维护和护理结果维护</w:t>
            </w:r>
          </w:p>
        </w:tc>
      </w:tr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输入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5A7900">
            <w:r w:rsidRPr="0074719C">
              <w:rPr>
                <w:rFonts w:hint="eastAsia"/>
              </w:rPr>
              <w:t>查询条件，护理名称，护理分类维护和护理结果维护</w:t>
            </w:r>
            <w:r w:rsidRPr="0074719C">
              <w:t xml:space="preserve"> </w:t>
            </w:r>
          </w:p>
        </w:tc>
      </w:tr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输出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护理名称，分类，状态等</w:t>
            </w:r>
          </w:p>
        </w:tc>
      </w:tr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B9561B">
            <w:r w:rsidRPr="0074719C">
              <w:t>1</w:t>
            </w:r>
            <w:r w:rsidRPr="0074719C">
              <w:rPr>
                <w:rFonts w:hint="eastAsia"/>
              </w:rPr>
              <w:t>根据条件查询护理</w:t>
            </w:r>
          </w:p>
          <w:p w:rsidR="002F14CA" w:rsidRPr="0074719C" w:rsidRDefault="002F14CA" w:rsidP="00B9561B">
            <w:r w:rsidRPr="0074719C">
              <w:t>2</w:t>
            </w:r>
            <w:r w:rsidRPr="0074719C">
              <w:rPr>
                <w:rFonts w:hint="eastAsia"/>
              </w:rPr>
              <w:t>创建新护理</w:t>
            </w:r>
          </w:p>
          <w:p w:rsidR="002F14CA" w:rsidRPr="0074719C" w:rsidRDefault="002F14CA" w:rsidP="00B9561B">
            <w:r w:rsidRPr="0074719C">
              <w:t>3</w:t>
            </w:r>
            <w:r w:rsidRPr="0074719C">
              <w:rPr>
                <w:rFonts w:hint="eastAsia"/>
              </w:rPr>
              <w:t>启用，停用护理</w:t>
            </w:r>
          </w:p>
          <w:p w:rsidR="002F14CA" w:rsidRPr="0074719C" w:rsidRDefault="002F14CA" w:rsidP="00B9561B">
            <w:r w:rsidRPr="0074719C">
              <w:t>4</w:t>
            </w:r>
            <w:r w:rsidRPr="0074719C">
              <w:rPr>
                <w:rFonts w:hint="eastAsia"/>
              </w:rPr>
              <w:t>点击护理分类维护，进入护理分类维护</w:t>
            </w:r>
          </w:p>
          <w:p w:rsidR="002F14CA" w:rsidRPr="0074719C" w:rsidRDefault="002F14CA" w:rsidP="00B9561B">
            <w:r w:rsidRPr="0074719C">
              <w:t>5</w:t>
            </w:r>
            <w:r w:rsidRPr="0074719C">
              <w:rPr>
                <w:rFonts w:hint="eastAsia"/>
              </w:rPr>
              <w:t>点击护理结果维护，进入护理结果维护</w:t>
            </w:r>
          </w:p>
        </w:tc>
      </w:tr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CP_NurExecCategoryDetailMaintainList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</w:t>
            </w:r>
          </w:p>
        </w:tc>
      </w:tr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786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备注</w:t>
            </w:r>
          </w:p>
        </w:tc>
        <w:tc>
          <w:tcPr>
            <w:tcW w:w="6736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C011AC"/>
    <w:p w:rsidR="002F14CA" w:rsidRDefault="002F14CA" w:rsidP="008A6011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51" w:name="_Toc297125099"/>
      <w:r w:rsidRPr="008A6011">
        <w:rPr>
          <w:rFonts w:ascii="黑体" w:eastAsia="黑体" w:hAnsi="黑体" w:hint="eastAsia"/>
        </w:rPr>
        <w:t>护理分类维护</w:t>
      </w:r>
      <w:bookmarkEnd w:id="51"/>
    </w:p>
    <w:p w:rsidR="002F14CA" w:rsidRDefault="002F14CA" w:rsidP="00AE6EFC">
      <w:pPr>
        <w:ind w:left="2520" w:firstLine="420"/>
      </w:pPr>
      <w:r w:rsidRPr="00AE6EFC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AE6EFC">
      <w:r>
        <w:rPr>
          <w:rFonts w:hint="eastAsia"/>
        </w:rPr>
        <w:t>编号：</w:t>
      </w:r>
    </w:p>
    <w:p w:rsidR="002F14CA" w:rsidRDefault="002F14CA" w:rsidP="00AE6EF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护理分类维护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HlNurExecCategory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增，删，查，改护理分类信息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护理分类信息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护理分类信息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481312">
            <w:r w:rsidRPr="0074719C">
              <w:rPr>
                <w:rFonts w:hint="eastAsia"/>
              </w:rPr>
              <w:t>增，删，查，改操作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CP_NurExecCategory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AC1C07">
            <w:pPr>
              <w:rPr>
                <w:kern w:val="0"/>
              </w:rPr>
            </w:pPr>
            <w:r w:rsidRPr="0074719C">
              <w:rPr>
                <w:rFonts w:hint="eastAsia"/>
                <w:kern w:val="0"/>
              </w:rPr>
              <w:t>从护理维护进入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AE6EFC"/>
    <w:p w:rsidR="002F14CA" w:rsidRPr="00307A34" w:rsidRDefault="002F14CA" w:rsidP="00307A34"/>
    <w:p w:rsidR="002F14CA" w:rsidRDefault="002F14CA" w:rsidP="00BD1FB3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52" w:name="_Toc297125100"/>
      <w:r w:rsidRPr="00BD1FB3">
        <w:rPr>
          <w:rFonts w:ascii="黑体" w:eastAsia="黑体" w:hAnsi="黑体" w:hint="eastAsia"/>
        </w:rPr>
        <w:t>护理结果维护</w:t>
      </w:r>
      <w:bookmarkEnd w:id="52"/>
    </w:p>
    <w:p w:rsidR="002F14CA" w:rsidRDefault="002F14CA" w:rsidP="003F0E6E">
      <w:pPr>
        <w:ind w:left="2940" w:firstLine="420"/>
      </w:pPr>
      <w:r w:rsidRPr="003F0E6E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3F0E6E">
      <w:r>
        <w:rPr>
          <w:rFonts w:hint="eastAsia"/>
        </w:rPr>
        <w:t>编号：</w:t>
      </w:r>
    </w:p>
    <w:p w:rsidR="002F14CA" w:rsidRDefault="002F14CA" w:rsidP="003F0E6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护理结果维护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HlNurResult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1F0547">
            <w:r w:rsidRPr="0074719C">
              <w:rPr>
                <w:rFonts w:hint="eastAsia"/>
              </w:rPr>
              <w:t>增，删，查，改护理结果信息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护理结果信息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护理结果信息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增，删，查，改操作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CP_NurResult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131E2D">
            <w:pPr>
              <w:rPr>
                <w:kern w:val="0"/>
              </w:rPr>
            </w:pPr>
            <w:r w:rsidRPr="0074719C">
              <w:rPr>
                <w:rFonts w:hint="eastAsia"/>
                <w:kern w:val="0"/>
              </w:rPr>
              <w:t>从护理维护进入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3F0E6E"/>
    <w:p w:rsidR="002F14CA" w:rsidRDefault="002F14CA" w:rsidP="00F57448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53" w:name="_Toc297125101"/>
      <w:r w:rsidRPr="00407C90">
        <w:rPr>
          <w:rFonts w:ascii="黑体" w:eastAsia="黑体" w:hAnsi="黑体" w:hint="eastAsia"/>
        </w:rPr>
        <w:t>报表统计</w:t>
      </w:r>
      <w:bookmarkEnd w:id="53"/>
    </w:p>
    <w:p w:rsidR="002F14CA" w:rsidRDefault="002F14CA" w:rsidP="00DE0C55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54" w:name="_Toc297125102"/>
      <w:r w:rsidRPr="00DE0C55">
        <w:rPr>
          <w:rFonts w:ascii="黑体" w:eastAsia="黑体" w:hAnsi="黑体" w:hint="eastAsia"/>
        </w:rPr>
        <w:t>临床路径退出统计</w:t>
      </w:r>
      <w:bookmarkEnd w:id="54"/>
    </w:p>
    <w:p w:rsidR="002F14CA" w:rsidRDefault="002F14CA" w:rsidP="00DF60DF">
      <w:pPr>
        <w:ind w:left="2520" w:firstLine="420"/>
      </w:pPr>
      <w:r w:rsidRPr="00DF60DF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DF60DF">
      <w:r>
        <w:rPr>
          <w:rFonts w:hint="eastAsia"/>
        </w:rPr>
        <w:t>编号：</w:t>
      </w:r>
    </w:p>
    <w:p w:rsidR="002F14CA" w:rsidRDefault="002F14CA" w:rsidP="00DF60DF"/>
    <w:p w:rsidR="002F14CA" w:rsidRDefault="002F14CA" w:rsidP="00DF60D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临床路径退出统计</w:t>
            </w:r>
          </w:p>
        </w:tc>
        <w:tc>
          <w:tcPr>
            <w:tcW w:w="2190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RptPathQuit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根据条件查询路径退出报表数据，以及统计图，打印报表功能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开始日期，结束日期，科室，路径名称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rPr>
                <w:rFonts w:hint="eastAsia"/>
              </w:rPr>
              <w:t>路径退出统计报表，统计图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>
            <w:r w:rsidRPr="0074719C">
              <w:t>1</w:t>
            </w:r>
            <w:r w:rsidRPr="0074719C">
              <w:rPr>
                <w:rFonts w:hint="eastAsia"/>
              </w:rPr>
              <w:t>路径名称匹配前置条件科室</w:t>
            </w:r>
          </w:p>
          <w:p w:rsidR="002F14CA" w:rsidRPr="0074719C" w:rsidRDefault="002F14CA" w:rsidP="00B9561B">
            <w:r w:rsidRPr="0074719C">
              <w:t>2</w:t>
            </w:r>
            <w:r w:rsidRPr="0074719C">
              <w:rPr>
                <w:rFonts w:hint="eastAsia"/>
              </w:rPr>
              <w:t>根据条件查询报表数据</w:t>
            </w:r>
          </w:p>
          <w:p w:rsidR="002F14CA" w:rsidRPr="0074719C" w:rsidRDefault="002F14CA" w:rsidP="00B9561B">
            <w:r w:rsidRPr="0074719C">
              <w:t>3</w:t>
            </w:r>
            <w:r w:rsidRPr="0074719C">
              <w:rPr>
                <w:rFonts w:hint="eastAsia"/>
              </w:rPr>
              <w:t>绘制统计图</w:t>
            </w:r>
          </w:p>
          <w:p w:rsidR="002F14CA" w:rsidRPr="0074719C" w:rsidRDefault="002F14CA" w:rsidP="00B9561B">
            <w:r w:rsidRPr="0074719C">
              <w:t>4</w:t>
            </w:r>
            <w:r w:rsidRPr="0074719C">
              <w:rPr>
                <w:rFonts w:hint="eastAsia"/>
              </w:rPr>
              <w:t>打印当前的报表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B9561B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B9561B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7F1304"/>
    <w:p w:rsidR="002F14CA" w:rsidRDefault="002F14CA" w:rsidP="001347D9"/>
    <w:p w:rsidR="002F14CA" w:rsidRPr="00820865" w:rsidRDefault="002F14CA" w:rsidP="00820865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55" w:name="_Toc297125103"/>
      <w:r w:rsidRPr="00820865">
        <w:rPr>
          <w:rFonts w:ascii="黑体" w:eastAsia="黑体" w:hAnsi="黑体" w:hint="eastAsia"/>
        </w:rPr>
        <w:t>临床路径</w:t>
      </w:r>
      <w:r>
        <w:rPr>
          <w:rFonts w:ascii="黑体" w:eastAsia="黑体" w:hAnsi="黑体" w:hint="eastAsia"/>
        </w:rPr>
        <w:t>退出</w:t>
      </w:r>
      <w:r w:rsidRPr="00820865">
        <w:rPr>
          <w:rFonts w:ascii="黑体" w:eastAsia="黑体" w:hAnsi="黑体" w:hint="eastAsia"/>
        </w:rPr>
        <w:t>统计打印</w:t>
      </w:r>
      <w:bookmarkEnd w:id="55"/>
      <w:r w:rsidRPr="00820865">
        <w:rPr>
          <w:rFonts w:ascii="黑体" w:eastAsia="黑体" w:hAnsi="黑体"/>
        </w:rPr>
        <w:t xml:space="preserve"> </w:t>
      </w:r>
    </w:p>
    <w:p w:rsidR="002F14CA" w:rsidRDefault="002F14CA" w:rsidP="00CA7084">
      <w:pPr>
        <w:ind w:left="2520" w:firstLine="420"/>
      </w:pPr>
      <w:r w:rsidRPr="00CA7084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CA7084">
      <w:r>
        <w:rPr>
          <w:rFonts w:hint="eastAsia"/>
        </w:rPr>
        <w:t>编号：</w:t>
      </w:r>
    </w:p>
    <w:p w:rsidR="002F14CA" w:rsidRDefault="002F14CA" w:rsidP="00CA708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临床路径退出统计打印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RptPathQuitPrint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报表的多种格式导出，打印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t>/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62568E">
            <w:r w:rsidRPr="0074719C">
              <w:rPr>
                <w:rFonts w:hint="eastAsia"/>
              </w:rPr>
              <w:t>打印预览，各种格式保存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t>1</w:t>
            </w:r>
            <w:r w:rsidRPr="0074719C">
              <w:rPr>
                <w:rFonts w:hint="eastAsia"/>
              </w:rPr>
              <w:t>预览打印效果</w:t>
            </w:r>
          </w:p>
          <w:p w:rsidR="002F14CA" w:rsidRPr="0074719C" w:rsidRDefault="002F14CA" w:rsidP="008E51FC">
            <w:r w:rsidRPr="0074719C">
              <w:t>2</w:t>
            </w:r>
            <w:r w:rsidRPr="0074719C">
              <w:rPr>
                <w:rFonts w:hint="eastAsia"/>
              </w:rPr>
              <w:t>打印</w:t>
            </w:r>
          </w:p>
          <w:p w:rsidR="002F14CA" w:rsidRPr="0074719C" w:rsidRDefault="002F14CA" w:rsidP="008E51FC">
            <w:r w:rsidRPr="0074719C">
              <w:t>3</w:t>
            </w:r>
            <w:r w:rsidRPr="0074719C">
              <w:rPr>
                <w:rFonts w:hint="eastAsia"/>
              </w:rPr>
              <w:t>以各种格式导出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6046CF">
            <w:pPr>
              <w:rPr>
                <w:kern w:val="0"/>
              </w:rPr>
            </w:pPr>
            <w:r w:rsidRPr="0074719C">
              <w:rPr>
                <w:rFonts w:hint="eastAsia"/>
                <w:kern w:val="0"/>
              </w:rPr>
              <w:t>从统计界面进入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CA7084"/>
    <w:p w:rsidR="002F14CA" w:rsidRDefault="002F14CA" w:rsidP="001347D9"/>
    <w:p w:rsidR="002F14CA" w:rsidRDefault="002F14CA" w:rsidP="001A69E4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56" w:name="_Toc297125104"/>
      <w:r w:rsidRPr="001A69E4">
        <w:rPr>
          <w:rFonts w:ascii="黑体" w:eastAsia="黑体" w:hAnsi="黑体" w:hint="eastAsia"/>
        </w:rPr>
        <w:t>已完成路径异常统计</w:t>
      </w:r>
      <w:bookmarkEnd w:id="56"/>
    </w:p>
    <w:p w:rsidR="002F14CA" w:rsidRDefault="002F14CA" w:rsidP="00D564D7"/>
    <w:p w:rsidR="002F14CA" w:rsidRDefault="002F14CA" w:rsidP="00D564D7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D564D7">
      <w:r>
        <w:rPr>
          <w:rFonts w:hint="eastAsia"/>
        </w:rPr>
        <w:t>编号：</w:t>
      </w:r>
    </w:p>
    <w:p w:rsidR="002F14CA" w:rsidRDefault="002F14CA" w:rsidP="00D564D7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已完成路径异常统计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D6588F">
            <w:r w:rsidRPr="0074719C">
              <w:rPr>
                <w:rFonts w:hint="eastAsia"/>
              </w:rPr>
              <w:t>根据条件查询已完成路径异常报表数据，以及统计图，打印报表功能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开始日期，结束日期，科室，路径名称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已完成路径异常统计报表，统计图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4F086F">
            <w:r w:rsidRPr="0074719C">
              <w:t>1</w:t>
            </w:r>
            <w:r w:rsidRPr="0074719C">
              <w:rPr>
                <w:rFonts w:hint="eastAsia"/>
              </w:rPr>
              <w:t>路径名称匹配前置条件科室</w:t>
            </w:r>
          </w:p>
          <w:p w:rsidR="002F14CA" w:rsidRPr="0074719C" w:rsidRDefault="002F14CA" w:rsidP="004F086F">
            <w:r w:rsidRPr="0074719C">
              <w:t>2</w:t>
            </w:r>
            <w:r w:rsidRPr="0074719C">
              <w:rPr>
                <w:rFonts w:hint="eastAsia"/>
              </w:rPr>
              <w:t>根据条件查询报表数据</w:t>
            </w:r>
          </w:p>
          <w:p w:rsidR="002F14CA" w:rsidRPr="0074719C" w:rsidRDefault="002F14CA" w:rsidP="004F086F">
            <w:r w:rsidRPr="0074719C">
              <w:t>3</w:t>
            </w:r>
            <w:r w:rsidRPr="0074719C">
              <w:rPr>
                <w:rFonts w:hint="eastAsia"/>
              </w:rPr>
              <w:t>绘制统计图</w:t>
            </w:r>
          </w:p>
          <w:p w:rsidR="002F14CA" w:rsidRPr="0074719C" w:rsidRDefault="002F14CA" w:rsidP="004F086F">
            <w:r w:rsidRPr="0074719C">
              <w:t>4</w:t>
            </w:r>
            <w:r w:rsidRPr="0074719C">
              <w:rPr>
                <w:rFonts w:hint="eastAsia"/>
              </w:rPr>
              <w:t>打印当前的报表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D564D7"/>
    <w:p w:rsidR="002F14CA" w:rsidRDefault="002F14CA" w:rsidP="00537094">
      <w:pPr>
        <w:pStyle w:val="Heading3"/>
        <w:numPr>
          <w:ilvl w:val="2"/>
          <w:numId w:val="2"/>
        </w:numPr>
        <w:rPr>
          <w:rFonts w:ascii="黑体" w:eastAsia="黑体" w:hAnsi="黑体"/>
          <w:b w:val="0"/>
          <w:bCs w:val="0"/>
        </w:rPr>
      </w:pPr>
      <w:bookmarkStart w:id="57" w:name="_Toc297125105"/>
      <w:r w:rsidRPr="00537094">
        <w:rPr>
          <w:rFonts w:ascii="黑体" w:eastAsia="黑体" w:hAnsi="黑体" w:hint="eastAsia"/>
        </w:rPr>
        <w:t>已完成路径异常统计打</w:t>
      </w:r>
      <w:r w:rsidRPr="004E650A">
        <w:rPr>
          <w:rFonts w:ascii="黑体" w:eastAsia="黑体" w:hAnsi="黑体" w:hint="eastAsia"/>
          <w:bCs w:val="0"/>
        </w:rPr>
        <w:t>印</w:t>
      </w:r>
      <w:bookmarkEnd w:id="57"/>
    </w:p>
    <w:p w:rsidR="002F14CA" w:rsidRDefault="002F14CA" w:rsidP="00537094"/>
    <w:p w:rsidR="002F14CA" w:rsidRDefault="002F14CA" w:rsidP="004E650A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4E650A">
      <w:r>
        <w:rPr>
          <w:rFonts w:hint="eastAsia"/>
        </w:rPr>
        <w:t>编号：</w:t>
      </w:r>
    </w:p>
    <w:p w:rsidR="002F14CA" w:rsidRDefault="002F14CA" w:rsidP="004E650A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已完成路径异常统计打印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RptPathVariationPrint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报表的多种格式导出，打印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t>/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62568E">
            <w:r w:rsidRPr="0074719C">
              <w:rPr>
                <w:rFonts w:hint="eastAsia"/>
              </w:rPr>
              <w:t>打印预览，各种格式保存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5D1D9F">
            <w:r w:rsidRPr="0074719C">
              <w:t>1</w:t>
            </w:r>
            <w:r w:rsidRPr="0074719C">
              <w:rPr>
                <w:rFonts w:hint="eastAsia"/>
              </w:rPr>
              <w:t>预览打印效果</w:t>
            </w:r>
          </w:p>
          <w:p w:rsidR="002F14CA" w:rsidRPr="0074719C" w:rsidRDefault="002F14CA" w:rsidP="005D1D9F">
            <w:r w:rsidRPr="0074719C">
              <w:t>2</w:t>
            </w:r>
            <w:r w:rsidRPr="0074719C">
              <w:rPr>
                <w:rFonts w:hint="eastAsia"/>
              </w:rPr>
              <w:t>打印</w:t>
            </w:r>
          </w:p>
          <w:p w:rsidR="002F14CA" w:rsidRPr="0074719C" w:rsidRDefault="002F14CA" w:rsidP="005D1D9F">
            <w:r w:rsidRPr="0074719C">
              <w:t>3</w:t>
            </w:r>
            <w:r w:rsidRPr="0074719C">
              <w:rPr>
                <w:rFonts w:hint="eastAsia"/>
              </w:rPr>
              <w:t>以各种格式导出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hint="eastAsia"/>
                <w:kern w:val="0"/>
              </w:rPr>
              <w:t>从统计界面进入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4E650A"/>
    <w:p w:rsidR="002F14CA" w:rsidRDefault="002F14CA" w:rsidP="009E176C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58" w:name="_Toc297125106"/>
      <w:r w:rsidRPr="009E176C">
        <w:rPr>
          <w:rFonts w:ascii="黑体" w:eastAsia="黑体" w:hAnsi="黑体" w:hint="eastAsia"/>
        </w:rPr>
        <w:t>临床路径完成率统计</w:t>
      </w:r>
      <w:bookmarkEnd w:id="58"/>
    </w:p>
    <w:p w:rsidR="002F14CA" w:rsidRDefault="002F14CA" w:rsidP="00914CAE">
      <w:pPr>
        <w:ind w:left="2520" w:firstLine="420"/>
      </w:pPr>
      <w:r w:rsidRPr="00914CAE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914CAE">
      <w:r>
        <w:rPr>
          <w:rFonts w:hint="eastAsia"/>
        </w:rPr>
        <w:t>编号：</w:t>
      </w:r>
    </w:p>
    <w:p w:rsidR="002F14CA" w:rsidRDefault="002F14CA" w:rsidP="00914CA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临床路径完成率统计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RptPathFinish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E54033">
            <w:r w:rsidRPr="0074719C">
              <w:rPr>
                <w:rFonts w:hint="eastAsia"/>
              </w:rPr>
              <w:t>根据条件查询路径完成率报表数据，以及统计图，打印报表功能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开始日期，结束日期，科室，路径名称，统计域度（年，季，月）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路径完成率统计报表，统计图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t>1</w:t>
            </w:r>
            <w:r w:rsidRPr="0074719C">
              <w:rPr>
                <w:rFonts w:hint="eastAsia"/>
              </w:rPr>
              <w:t>路径名称匹配前置条件科室</w:t>
            </w:r>
          </w:p>
          <w:p w:rsidR="002F14CA" w:rsidRPr="0074719C" w:rsidRDefault="002F14CA" w:rsidP="008E51FC">
            <w:r w:rsidRPr="0074719C">
              <w:t>2</w:t>
            </w:r>
            <w:r w:rsidRPr="0074719C">
              <w:rPr>
                <w:rFonts w:hint="eastAsia"/>
              </w:rPr>
              <w:t>根据条件查询报表数据</w:t>
            </w:r>
          </w:p>
          <w:p w:rsidR="002F14CA" w:rsidRPr="0074719C" w:rsidRDefault="002F14CA" w:rsidP="008E51FC">
            <w:r w:rsidRPr="0074719C">
              <w:t>3</w:t>
            </w:r>
            <w:r w:rsidRPr="0074719C">
              <w:rPr>
                <w:rFonts w:hint="eastAsia"/>
              </w:rPr>
              <w:t>绘制统计图</w:t>
            </w:r>
          </w:p>
          <w:p w:rsidR="002F14CA" w:rsidRPr="0074719C" w:rsidRDefault="002F14CA" w:rsidP="008E51FC">
            <w:r w:rsidRPr="0074719C">
              <w:t>4</w:t>
            </w:r>
            <w:r w:rsidRPr="0074719C">
              <w:rPr>
                <w:rFonts w:hint="eastAsia"/>
              </w:rPr>
              <w:t>打印当前的报表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914CAE"/>
    <w:p w:rsidR="002F14CA" w:rsidRDefault="002F14CA" w:rsidP="00BE406D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59" w:name="_Toc297125107"/>
      <w:r w:rsidRPr="00BE406D">
        <w:rPr>
          <w:rFonts w:ascii="黑体" w:eastAsia="黑体" w:hAnsi="黑体" w:hint="eastAsia"/>
        </w:rPr>
        <w:t>临床路径完成率统计打印</w:t>
      </w:r>
      <w:bookmarkEnd w:id="59"/>
    </w:p>
    <w:p w:rsidR="002F14CA" w:rsidRDefault="002F14CA" w:rsidP="00DB439D">
      <w:pPr>
        <w:ind w:left="2520" w:firstLine="420"/>
      </w:pPr>
      <w:r w:rsidRPr="00DB439D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DB439D">
      <w:r>
        <w:rPr>
          <w:rFonts w:hint="eastAsia"/>
        </w:rPr>
        <w:t>编号：</w:t>
      </w:r>
    </w:p>
    <w:p w:rsidR="002F14CA" w:rsidRDefault="002F14CA" w:rsidP="00DB439D"/>
    <w:p w:rsidR="002F14CA" w:rsidRDefault="002F14CA" w:rsidP="00DB439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临床路径完成率统计打印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RptPathFinishPrint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报表的多种格式导出，打印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t>/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62568E">
            <w:r w:rsidRPr="0074719C">
              <w:rPr>
                <w:rFonts w:hint="eastAsia"/>
              </w:rPr>
              <w:t>打印预览，各种格式保存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22571E">
            <w:r w:rsidRPr="0074719C">
              <w:t>1</w:t>
            </w:r>
            <w:r w:rsidRPr="0074719C">
              <w:rPr>
                <w:rFonts w:hint="eastAsia"/>
              </w:rPr>
              <w:t>预览打印效果</w:t>
            </w:r>
          </w:p>
          <w:p w:rsidR="002F14CA" w:rsidRPr="0074719C" w:rsidRDefault="002F14CA" w:rsidP="0022571E">
            <w:r w:rsidRPr="0074719C">
              <w:t>2</w:t>
            </w:r>
            <w:r w:rsidRPr="0074719C">
              <w:rPr>
                <w:rFonts w:hint="eastAsia"/>
              </w:rPr>
              <w:t>打印</w:t>
            </w:r>
          </w:p>
          <w:p w:rsidR="002F14CA" w:rsidRPr="0074719C" w:rsidRDefault="002F14CA" w:rsidP="0022571E">
            <w:r w:rsidRPr="0074719C">
              <w:t>3</w:t>
            </w:r>
            <w:r w:rsidRPr="0074719C">
              <w:rPr>
                <w:rFonts w:hint="eastAsia"/>
              </w:rPr>
              <w:t>以各种格式导出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hint="eastAsia"/>
                <w:kern w:val="0"/>
              </w:rPr>
              <w:t>从统计界面进入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DB439D"/>
    <w:p w:rsidR="002F14CA" w:rsidRDefault="002F14CA" w:rsidP="00DD7322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60" w:name="_Toc297125108"/>
      <w:r w:rsidRPr="00DD7322">
        <w:rPr>
          <w:rFonts w:ascii="黑体" w:eastAsia="黑体" w:hAnsi="黑体" w:hint="eastAsia"/>
        </w:rPr>
        <w:t>月度出径指标环比</w:t>
      </w:r>
      <w:bookmarkEnd w:id="60"/>
    </w:p>
    <w:p w:rsidR="002F14CA" w:rsidRDefault="002F14CA" w:rsidP="0040119A">
      <w:pPr>
        <w:ind w:left="2520" w:firstLine="420"/>
      </w:pPr>
      <w:r w:rsidRPr="0040119A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40119A">
      <w:r>
        <w:rPr>
          <w:rFonts w:hint="eastAsia"/>
        </w:rPr>
        <w:t>编号：</w:t>
      </w:r>
    </w:p>
    <w:p w:rsidR="002F14CA" w:rsidRDefault="002F14CA" w:rsidP="0040119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96"/>
        <w:gridCol w:w="2128"/>
        <w:gridCol w:w="2128"/>
        <w:gridCol w:w="2370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月度出径指标环比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RptPathQuitMonthCompare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EB24AA">
            <w:r w:rsidRPr="0074719C">
              <w:rPr>
                <w:rFonts w:hint="eastAsia"/>
              </w:rPr>
              <w:t>根据条件查询月度出径指标环比报表数据，以及统计图，打印报表功能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查询日期，科室，路径名称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月度出径指标环比报表，统计图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261E0B">
            <w:r w:rsidRPr="0074719C">
              <w:t>1</w:t>
            </w:r>
            <w:r w:rsidRPr="0074719C">
              <w:rPr>
                <w:rFonts w:hint="eastAsia"/>
              </w:rPr>
              <w:t>路径名称匹配前置条件科室</w:t>
            </w:r>
          </w:p>
          <w:p w:rsidR="002F14CA" w:rsidRPr="0074719C" w:rsidRDefault="002F14CA" w:rsidP="00261E0B">
            <w:r w:rsidRPr="0074719C">
              <w:t>2</w:t>
            </w:r>
            <w:r w:rsidRPr="0074719C">
              <w:rPr>
                <w:rFonts w:hint="eastAsia"/>
              </w:rPr>
              <w:t>根据条件查询报表数据</w:t>
            </w:r>
          </w:p>
          <w:p w:rsidR="002F14CA" w:rsidRPr="0074719C" w:rsidRDefault="002F14CA" w:rsidP="00261E0B">
            <w:r w:rsidRPr="0074719C">
              <w:t>3</w:t>
            </w:r>
            <w:r w:rsidRPr="0074719C">
              <w:rPr>
                <w:rFonts w:hint="eastAsia"/>
              </w:rPr>
              <w:t>绘制统计图</w:t>
            </w:r>
          </w:p>
          <w:p w:rsidR="002F14CA" w:rsidRPr="0074719C" w:rsidRDefault="002F14CA" w:rsidP="00261E0B">
            <w:r w:rsidRPr="0074719C">
              <w:t>4</w:t>
            </w:r>
            <w:r w:rsidRPr="0074719C">
              <w:rPr>
                <w:rFonts w:hint="eastAsia"/>
              </w:rPr>
              <w:t>打印当前的报表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40119A"/>
    <w:p w:rsidR="002F14CA" w:rsidRDefault="002F14CA" w:rsidP="0040119A"/>
    <w:p w:rsidR="002F14CA" w:rsidRDefault="002F14CA" w:rsidP="0040119A"/>
    <w:p w:rsidR="002F14CA" w:rsidRDefault="002F14CA" w:rsidP="00A94F16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61" w:name="_Toc297125109"/>
      <w:r w:rsidRPr="00A94F16">
        <w:rPr>
          <w:rFonts w:ascii="黑体" w:eastAsia="黑体" w:hAnsi="黑体" w:hint="eastAsia"/>
        </w:rPr>
        <w:t>月度出径指标环比打印</w:t>
      </w:r>
      <w:bookmarkEnd w:id="61"/>
    </w:p>
    <w:p w:rsidR="002F14CA" w:rsidRDefault="002F14CA" w:rsidP="004F41B9">
      <w:pPr>
        <w:ind w:left="2520" w:firstLine="420"/>
      </w:pPr>
      <w:r w:rsidRPr="004F41B9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4F41B9">
      <w:r>
        <w:rPr>
          <w:rFonts w:hint="eastAsia"/>
        </w:rPr>
        <w:t>编号：</w:t>
      </w:r>
    </w:p>
    <w:p w:rsidR="002F14CA" w:rsidRDefault="002F14CA" w:rsidP="004F41B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785"/>
        <w:gridCol w:w="1999"/>
        <w:gridCol w:w="1999"/>
        <w:gridCol w:w="2739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月度出径指标环比打印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RptPathQuitMonthComparePrint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报表的多种格式导出，打印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rPr>
          <w:trHeight w:val="401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t>/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62568E">
            <w:r w:rsidRPr="0074719C">
              <w:rPr>
                <w:rFonts w:hint="eastAsia"/>
              </w:rPr>
              <w:t>打印预览，各种格式保存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AB59A3">
            <w:r w:rsidRPr="0074719C">
              <w:t>1</w:t>
            </w:r>
            <w:r w:rsidRPr="0074719C">
              <w:rPr>
                <w:rFonts w:hint="eastAsia"/>
              </w:rPr>
              <w:t>预览打印效果</w:t>
            </w:r>
          </w:p>
          <w:p w:rsidR="002F14CA" w:rsidRPr="0074719C" w:rsidRDefault="002F14CA" w:rsidP="00AB59A3">
            <w:r w:rsidRPr="0074719C">
              <w:t>2</w:t>
            </w:r>
            <w:r w:rsidRPr="0074719C">
              <w:rPr>
                <w:rFonts w:hint="eastAsia"/>
              </w:rPr>
              <w:t>打印</w:t>
            </w:r>
          </w:p>
          <w:p w:rsidR="002F14CA" w:rsidRPr="0074719C" w:rsidRDefault="002F14CA" w:rsidP="00AB59A3">
            <w:r w:rsidRPr="0074719C">
              <w:t>3</w:t>
            </w:r>
            <w:r w:rsidRPr="0074719C">
              <w:rPr>
                <w:rFonts w:hint="eastAsia"/>
              </w:rPr>
              <w:t>以各种格式导出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hint="eastAsia"/>
                <w:kern w:val="0"/>
              </w:rPr>
              <w:t>从统计界面进入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4F41B9"/>
    <w:p w:rsidR="002F14CA" w:rsidRDefault="002F14CA" w:rsidP="00203AAC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62" w:name="_Toc297125110"/>
      <w:r w:rsidRPr="00203AAC">
        <w:rPr>
          <w:rFonts w:ascii="黑体" w:eastAsia="黑体" w:hAnsi="黑体" w:hint="eastAsia"/>
        </w:rPr>
        <w:t>路径</w:t>
      </w:r>
      <w:r>
        <w:rPr>
          <w:rFonts w:ascii="黑体" w:eastAsia="黑体" w:hAnsi="黑体" w:hint="eastAsia"/>
        </w:rPr>
        <w:t>监测</w:t>
      </w:r>
      <w:r w:rsidRPr="00203AAC">
        <w:rPr>
          <w:rFonts w:ascii="黑体" w:eastAsia="黑体" w:hAnsi="黑体" w:hint="eastAsia"/>
        </w:rPr>
        <w:t>表</w:t>
      </w:r>
      <w:bookmarkEnd w:id="62"/>
    </w:p>
    <w:p w:rsidR="002F14CA" w:rsidRDefault="002F14CA" w:rsidP="00203AAC"/>
    <w:p w:rsidR="002F14CA" w:rsidRDefault="002F14CA" w:rsidP="0084462D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84462D">
      <w:r>
        <w:rPr>
          <w:rFonts w:hint="eastAsia"/>
        </w:rPr>
        <w:t>编号：</w:t>
      </w:r>
    </w:p>
    <w:p w:rsidR="002F14CA" w:rsidRDefault="002F14CA" w:rsidP="0084462D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路径监测表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RptPathVariationMonitor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C57449">
            <w:r w:rsidRPr="0074719C">
              <w:rPr>
                <w:rFonts w:hint="eastAsia"/>
              </w:rPr>
              <w:t>根据条件查询月度出径指标环比报表数据，进度，打印报表功能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C24C68">
            <w:r w:rsidRPr="0074719C">
              <w:rPr>
                <w:rFonts w:hint="eastAsia"/>
              </w:rPr>
              <w:t>查询日期，路径名称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4340B8">
            <w:r w:rsidRPr="0074719C">
              <w:rPr>
                <w:rFonts w:hint="eastAsia"/>
              </w:rPr>
              <w:t>路径检测表报表，进度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t>1</w:t>
            </w:r>
            <w:r w:rsidRPr="0074719C">
              <w:rPr>
                <w:rFonts w:hint="eastAsia"/>
              </w:rPr>
              <w:t>根据条件查询报表数据</w:t>
            </w:r>
          </w:p>
          <w:p w:rsidR="002F14CA" w:rsidRPr="0074719C" w:rsidRDefault="002F14CA" w:rsidP="00130AF0">
            <w:r w:rsidRPr="0074719C">
              <w:t>2</w:t>
            </w:r>
            <w:r w:rsidRPr="0074719C">
              <w:rPr>
                <w:rFonts w:hint="eastAsia"/>
              </w:rPr>
              <w:t>绘制进度</w:t>
            </w:r>
          </w:p>
          <w:p w:rsidR="002F14CA" w:rsidRPr="0074719C" w:rsidRDefault="002F14CA" w:rsidP="00130AF0">
            <w:r w:rsidRPr="0074719C">
              <w:t>3</w:t>
            </w:r>
            <w:r w:rsidRPr="0074719C">
              <w:rPr>
                <w:rFonts w:hint="eastAsia"/>
              </w:rPr>
              <w:t>打印当前的报表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84462D"/>
    <w:p w:rsidR="002F14CA" w:rsidRPr="00492A77" w:rsidRDefault="002F14CA" w:rsidP="00492A77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63" w:name="_Toc297125111"/>
      <w:r w:rsidRPr="00492A77">
        <w:rPr>
          <w:rFonts w:ascii="黑体" w:eastAsia="黑体" w:hAnsi="黑体" w:hint="eastAsia"/>
        </w:rPr>
        <w:t>路径监测表打印</w:t>
      </w:r>
      <w:bookmarkEnd w:id="63"/>
    </w:p>
    <w:p w:rsidR="002F14CA" w:rsidRDefault="002F14CA" w:rsidP="00492A77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492A77">
      <w:r>
        <w:rPr>
          <w:rFonts w:hint="eastAsia"/>
        </w:rPr>
        <w:t>编号：</w:t>
      </w:r>
    </w:p>
    <w:p w:rsidR="002F14CA" w:rsidRDefault="002F14CA" w:rsidP="00492A77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5"/>
        <w:gridCol w:w="2069"/>
        <w:gridCol w:w="2069"/>
        <w:gridCol w:w="2539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路径监测表打印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RptPathVariationMonitorPrint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报表的多种格式导出，打印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t>/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62568E">
            <w:r w:rsidRPr="0074719C">
              <w:rPr>
                <w:rFonts w:hint="eastAsia"/>
              </w:rPr>
              <w:t>打印预览，各种格式保存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142E57">
            <w:r w:rsidRPr="0074719C">
              <w:t>1</w:t>
            </w:r>
            <w:r w:rsidRPr="0074719C">
              <w:rPr>
                <w:rFonts w:hint="eastAsia"/>
              </w:rPr>
              <w:t>预览打印效果</w:t>
            </w:r>
          </w:p>
          <w:p w:rsidR="002F14CA" w:rsidRPr="0074719C" w:rsidRDefault="002F14CA" w:rsidP="00142E57">
            <w:r w:rsidRPr="0074719C">
              <w:t>2</w:t>
            </w:r>
            <w:r w:rsidRPr="0074719C">
              <w:rPr>
                <w:rFonts w:hint="eastAsia"/>
              </w:rPr>
              <w:t>打印</w:t>
            </w:r>
          </w:p>
          <w:p w:rsidR="002F14CA" w:rsidRPr="0074719C" w:rsidRDefault="002F14CA" w:rsidP="00142E57">
            <w:r w:rsidRPr="0074719C">
              <w:t>3</w:t>
            </w:r>
            <w:r w:rsidRPr="0074719C">
              <w:rPr>
                <w:rFonts w:hint="eastAsia"/>
              </w:rPr>
              <w:t>以各种格式导出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hint="eastAsia"/>
                <w:kern w:val="0"/>
              </w:rPr>
              <w:t>从统计界面进入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492A77"/>
    <w:p w:rsidR="002F14CA" w:rsidRDefault="002F14CA" w:rsidP="00176CEC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64" w:name="_Toc297125112"/>
      <w:r w:rsidRPr="00977DDC">
        <w:rPr>
          <w:rFonts w:ascii="黑体" w:eastAsia="黑体" w:hAnsi="黑体" w:hint="eastAsia"/>
        </w:rPr>
        <w:t>入径统计</w:t>
      </w:r>
      <w:bookmarkEnd w:id="64"/>
    </w:p>
    <w:p w:rsidR="002F14CA" w:rsidRDefault="002F14CA" w:rsidP="00F16125">
      <w:pPr>
        <w:ind w:left="2100" w:firstLine="420"/>
      </w:pPr>
      <w:r w:rsidRPr="00F16125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F16125">
      <w:r>
        <w:rPr>
          <w:rFonts w:hint="eastAsia"/>
        </w:rPr>
        <w:t>编号：</w:t>
      </w:r>
    </w:p>
    <w:p w:rsidR="002F14CA" w:rsidRDefault="002F14CA" w:rsidP="00F1612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入径统计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RptPathEnterStatistics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7415D">
            <w:r w:rsidRPr="0074719C">
              <w:rPr>
                <w:rFonts w:hint="eastAsia"/>
              </w:rPr>
              <w:t>根据条件查询入径统计报表数据，以及统计图，打印报表功能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开始日期，结束日期，科室，路径名称，查询类型，路径状态</w:t>
            </w:r>
            <w:r w:rsidRPr="0074719C">
              <w:t xml:space="preserve"> 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入径统计报表，统计图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C92E5B">
            <w:r w:rsidRPr="0074719C">
              <w:t>1</w:t>
            </w:r>
            <w:r w:rsidRPr="0074719C">
              <w:rPr>
                <w:rFonts w:hint="eastAsia"/>
              </w:rPr>
              <w:t>路径名称匹配前置条件科室</w:t>
            </w:r>
          </w:p>
          <w:p w:rsidR="002F14CA" w:rsidRPr="0074719C" w:rsidRDefault="002F14CA" w:rsidP="00C92E5B">
            <w:r w:rsidRPr="0074719C">
              <w:t>2</w:t>
            </w:r>
            <w:r w:rsidRPr="0074719C">
              <w:rPr>
                <w:rFonts w:hint="eastAsia"/>
              </w:rPr>
              <w:t>根据条件查询报表数据</w:t>
            </w:r>
          </w:p>
          <w:p w:rsidR="002F14CA" w:rsidRPr="0074719C" w:rsidRDefault="002F14CA" w:rsidP="00C92E5B">
            <w:r w:rsidRPr="0074719C">
              <w:t>3</w:t>
            </w:r>
            <w:r w:rsidRPr="0074719C">
              <w:rPr>
                <w:rFonts w:hint="eastAsia"/>
              </w:rPr>
              <w:t>绘制统计图</w:t>
            </w:r>
          </w:p>
          <w:p w:rsidR="002F14CA" w:rsidRPr="0074719C" w:rsidRDefault="002F14CA" w:rsidP="00C92E5B">
            <w:r w:rsidRPr="0074719C">
              <w:t>4</w:t>
            </w:r>
            <w:r w:rsidRPr="0074719C">
              <w:rPr>
                <w:rFonts w:hint="eastAsia"/>
              </w:rPr>
              <w:t>打印当前的报表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F16125"/>
    <w:p w:rsidR="002F14CA" w:rsidRDefault="002F14CA" w:rsidP="00836A79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65" w:name="_Toc297125113"/>
      <w:r w:rsidRPr="00195C0C">
        <w:rPr>
          <w:rFonts w:ascii="黑体" w:eastAsia="黑体" w:hAnsi="黑体" w:hint="eastAsia"/>
        </w:rPr>
        <w:t>入径统计打印</w:t>
      </w:r>
      <w:bookmarkEnd w:id="65"/>
    </w:p>
    <w:p w:rsidR="002F14CA" w:rsidRDefault="002F14CA" w:rsidP="007243C3">
      <w:pPr>
        <w:ind w:left="2520" w:firstLine="420"/>
      </w:pPr>
      <w:r w:rsidRPr="007243C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7243C3">
      <w:r>
        <w:rPr>
          <w:rFonts w:hint="eastAsia"/>
        </w:rPr>
        <w:t>编号：</w:t>
      </w:r>
    </w:p>
    <w:p w:rsidR="002F14CA" w:rsidRDefault="002F14CA" w:rsidP="007243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20"/>
        <w:gridCol w:w="2153"/>
        <w:gridCol w:w="2153"/>
        <w:gridCol w:w="2296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入径统计打印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RptPathEnterStatisticsPrint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报表的多种格式导出，打印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t>/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62568E">
            <w:r w:rsidRPr="0074719C">
              <w:rPr>
                <w:rFonts w:hint="eastAsia"/>
              </w:rPr>
              <w:t>打印预览，各种格式保存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4F3605">
            <w:r w:rsidRPr="0074719C">
              <w:t>1</w:t>
            </w:r>
            <w:r w:rsidRPr="0074719C">
              <w:rPr>
                <w:rFonts w:hint="eastAsia"/>
              </w:rPr>
              <w:t>预览打印效果</w:t>
            </w:r>
          </w:p>
          <w:p w:rsidR="002F14CA" w:rsidRPr="0074719C" w:rsidRDefault="002F14CA" w:rsidP="004F3605">
            <w:r w:rsidRPr="0074719C">
              <w:t>2</w:t>
            </w:r>
            <w:r w:rsidRPr="0074719C">
              <w:rPr>
                <w:rFonts w:hint="eastAsia"/>
              </w:rPr>
              <w:t>打印</w:t>
            </w:r>
          </w:p>
          <w:p w:rsidR="002F14CA" w:rsidRPr="0074719C" w:rsidRDefault="002F14CA" w:rsidP="004F3605">
            <w:r w:rsidRPr="0074719C">
              <w:t>3</w:t>
            </w:r>
            <w:r w:rsidRPr="0074719C">
              <w:rPr>
                <w:rFonts w:hint="eastAsia"/>
              </w:rPr>
              <w:t>以各种格式导出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hint="eastAsia"/>
                <w:kern w:val="0"/>
              </w:rPr>
              <w:t>从统计界面进入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7243C3"/>
    <w:p w:rsidR="002F14CA" w:rsidRDefault="002F14CA" w:rsidP="00B375EE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66" w:name="_Toc297125114"/>
      <w:r w:rsidRPr="00B375EE">
        <w:rPr>
          <w:rFonts w:ascii="黑体" w:eastAsia="黑体" w:hAnsi="黑体" w:hint="eastAsia"/>
        </w:rPr>
        <w:t>变异情况分析</w:t>
      </w:r>
      <w:bookmarkEnd w:id="66"/>
    </w:p>
    <w:p w:rsidR="002F14CA" w:rsidRDefault="002F14CA" w:rsidP="00E034FA"/>
    <w:p w:rsidR="002F14CA" w:rsidRDefault="002F14CA" w:rsidP="00E034FA"/>
    <w:p w:rsidR="002F14CA" w:rsidRDefault="002F14CA" w:rsidP="00E034FA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E034FA">
      <w:r>
        <w:rPr>
          <w:rFonts w:hint="eastAsia"/>
        </w:rPr>
        <w:t>编号：</w:t>
      </w:r>
    </w:p>
    <w:p w:rsidR="002F14CA" w:rsidRDefault="002F14CA" w:rsidP="00E034FA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变异情况分析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RptPathVariationAnalyse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D74297">
            <w:r w:rsidRPr="0074719C">
              <w:rPr>
                <w:rFonts w:hint="eastAsia"/>
              </w:rPr>
              <w:t>根据条件查询变异情况报表数据，以及统计图，打印报表功能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635329">
            <w:r w:rsidRPr="0074719C">
              <w:rPr>
                <w:rFonts w:hint="eastAsia"/>
              </w:rPr>
              <w:t>开始日期，结束日期，科室，路径名称</w:t>
            </w:r>
            <w:r w:rsidRPr="0074719C">
              <w:t xml:space="preserve"> 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变异情况分析报表，统计图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t>1</w:t>
            </w:r>
            <w:r w:rsidRPr="0074719C">
              <w:rPr>
                <w:rFonts w:hint="eastAsia"/>
              </w:rPr>
              <w:t>路径名称匹配前置条件科室</w:t>
            </w:r>
          </w:p>
          <w:p w:rsidR="002F14CA" w:rsidRPr="0074719C" w:rsidRDefault="002F14CA" w:rsidP="008E51FC">
            <w:r w:rsidRPr="0074719C">
              <w:t>2</w:t>
            </w:r>
            <w:r w:rsidRPr="0074719C">
              <w:rPr>
                <w:rFonts w:hint="eastAsia"/>
              </w:rPr>
              <w:t>根据条件查询报表数据</w:t>
            </w:r>
          </w:p>
          <w:p w:rsidR="002F14CA" w:rsidRPr="0074719C" w:rsidRDefault="002F14CA" w:rsidP="008E51FC">
            <w:r w:rsidRPr="0074719C">
              <w:t>3</w:t>
            </w:r>
            <w:r w:rsidRPr="0074719C">
              <w:rPr>
                <w:rFonts w:hint="eastAsia"/>
              </w:rPr>
              <w:t>绘制统计图</w:t>
            </w:r>
          </w:p>
          <w:p w:rsidR="002F14CA" w:rsidRPr="0074719C" w:rsidRDefault="002F14CA" w:rsidP="008E51FC">
            <w:r w:rsidRPr="0074719C">
              <w:t>4</w:t>
            </w:r>
            <w:r w:rsidRPr="0074719C">
              <w:rPr>
                <w:rFonts w:hint="eastAsia"/>
              </w:rPr>
              <w:t>打印当前的报表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E034FA"/>
    <w:p w:rsidR="002F14CA" w:rsidRDefault="002F14CA" w:rsidP="00503EED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67" w:name="_Toc297125115"/>
      <w:r w:rsidRPr="00503EED">
        <w:rPr>
          <w:rFonts w:ascii="黑体" w:eastAsia="黑体" w:hAnsi="黑体" w:hint="eastAsia"/>
        </w:rPr>
        <w:t>变异情况分析打印</w:t>
      </w:r>
      <w:bookmarkEnd w:id="67"/>
    </w:p>
    <w:p w:rsidR="002F14CA" w:rsidRDefault="002F14CA" w:rsidP="00503EED"/>
    <w:p w:rsidR="002F14CA" w:rsidRDefault="002F14CA" w:rsidP="00B81983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B81983">
      <w:r>
        <w:rPr>
          <w:rFonts w:hint="eastAsia"/>
        </w:rPr>
        <w:t>编号：</w:t>
      </w:r>
    </w:p>
    <w:p w:rsidR="002F14CA" w:rsidRDefault="002F14CA" w:rsidP="00B81983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6"/>
        <w:gridCol w:w="2069"/>
        <w:gridCol w:w="2069"/>
        <w:gridCol w:w="2538"/>
      </w:tblGrid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069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变异情况分析打印</w:t>
            </w:r>
          </w:p>
        </w:tc>
        <w:tc>
          <w:tcPr>
            <w:tcW w:w="2069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538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RptPathVariationAnalysePrint</w:t>
            </w:r>
          </w:p>
        </w:tc>
      </w:tr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报表的多种格式导出，打印</w:t>
            </w:r>
          </w:p>
        </w:tc>
      </w:tr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8E51FC">
            <w:r w:rsidRPr="0074719C">
              <w:t>/</w:t>
            </w:r>
          </w:p>
        </w:tc>
      </w:tr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62568E">
            <w:r w:rsidRPr="0074719C">
              <w:rPr>
                <w:rFonts w:hint="eastAsia"/>
              </w:rPr>
              <w:t>打印预览，各种格式保存</w:t>
            </w:r>
          </w:p>
        </w:tc>
      </w:tr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8E51FC">
            <w:r w:rsidRPr="0074719C">
              <w:t>1</w:t>
            </w:r>
            <w:r w:rsidRPr="0074719C">
              <w:rPr>
                <w:rFonts w:hint="eastAsia"/>
              </w:rPr>
              <w:t>预览打印效果</w:t>
            </w:r>
          </w:p>
          <w:p w:rsidR="002F14CA" w:rsidRPr="0074719C" w:rsidRDefault="002F14CA" w:rsidP="008E51FC">
            <w:r w:rsidRPr="0074719C">
              <w:t>2</w:t>
            </w:r>
            <w:r w:rsidRPr="0074719C">
              <w:rPr>
                <w:rFonts w:hint="eastAsia"/>
              </w:rPr>
              <w:t>打印</w:t>
            </w:r>
          </w:p>
          <w:p w:rsidR="002F14CA" w:rsidRPr="0074719C" w:rsidRDefault="002F14CA" w:rsidP="008E51FC">
            <w:r w:rsidRPr="0074719C">
              <w:t>3</w:t>
            </w:r>
            <w:r w:rsidRPr="0074719C">
              <w:rPr>
                <w:rFonts w:hint="eastAsia"/>
              </w:rPr>
              <w:t>以各种格式导出</w:t>
            </w:r>
          </w:p>
        </w:tc>
      </w:tr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hint="eastAsia"/>
                <w:kern w:val="0"/>
              </w:rPr>
              <w:t>从统计界面进入</w:t>
            </w:r>
          </w:p>
        </w:tc>
      </w:tr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846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676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503EED"/>
    <w:p w:rsidR="002F14CA" w:rsidRPr="00C80095" w:rsidRDefault="002F14CA" w:rsidP="00C80095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68" w:name="_Toc297125116"/>
      <w:r w:rsidRPr="00C80095">
        <w:rPr>
          <w:rFonts w:ascii="黑体" w:eastAsia="黑体" w:hAnsi="黑体" w:hint="eastAsia"/>
        </w:rPr>
        <w:t>结算费用比例</w:t>
      </w:r>
      <w:bookmarkEnd w:id="68"/>
    </w:p>
    <w:p w:rsidR="002F14CA" w:rsidRDefault="002F14CA" w:rsidP="00887BD2">
      <w:pPr>
        <w:ind w:left="2520" w:firstLine="420"/>
      </w:pPr>
      <w:r w:rsidRPr="00887BD2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887BD2">
      <w:r>
        <w:rPr>
          <w:rFonts w:hint="eastAsia"/>
        </w:rPr>
        <w:t>编号：</w:t>
      </w:r>
    </w:p>
    <w:p w:rsidR="002F14CA" w:rsidRDefault="002F14CA" w:rsidP="00887BD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01"/>
        <w:gridCol w:w="2131"/>
        <w:gridCol w:w="2131"/>
        <w:gridCol w:w="2359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结算费用比例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RptInPathPatientFeePercent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901B33">
            <w:r w:rsidRPr="0074719C">
              <w:rPr>
                <w:rFonts w:hint="eastAsia"/>
              </w:rPr>
              <w:t>根据条件查询结算费用比例报表数据，以及统计图，打印报表功能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5F499B">
            <w:r w:rsidRPr="0074719C">
              <w:rPr>
                <w:rFonts w:hint="eastAsia"/>
              </w:rPr>
              <w:t>开始日期，结束日期，路径名称，路径状态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结算费用比例报表，统计图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EE0AE4">
            <w:r w:rsidRPr="0074719C">
              <w:t>1</w:t>
            </w:r>
            <w:r w:rsidRPr="0074719C">
              <w:rPr>
                <w:rFonts w:hint="eastAsia"/>
              </w:rPr>
              <w:t>根据条件查询报表数据</w:t>
            </w:r>
          </w:p>
          <w:p w:rsidR="002F14CA" w:rsidRPr="0074719C" w:rsidRDefault="002F14CA" w:rsidP="00EE0AE4">
            <w:r w:rsidRPr="0074719C">
              <w:t>2</w:t>
            </w:r>
            <w:r w:rsidRPr="0074719C">
              <w:rPr>
                <w:rFonts w:hint="eastAsia"/>
              </w:rPr>
              <w:t>绘制统计图</w:t>
            </w:r>
          </w:p>
          <w:p w:rsidR="002F14CA" w:rsidRPr="0074719C" w:rsidRDefault="002F14CA" w:rsidP="00EE0AE4">
            <w:r w:rsidRPr="0074719C">
              <w:t>3</w:t>
            </w:r>
            <w:r w:rsidRPr="0074719C">
              <w:rPr>
                <w:rFonts w:hint="eastAsia"/>
              </w:rPr>
              <w:t>打印当前的报表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887BD2"/>
    <w:p w:rsidR="002F14CA" w:rsidRDefault="002F14CA" w:rsidP="00EF789C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69" w:name="_Toc297125117"/>
      <w:r w:rsidRPr="00EF789C">
        <w:rPr>
          <w:rFonts w:ascii="黑体" w:eastAsia="黑体" w:hAnsi="黑体" w:hint="eastAsia"/>
        </w:rPr>
        <w:t>结算费用比例打印</w:t>
      </w:r>
      <w:bookmarkEnd w:id="69"/>
    </w:p>
    <w:p w:rsidR="002F14CA" w:rsidRDefault="002F14CA" w:rsidP="00D87E43">
      <w:pPr>
        <w:ind w:left="2520" w:firstLine="420"/>
      </w:pPr>
      <w:r w:rsidRPr="00D87E4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D87E43">
      <w:r>
        <w:rPr>
          <w:rFonts w:hint="eastAsia"/>
        </w:rPr>
        <w:t>编号：</w:t>
      </w:r>
    </w:p>
    <w:p w:rsidR="002F14CA" w:rsidRDefault="002F14CA" w:rsidP="00D87E4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788"/>
        <w:gridCol w:w="2003"/>
        <w:gridCol w:w="2003"/>
        <w:gridCol w:w="2728"/>
      </w:tblGrid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003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结算费用比例打印</w:t>
            </w:r>
          </w:p>
        </w:tc>
        <w:tc>
          <w:tcPr>
            <w:tcW w:w="2003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728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RptInPathPatientFeePercentPrint</w:t>
            </w:r>
          </w:p>
        </w:tc>
      </w:tr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报表的多种格式导出，打印</w:t>
            </w:r>
          </w:p>
        </w:tc>
      </w:tr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8E51FC">
            <w:r w:rsidRPr="0074719C">
              <w:t>/</w:t>
            </w:r>
          </w:p>
        </w:tc>
      </w:tr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打印预览，各种格式保存</w:t>
            </w:r>
          </w:p>
        </w:tc>
      </w:tr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65396D">
            <w:r w:rsidRPr="0074719C">
              <w:t>1</w:t>
            </w:r>
            <w:r w:rsidRPr="0074719C">
              <w:rPr>
                <w:rFonts w:hint="eastAsia"/>
              </w:rPr>
              <w:t>预览打印效果</w:t>
            </w:r>
          </w:p>
          <w:p w:rsidR="002F14CA" w:rsidRPr="0074719C" w:rsidRDefault="002F14CA" w:rsidP="0065396D">
            <w:r w:rsidRPr="0074719C">
              <w:t>2</w:t>
            </w:r>
            <w:r w:rsidRPr="0074719C">
              <w:rPr>
                <w:rFonts w:hint="eastAsia"/>
              </w:rPr>
              <w:t>打印</w:t>
            </w:r>
          </w:p>
          <w:p w:rsidR="002F14CA" w:rsidRPr="0074719C" w:rsidRDefault="002F14CA" w:rsidP="0065396D">
            <w:r w:rsidRPr="0074719C">
              <w:t>3</w:t>
            </w:r>
            <w:r w:rsidRPr="0074719C">
              <w:rPr>
                <w:rFonts w:hint="eastAsia"/>
              </w:rPr>
              <w:t>以各种格式导出</w:t>
            </w:r>
          </w:p>
        </w:tc>
      </w:tr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hint="eastAsia"/>
                <w:kern w:val="0"/>
              </w:rPr>
              <w:t>从统计界面进入</w:t>
            </w:r>
          </w:p>
        </w:tc>
      </w:tr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788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734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D87E43"/>
    <w:p w:rsidR="002F14CA" w:rsidRDefault="002F14CA" w:rsidP="00B67F6B"/>
    <w:p w:rsidR="002F14CA" w:rsidRDefault="002F14CA" w:rsidP="00B21C9C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70" w:name="_Toc297125118"/>
      <w:r w:rsidRPr="008E01C5">
        <w:rPr>
          <w:rFonts w:ascii="黑体" w:eastAsia="黑体" w:hAnsi="黑体" w:hint="eastAsia"/>
        </w:rPr>
        <w:t>系统设置</w:t>
      </w:r>
      <w:bookmarkEnd w:id="70"/>
    </w:p>
    <w:p w:rsidR="002F14CA" w:rsidRDefault="002F14CA" w:rsidP="000F36CD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71" w:name="_Toc297125119"/>
      <w:r w:rsidRPr="000F36CD">
        <w:rPr>
          <w:rFonts w:ascii="黑体" w:eastAsia="黑体" w:hAnsi="黑体" w:hint="eastAsia"/>
        </w:rPr>
        <w:t>角色表维护</w:t>
      </w:r>
      <w:bookmarkEnd w:id="71"/>
    </w:p>
    <w:p w:rsidR="002F14CA" w:rsidRDefault="002F14CA" w:rsidP="00B93ECC">
      <w:pPr>
        <w:ind w:left="2520" w:firstLine="420"/>
      </w:pPr>
      <w:r w:rsidRPr="00B93ECC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B93ECC">
      <w:r>
        <w:rPr>
          <w:rFonts w:hint="eastAsia"/>
        </w:rPr>
        <w:t>编号：</w:t>
      </w:r>
    </w:p>
    <w:p w:rsidR="002F14CA" w:rsidRDefault="002F14CA" w:rsidP="00B93EC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角色表维护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临床路径角色增，删，改，查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临床路径角色信息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临床路径角色信息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增，删，改，查角色信息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B93ECC"/>
    <w:p w:rsidR="002F14CA" w:rsidRDefault="002F14CA" w:rsidP="0006523D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72" w:name="_Toc297125120"/>
      <w:r w:rsidRPr="0006523D">
        <w:rPr>
          <w:rFonts w:ascii="黑体" w:eastAsia="黑体" w:hAnsi="黑体" w:hint="eastAsia"/>
        </w:rPr>
        <w:t>功能管理模块</w:t>
      </w:r>
      <w:bookmarkEnd w:id="72"/>
    </w:p>
    <w:p w:rsidR="002F14CA" w:rsidRDefault="002F14CA" w:rsidP="004F07B4">
      <w:pPr>
        <w:ind w:left="2520" w:firstLine="420"/>
      </w:pPr>
      <w:r w:rsidRPr="004F07B4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4F07B4">
      <w:r>
        <w:rPr>
          <w:rFonts w:hint="eastAsia"/>
        </w:rPr>
        <w:t>编号：</w:t>
      </w:r>
    </w:p>
    <w:p w:rsidR="002F14CA" w:rsidRDefault="002F14CA" w:rsidP="004F07B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功能管理模块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临床路径功能模块的增，删，改，查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临床路径功能模块的信息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临床路径功能模块的信息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增，删，改，查操作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4F07B4"/>
    <w:p w:rsidR="002F14CA" w:rsidRDefault="002F14CA" w:rsidP="0006523D"/>
    <w:p w:rsidR="002F14CA" w:rsidRPr="000520FC" w:rsidRDefault="002F14CA" w:rsidP="000520FC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73" w:name="_Toc297125121"/>
      <w:r w:rsidRPr="000520FC">
        <w:rPr>
          <w:rFonts w:ascii="黑体" w:eastAsia="黑体" w:hAnsi="黑体" w:hint="eastAsia"/>
        </w:rPr>
        <w:t>用户角色维护</w:t>
      </w:r>
      <w:bookmarkEnd w:id="73"/>
    </w:p>
    <w:p w:rsidR="002F14CA" w:rsidRDefault="002F14CA" w:rsidP="000520FC">
      <w:pPr>
        <w:ind w:left="2520" w:firstLine="420"/>
      </w:pPr>
      <w:r w:rsidRPr="000520FC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0520FC">
      <w:r>
        <w:rPr>
          <w:rFonts w:hint="eastAsia"/>
        </w:rPr>
        <w:t>编号：</w:t>
      </w:r>
    </w:p>
    <w:p w:rsidR="002F14CA" w:rsidRDefault="002F14CA" w:rsidP="000520F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用户角色维护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维护用户与角色之间的关系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搭配用户与角色之间的关系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用户与角色之间的关系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增，删，改，查用户与角色之间的关系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0520FC"/>
    <w:p w:rsidR="002F14CA" w:rsidRDefault="002F14CA" w:rsidP="000520FC"/>
    <w:p w:rsidR="002F14CA" w:rsidRPr="0042559E" w:rsidRDefault="002F14CA" w:rsidP="005D3175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74" w:name="_Toc297125122"/>
      <w:r w:rsidRPr="0042559E">
        <w:rPr>
          <w:rFonts w:ascii="黑体" w:eastAsia="黑体" w:hAnsi="黑体" w:hint="eastAsia"/>
        </w:rPr>
        <w:t>角色功能维护</w:t>
      </w:r>
      <w:bookmarkEnd w:id="74"/>
    </w:p>
    <w:p w:rsidR="002F14CA" w:rsidRDefault="002F14CA" w:rsidP="005D1ECB">
      <w:pPr>
        <w:ind w:left="2520" w:firstLine="420"/>
      </w:pPr>
      <w:r w:rsidRPr="005D1ECB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5D1ECB">
      <w:r>
        <w:rPr>
          <w:rFonts w:hint="eastAsia"/>
        </w:rPr>
        <w:t>编号：</w:t>
      </w:r>
    </w:p>
    <w:p w:rsidR="002F14CA" w:rsidRDefault="002F14CA" w:rsidP="005D1EC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角色功能维护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维护角色与功能模块之间的关系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搭配角色与功能模块之间的关系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角色与功能模块之间的关系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增，删，改，查角色与功能模块之间的关系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454C98"/>
    <w:p w:rsidR="002F14CA" w:rsidRDefault="002F14CA" w:rsidP="000520FC"/>
    <w:p w:rsidR="002F14CA" w:rsidRDefault="002F14CA" w:rsidP="000520FC"/>
    <w:p w:rsidR="002F14CA" w:rsidRDefault="002F14CA" w:rsidP="000520FC"/>
    <w:p w:rsidR="002F14CA" w:rsidRDefault="002F14CA" w:rsidP="000520FC"/>
    <w:p w:rsidR="002F14CA" w:rsidRPr="002E3A76" w:rsidRDefault="002F14CA" w:rsidP="005B0B9A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75" w:name="_Toc297125123"/>
      <w:r w:rsidRPr="00490FF0">
        <w:rPr>
          <w:rFonts w:ascii="黑体" w:eastAsia="黑体" w:hAnsi="黑体" w:hint="eastAsia"/>
        </w:rPr>
        <w:t>路径诊断库维护</w:t>
      </w:r>
      <w:bookmarkEnd w:id="75"/>
    </w:p>
    <w:p w:rsidR="002F14CA" w:rsidRDefault="002F14CA" w:rsidP="00C46758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C46758">
      <w:r>
        <w:rPr>
          <w:rFonts w:hint="eastAsia"/>
        </w:rPr>
        <w:t>编号：</w:t>
      </w:r>
    </w:p>
    <w:p w:rsidR="002F14CA" w:rsidRDefault="002F14CA" w:rsidP="00C46758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路径诊断库维护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路径诊断库增，删，改，查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路径诊断库信息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路径诊断库信息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增，删，改，查操作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C46758"/>
    <w:p w:rsidR="002F14CA" w:rsidRDefault="002F14CA" w:rsidP="00644AD4">
      <w:pPr>
        <w:pStyle w:val="Heading3"/>
        <w:numPr>
          <w:ilvl w:val="2"/>
          <w:numId w:val="2"/>
        </w:numPr>
        <w:rPr>
          <w:rFonts w:ascii="黑体" w:eastAsia="黑体" w:hAnsi="黑体"/>
        </w:rPr>
      </w:pPr>
      <w:bookmarkStart w:id="76" w:name="_Toc297125124"/>
      <w:r w:rsidRPr="00644AD4">
        <w:rPr>
          <w:rFonts w:ascii="黑体" w:eastAsia="黑体" w:hAnsi="黑体" w:hint="eastAsia"/>
        </w:rPr>
        <w:t>检查项维护</w:t>
      </w:r>
      <w:bookmarkEnd w:id="76"/>
    </w:p>
    <w:p w:rsidR="002F14CA" w:rsidRDefault="002F14CA" w:rsidP="00DB344F"/>
    <w:p w:rsidR="002F14CA" w:rsidRDefault="002F14CA" w:rsidP="00DB344F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DB344F">
      <w:r>
        <w:rPr>
          <w:rFonts w:hint="eastAsia"/>
        </w:rPr>
        <w:t>编号：</w:t>
      </w:r>
    </w:p>
    <w:p w:rsidR="002F14CA" w:rsidRDefault="002F14CA" w:rsidP="00DB344F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检查项维护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44007A">
            <w:r w:rsidRPr="0074719C">
              <w:rPr>
                <w:rFonts w:hint="eastAsia"/>
              </w:rPr>
              <w:t>增，删，改，查病人检查项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病人检查项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病人检查项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增，删，改，查操作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DB344F"/>
    <w:p w:rsidR="002F14CA" w:rsidRDefault="002F14CA" w:rsidP="007924C0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77" w:name="_Toc297125125"/>
      <w:r w:rsidRPr="007924C0">
        <w:rPr>
          <w:rFonts w:ascii="黑体" w:eastAsia="黑体" w:hAnsi="黑体" w:hint="eastAsia"/>
        </w:rPr>
        <w:t>病区一览</w:t>
      </w:r>
      <w:bookmarkEnd w:id="77"/>
    </w:p>
    <w:p w:rsidR="002F14CA" w:rsidRDefault="002F14CA" w:rsidP="009E2AAB">
      <w:pPr>
        <w:ind w:left="2100" w:firstLine="420"/>
      </w:pPr>
      <w:r w:rsidRPr="009E2AAB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9E2AAB">
      <w:r>
        <w:rPr>
          <w:rFonts w:hint="eastAsia"/>
        </w:rPr>
        <w:t>编号：</w:t>
      </w:r>
    </w:p>
    <w:p w:rsidR="002F14CA" w:rsidRDefault="002F14CA" w:rsidP="009E2A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病区一览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InPatientCardList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查询并显示病人，以床位卡的方式显示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数据庞大，打开较慢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C52EEC">
            <w:r w:rsidRPr="0074719C">
              <w:t>1</w:t>
            </w:r>
            <w:r w:rsidRPr="0074719C">
              <w:rPr>
                <w:rFonts w:hint="eastAsia"/>
              </w:rPr>
              <w:t>输入类型：姓名，病历号，床位号</w:t>
            </w:r>
            <w:r w:rsidRPr="0074719C">
              <w:t xml:space="preserve">  </w:t>
            </w:r>
            <w:r w:rsidRPr="0074719C">
              <w:rPr>
                <w:rFonts w:hint="eastAsia"/>
              </w:rPr>
              <w:t>输入值</w:t>
            </w:r>
          </w:p>
          <w:p w:rsidR="002F14CA" w:rsidRPr="0074719C" w:rsidRDefault="002F14CA" w:rsidP="00C52EEC">
            <w:r w:rsidRPr="0074719C">
              <w:t>2</w:t>
            </w:r>
            <w:r w:rsidRPr="0074719C">
              <w:rPr>
                <w:rFonts w:hint="eastAsia"/>
              </w:rPr>
              <w:t>开始日期，结束日期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床位卡形式的病人矩阵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F403F1">
            <w:r w:rsidRPr="0074719C">
              <w:t>1</w:t>
            </w:r>
            <w:r w:rsidRPr="0074719C">
              <w:rPr>
                <w:rFonts w:hint="eastAsia"/>
              </w:rPr>
              <w:t>打开后，搜寻任何条件的病人</w:t>
            </w:r>
          </w:p>
          <w:p w:rsidR="002F14CA" w:rsidRPr="0074719C" w:rsidRDefault="002F14CA" w:rsidP="00F403F1">
            <w:r w:rsidRPr="0074719C">
              <w:t>2</w:t>
            </w:r>
            <w:r w:rsidRPr="0074719C">
              <w:rPr>
                <w:rFonts w:hint="eastAsia"/>
              </w:rPr>
              <w:t>输入条件后，按条件搜寻病人</w:t>
            </w:r>
          </w:p>
          <w:p w:rsidR="002F14CA" w:rsidRPr="0074719C" w:rsidRDefault="002F14CA" w:rsidP="00F403F1">
            <w:r w:rsidRPr="0074719C">
              <w:t>3</w:t>
            </w:r>
            <w:r w:rsidRPr="0074719C">
              <w:rPr>
                <w:rFonts w:hint="eastAsia"/>
              </w:rPr>
              <w:t>点击有色按钮，根据状态筛选已查出的病人</w:t>
            </w:r>
          </w:p>
          <w:p w:rsidR="002F14CA" w:rsidRPr="0074719C" w:rsidRDefault="002F14CA" w:rsidP="00F403F1">
            <w:r w:rsidRPr="0074719C">
              <w:t>4</w:t>
            </w:r>
            <w:r w:rsidRPr="0074719C">
              <w:rPr>
                <w:rFonts w:hint="eastAsia"/>
              </w:rPr>
              <w:t>单击病人，标题栏显示病人概要信息</w:t>
            </w:r>
          </w:p>
          <w:p w:rsidR="002F14CA" w:rsidRPr="0074719C" w:rsidRDefault="002F14CA" w:rsidP="008E51FC">
            <w:r w:rsidRPr="0074719C">
              <w:t>5</w:t>
            </w:r>
            <w:r w:rsidRPr="0074719C">
              <w:rPr>
                <w:rFonts w:hint="eastAsia"/>
              </w:rPr>
              <w:t>双击病人，如果病人状态为在径，退出，完成，则进入路径执行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UCPatientBasicInfo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UCInpatientListControl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CP_InpatinetList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9E2AAB"/>
    <w:p w:rsidR="002F14CA" w:rsidRDefault="002F14CA" w:rsidP="009E2AAB"/>
    <w:p w:rsidR="002F14CA" w:rsidRDefault="002F14CA" w:rsidP="00297CE2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78" w:name="_Toc297125126"/>
      <w:r w:rsidRPr="00297CE2">
        <w:rPr>
          <w:rFonts w:ascii="黑体" w:eastAsia="黑体" w:hAnsi="黑体" w:hint="eastAsia"/>
        </w:rPr>
        <w:t>护理执行</w:t>
      </w:r>
      <w:bookmarkEnd w:id="78"/>
    </w:p>
    <w:p w:rsidR="002F14CA" w:rsidRDefault="002F14CA" w:rsidP="00854187">
      <w:pPr>
        <w:ind w:left="2520" w:firstLine="420"/>
      </w:pPr>
      <w:r w:rsidRPr="00854187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854187">
      <w:r>
        <w:rPr>
          <w:rFonts w:hint="eastAsia"/>
        </w:rPr>
        <w:t>编号：</w:t>
      </w:r>
    </w:p>
    <w:p w:rsidR="002F14CA" w:rsidRDefault="002F14CA" w:rsidP="0085418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护理执行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NurExecToPath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CE3BD2">
            <w:r w:rsidRPr="0074719C">
              <w:rPr>
                <w:rFonts w:hint="eastAsia"/>
              </w:rPr>
              <w:t>查询并显示病人，执行医嘱，执行护理，记录生命体征等护理记录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数据庞大，打开较慢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EA7E86">
            <w:r w:rsidRPr="0074719C">
              <w:t>1</w:t>
            </w:r>
            <w:r w:rsidRPr="0074719C">
              <w:rPr>
                <w:rFonts w:hint="eastAsia"/>
              </w:rPr>
              <w:t>输入类型：姓名，病历号，床位号</w:t>
            </w:r>
            <w:r w:rsidRPr="0074719C">
              <w:t xml:space="preserve">  </w:t>
            </w:r>
            <w:r w:rsidRPr="0074719C">
              <w:rPr>
                <w:rFonts w:hint="eastAsia"/>
              </w:rPr>
              <w:t>输入值，开始日期，结束日期</w:t>
            </w:r>
          </w:p>
          <w:p w:rsidR="002F14CA" w:rsidRPr="0074719C" w:rsidRDefault="002F14CA" w:rsidP="00EA7E86">
            <w:r w:rsidRPr="0074719C">
              <w:t>2</w:t>
            </w:r>
            <w:r w:rsidRPr="0074719C">
              <w:rPr>
                <w:rFonts w:hint="eastAsia"/>
              </w:rPr>
              <w:t>对医嘱操作</w:t>
            </w:r>
          </w:p>
          <w:p w:rsidR="002F14CA" w:rsidRPr="0074719C" w:rsidRDefault="002F14CA" w:rsidP="00EA7E86">
            <w:r w:rsidRPr="0074719C">
              <w:t>3</w:t>
            </w:r>
            <w:r w:rsidRPr="0074719C">
              <w:rPr>
                <w:rFonts w:hint="eastAsia"/>
              </w:rPr>
              <w:t>对护理结果勾选</w:t>
            </w:r>
          </w:p>
          <w:p w:rsidR="002F14CA" w:rsidRPr="0074719C" w:rsidRDefault="002F14CA" w:rsidP="00EA7E86">
            <w:r w:rsidRPr="0074719C">
              <w:t>4</w:t>
            </w:r>
            <w:r w:rsidRPr="0074719C">
              <w:rPr>
                <w:rFonts w:hint="eastAsia"/>
              </w:rPr>
              <w:t>新增，作废护理记录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病人列表，医嘱列表，护理结果，护理记录单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447278">
            <w:r w:rsidRPr="0074719C">
              <w:t>1</w:t>
            </w:r>
            <w:r w:rsidRPr="0074719C">
              <w:rPr>
                <w:rFonts w:hint="eastAsia"/>
              </w:rPr>
              <w:t>打开后，搜寻任何条件的病人</w:t>
            </w:r>
          </w:p>
          <w:p w:rsidR="002F14CA" w:rsidRPr="0074719C" w:rsidRDefault="002F14CA" w:rsidP="00447278">
            <w:r w:rsidRPr="0074719C">
              <w:t>2</w:t>
            </w:r>
            <w:r w:rsidRPr="0074719C">
              <w:rPr>
                <w:rFonts w:hint="eastAsia"/>
              </w:rPr>
              <w:t>输入条件后，按条件搜寻病人</w:t>
            </w:r>
          </w:p>
          <w:p w:rsidR="002F14CA" w:rsidRPr="0074719C" w:rsidRDefault="002F14CA" w:rsidP="00447278">
            <w:r w:rsidRPr="0074719C">
              <w:t>3</w:t>
            </w:r>
            <w:r w:rsidRPr="0074719C">
              <w:rPr>
                <w:rFonts w:hint="eastAsia"/>
              </w:rPr>
              <w:t>点击有色按钮，根据状态筛选已查出的病人</w:t>
            </w:r>
          </w:p>
          <w:p w:rsidR="002F14CA" w:rsidRPr="0074719C" w:rsidRDefault="002F14CA" w:rsidP="0066558D">
            <w:r w:rsidRPr="0074719C">
              <w:t>4</w:t>
            </w:r>
            <w:r w:rsidRPr="0074719C">
              <w:rPr>
                <w:rFonts w:hint="eastAsia"/>
              </w:rPr>
              <w:t>选择病人，如果病人状态为未引入，则弹出框，请选择在径病人</w:t>
            </w:r>
          </w:p>
          <w:p w:rsidR="002F14CA" w:rsidRPr="0074719C" w:rsidRDefault="002F14CA" w:rsidP="0066558D">
            <w:r w:rsidRPr="0074719C">
              <w:t>5</w:t>
            </w:r>
            <w:r w:rsidRPr="0074719C">
              <w:rPr>
                <w:rFonts w:hint="eastAsia"/>
              </w:rPr>
              <w:t>选择病人，如果病人状态为在径，退出，完成，则医嘱执行，护理执行，护理记录单可点</w:t>
            </w:r>
          </w:p>
          <w:p w:rsidR="002F14CA" w:rsidRPr="0074719C" w:rsidRDefault="002F14CA" w:rsidP="0066558D">
            <w:r w:rsidRPr="0074719C">
              <w:t>6</w:t>
            </w:r>
            <w:r w:rsidRPr="0074719C">
              <w:rPr>
                <w:rFonts w:hint="eastAsia"/>
              </w:rPr>
              <w:t>在医嘱执行，可以对临时医嘱进行审核执行，对长期医嘱还可以取消和停止</w:t>
            </w:r>
          </w:p>
          <w:p w:rsidR="002F14CA" w:rsidRPr="0074719C" w:rsidRDefault="002F14CA" w:rsidP="0066558D">
            <w:r w:rsidRPr="0074719C">
              <w:t>7</w:t>
            </w:r>
            <w:r w:rsidRPr="0074719C">
              <w:rPr>
                <w:rFonts w:hint="eastAsia"/>
              </w:rPr>
              <w:t>在护理执行，可以勾选护理结果，然后保存，点击节点，可以查看各个节点护理执行情况，在循环节点，可以查看上，下一步</w:t>
            </w:r>
          </w:p>
          <w:p w:rsidR="002F14CA" w:rsidRPr="0074719C" w:rsidRDefault="002F14CA" w:rsidP="00447278">
            <w:r w:rsidRPr="0074719C">
              <w:t>8</w:t>
            </w:r>
            <w:r w:rsidRPr="0074719C">
              <w:rPr>
                <w:rFonts w:hint="eastAsia"/>
              </w:rPr>
              <w:t>在护理记录单，可以新增和作废护理记录，点击节点，可以查看各个节点护理记录，在循环节点，可以查看上，下一步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CP_NurExecInfo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CP_VariantRecords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CP_DoctorOrder</w:t>
            </w:r>
          </w:p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CP_DoctorOrder </w:t>
            </w:r>
            <w:r w:rsidRPr="0074719C"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，</w:t>
            </w:r>
            <w:r w:rsidRPr="0074719C"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 xml:space="preserve"> CP_AdviceSuit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E757D2"/>
    <w:p w:rsidR="002F14CA" w:rsidRDefault="002F14CA" w:rsidP="00655A35">
      <w:pPr>
        <w:pStyle w:val="Heading2"/>
        <w:numPr>
          <w:ilvl w:val="1"/>
          <w:numId w:val="2"/>
        </w:numPr>
        <w:rPr>
          <w:rFonts w:ascii="黑体" w:eastAsia="黑体" w:hAnsi="黑体"/>
        </w:rPr>
      </w:pPr>
      <w:bookmarkStart w:id="79" w:name="_Toc297125127"/>
      <w:r w:rsidRPr="00655A35">
        <w:rPr>
          <w:rFonts w:ascii="黑体" w:eastAsia="黑体" w:hAnsi="黑体" w:hint="eastAsia"/>
        </w:rPr>
        <w:t>患者模块信息</w:t>
      </w:r>
      <w:bookmarkEnd w:id="79"/>
    </w:p>
    <w:p w:rsidR="002F14CA" w:rsidRDefault="002F14CA" w:rsidP="00655A35"/>
    <w:p w:rsidR="002F14CA" w:rsidRDefault="002F14CA" w:rsidP="00702F45">
      <w:pPr>
        <w:ind w:left="2520" w:firstLine="420"/>
      </w:pPr>
      <w:r w:rsidRPr="00C85323">
        <w:rPr>
          <w:rFonts w:ascii="黑体" w:eastAsia="黑体" w:hAnsi="黑体" w:hint="eastAsia"/>
          <w:b/>
          <w:sz w:val="28"/>
          <w:szCs w:val="28"/>
        </w:rPr>
        <w:t>功能详细说明书</w:t>
      </w:r>
    </w:p>
    <w:p w:rsidR="002F14CA" w:rsidRDefault="002F14CA" w:rsidP="00702F45">
      <w:r>
        <w:rPr>
          <w:rFonts w:hint="eastAsia"/>
        </w:rPr>
        <w:t>编号：</w:t>
      </w:r>
    </w:p>
    <w:p w:rsidR="002F14CA" w:rsidRDefault="002F14CA" w:rsidP="00702F45"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190"/>
        <w:gridCol w:w="2190"/>
        <w:gridCol w:w="2191"/>
      </w:tblGrid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模块名称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患者模块信息</w:t>
            </w:r>
          </w:p>
        </w:tc>
        <w:tc>
          <w:tcPr>
            <w:tcW w:w="2190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模块代号</w:t>
            </w:r>
          </w:p>
        </w:tc>
        <w:tc>
          <w:tcPr>
            <w:tcW w:w="2191" w:type="dxa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74719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InPatientPathDetail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模块功能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查询该病人在径过程中，各个节点执行的医嘱，打印医嘱单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性能要求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输入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病历号，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输出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rPr>
                <w:rFonts w:hint="eastAsia"/>
              </w:rPr>
              <w:t>医嘱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算法逻辑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>
            <w:r w:rsidRPr="0074719C">
              <w:t>1</w:t>
            </w:r>
            <w:r w:rsidRPr="0074719C">
              <w:rPr>
                <w:rFonts w:hint="eastAsia"/>
              </w:rPr>
              <w:t>输入病历号，查出病人，以及当前节点的医嘱</w:t>
            </w:r>
          </w:p>
          <w:p w:rsidR="002F14CA" w:rsidRPr="0074719C" w:rsidRDefault="002F14CA" w:rsidP="008E51FC">
            <w:r w:rsidRPr="0074719C">
              <w:t>2</w:t>
            </w:r>
            <w:r w:rsidRPr="0074719C">
              <w:rPr>
                <w:rFonts w:hint="eastAsia"/>
              </w:rPr>
              <w:t>选择流程图节点，切换节点医嘱</w:t>
            </w:r>
          </w:p>
          <w:p w:rsidR="002F14CA" w:rsidRPr="0074719C" w:rsidRDefault="002F14CA" w:rsidP="008E51FC">
            <w:r w:rsidRPr="0074719C">
              <w:t>3</w:t>
            </w:r>
            <w:r w:rsidRPr="0074719C">
              <w:rPr>
                <w:rFonts w:hint="eastAsia"/>
              </w:rPr>
              <w:t>循环节点可以查看上，下一步</w:t>
            </w:r>
          </w:p>
          <w:p w:rsidR="002F14CA" w:rsidRPr="0074719C" w:rsidRDefault="002F14CA" w:rsidP="008E51FC">
            <w:r w:rsidRPr="0074719C">
              <w:t>4</w:t>
            </w:r>
            <w:r w:rsidRPr="0074719C">
              <w:rPr>
                <w:rFonts w:hint="eastAsia"/>
              </w:rPr>
              <w:t>打印医嘱单</w:t>
            </w: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存储分配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注释设计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8E51FC"/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相关对象和接口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限制条件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测试计划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尚未解决的问题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  <w:tr w:rsidR="002F14CA" w:rsidRPr="0074719C" w:rsidTr="0074719C">
        <w:trPr>
          <w:trHeight w:val="417"/>
        </w:trPr>
        <w:tc>
          <w:tcPr>
            <w:tcW w:w="1951" w:type="dxa"/>
          </w:tcPr>
          <w:p w:rsidR="002F14CA" w:rsidRPr="0074719C" w:rsidRDefault="002F14CA" w:rsidP="008E51FC">
            <w:r w:rsidRPr="0074719C"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3"/>
          </w:tcPr>
          <w:p w:rsidR="002F14CA" w:rsidRPr="0074719C" w:rsidRDefault="002F14CA" w:rsidP="0074719C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F14CA" w:rsidRDefault="002F14CA" w:rsidP="00702F45"/>
    <w:p w:rsidR="002F14CA" w:rsidRPr="00655A35" w:rsidRDefault="002F14CA" w:rsidP="00655A35"/>
    <w:sectPr w:rsidR="002F14CA" w:rsidRPr="00655A35" w:rsidSect="00F17055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4CA" w:rsidRDefault="002F14CA" w:rsidP="00AF3FB6">
      <w:r>
        <w:separator/>
      </w:r>
    </w:p>
  </w:endnote>
  <w:endnote w:type="continuationSeparator" w:id="1">
    <w:p w:rsidR="002F14CA" w:rsidRDefault="002F14CA" w:rsidP="00AF3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4CA" w:rsidRDefault="002F14CA">
    <w:pPr>
      <w:pStyle w:val="Footer"/>
    </w:pPr>
    <w:r>
      <w:rPr>
        <w:noProof/>
      </w:rPr>
      <w:pict>
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<v:formulas>
            <v:f eqn="val #0"/>
            <v:f eqn="val #1"/>
            <v:f eqn="val #2"/>
            <v:f eqn="val width"/>
            <v:f eqn="val height"/>
            <v:f eqn="prod width 1 8"/>
            <v:f eqn="prod width 1 2"/>
            <v:f eqn="prod width 7 8"/>
            <v:f eqn="prod width 3 2"/>
            <v:f eqn="sum 0 0 @6"/>
            <v:f eqn="sum height 0 #2"/>
            <v:f eqn="prod @10 30573 4096"/>
            <v:f eqn="prod @11 2 1"/>
            <v:f eqn="sum height 0 @12"/>
            <v:f eqn="sum @11 #2 0"/>
            <v:f eqn="sum @11 height #1"/>
            <v:f eqn="sum height 0 #1"/>
            <v:f eqn="prod @16 1 2"/>
            <v:f eqn="sum @11 @17 0"/>
            <v:f eqn="sum @14 #1 height"/>
            <v:f eqn="sum #0 @5 0"/>
            <v:f eqn="sum width 0 @20"/>
            <v:f eqn="sum width 0 #0"/>
            <v:f eqn="sum @6 0 #0"/>
            <v:f eqn="ellipse @23 width @11"/>
            <v:f eqn="sum @24 height @11"/>
            <v:f eqn="sum @25 @11 @19"/>
            <v:f eqn="sum #2 @11 @19"/>
            <v:f eqn="prod @11 2391 32768"/>
            <v:f eqn="sum @6 0 @20"/>
            <v:f eqn="ellipse @29 width @11"/>
            <v:f eqn="sum #1 @30 @11"/>
            <v:f eqn="sum @25 #1 height"/>
            <v:f eqn="sum height @30 @14"/>
            <v:f eqn="sum @11 @14 0"/>
            <v:f eqn="sum height 0 @34"/>
            <v:f eqn="sum @35 @19 @11"/>
            <v:f eqn="sum @10 @15 @11"/>
            <v:f eqn="sum @35 @15 @11"/>
            <v:f eqn="sum @28 @14 @18"/>
            <v:f eqn="sum height 0 @39"/>
            <v:f eqn="sum @19 0 @18"/>
            <v:f eqn="prod @41 2 3"/>
            <v:f eqn="sum #1 0 @42"/>
            <v:f eqn="sum #2 0 @42"/>
            <v:f eqn="min @44 20925"/>
            <v:f eqn="prod width 3 8"/>
            <v:f eqn="sum @46 0 4"/>
          </v:formulas>
          <v:path o:extrusionok="f" o:connecttype="custom" o:connectlocs="@6,@1;@5,@40;@6,@4;@7,@40" o:connectangles="270,180,90,0" textboxrect="@0,@1,@22,@25"/>
          <v:handles>
            <v:h position="#0,bottomRight" xrange="@5,@47"/>
            <v:h position="center,#1" yrange="@10,@43"/>
            <v:h position="topLeft,#2" yrange="@27,@45"/>
          </v:handles>
          <o:complex v:ext="view"/>
        </v:shapetype>
        <v:shape id="_x0000_s2049" type="#_x0000_t107" style="position:absolute;margin-left:0;margin-top:793.85pt;width:101pt;height:27.05pt;rotation:360;z-index:251660288;mso-position-horizontal:center;mso-position-horizontal-relative:margin;mso-position-vertical-relative:page" filled="f" fillcolor="#17365d" strokecolor="#71a0dc">
          <v:textbox style="mso-next-textbox:#_x0000_s2049">
            <w:txbxContent>
              <w:p w:rsidR="002F14CA" w:rsidRPr="0074719C" w:rsidRDefault="002F14CA">
                <w:pPr>
                  <w:jc w:val="center"/>
                  <w:rPr>
                    <w:color w:val="4F81BD"/>
                  </w:rPr>
                </w:pPr>
                <w:fldSimple w:instr=" PAGE    \* MERGEFORMAT ">
                  <w:r w:rsidRPr="0065274C">
                    <w:rPr>
                      <w:noProof/>
                      <w:color w:val="4F81BD"/>
                      <w:lang w:val="zh-CN"/>
                    </w:rPr>
                    <w:t>41</w:t>
                  </w:r>
                </w:fldSimple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4CA" w:rsidRDefault="002F14CA" w:rsidP="00AF3FB6">
      <w:r>
        <w:separator/>
      </w:r>
    </w:p>
  </w:footnote>
  <w:footnote w:type="continuationSeparator" w:id="1">
    <w:p w:rsidR="002F14CA" w:rsidRDefault="002F14CA" w:rsidP="00AF3F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4CA" w:rsidRDefault="002F14CA" w:rsidP="006E4CAC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D0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">
    <w:nsid w:val="500C1A25"/>
    <w:multiLevelType w:val="hybridMultilevel"/>
    <w:tmpl w:val="722EB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5B43B9D"/>
    <w:multiLevelType w:val="multilevel"/>
    <w:tmpl w:val="3F589004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  <w:sz w:val="44"/>
        <w:szCs w:val="4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黑体" w:eastAsia="黑体" w:hAnsi="黑体" w:cs="Times New Roman"/>
        <w:sz w:val="32"/>
        <w:szCs w:val="3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3FB6"/>
    <w:rsid w:val="00000E6B"/>
    <w:rsid w:val="0001057C"/>
    <w:rsid w:val="000170C8"/>
    <w:rsid w:val="000211D3"/>
    <w:rsid w:val="000337D2"/>
    <w:rsid w:val="00033846"/>
    <w:rsid w:val="00045352"/>
    <w:rsid w:val="00046009"/>
    <w:rsid w:val="000520FC"/>
    <w:rsid w:val="000531AF"/>
    <w:rsid w:val="000544C7"/>
    <w:rsid w:val="00056791"/>
    <w:rsid w:val="000603F7"/>
    <w:rsid w:val="00061C0F"/>
    <w:rsid w:val="0006285B"/>
    <w:rsid w:val="00063FA7"/>
    <w:rsid w:val="000645CC"/>
    <w:rsid w:val="0006523D"/>
    <w:rsid w:val="000655C3"/>
    <w:rsid w:val="00071CAA"/>
    <w:rsid w:val="00073CE9"/>
    <w:rsid w:val="0007424F"/>
    <w:rsid w:val="00080AFD"/>
    <w:rsid w:val="00081621"/>
    <w:rsid w:val="000842FF"/>
    <w:rsid w:val="000857F8"/>
    <w:rsid w:val="000910E5"/>
    <w:rsid w:val="000B1349"/>
    <w:rsid w:val="000B15EF"/>
    <w:rsid w:val="000C60ED"/>
    <w:rsid w:val="000C6971"/>
    <w:rsid w:val="000D212B"/>
    <w:rsid w:val="000E15CF"/>
    <w:rsid w:val="000E1C38"/>
    <w:rsid w:val="000E2294"/>
    <w:rsid w:val="000E5DF1"/>
    <w:rsid w:val="000F36CD"/>
    <w:rsid w:val="000F392A"/>
    <w:rsid w:val="000F4180"/>
    <w:rsid w:val="000F5547"/>
    <w:rsid w:val="0010019C"/>
    <w:rsid w:val="001017E9"/>
    <w:rsid w:val="00101976"/>
    <w:rsid w:val="00103F3D"/>
    <w:rsid w:val="0010568A"/>
    <w:rsid w:val="0010568B"/>
    <w:rsid w:val="00110431"/>
    <w:rsid w:val="001108FD"/>
    <w:rsid w:val="00110911"/>
    <w:rsid w:val="00112D7A"/>
    <w:rsid w:val="0011312C"/>
    <w:rsid w:val="00113C7C"/>
    <w:rsid w:val="00113D6F"/>
    <w:rsid w:val="001178EF"/>
    <w:rsid w:val="00123961"/>
    <w:rsid w:val="00125B4A"/>
    <w:rsid w:val="00130AF0"/>
    <w:rsid w:val="00131E2D"/>
    <w:rsid w:val="001347D9"/>
    <w:rsid w:val="00142E57"/>
    <w:rsid w:val="00147BB2"/>
    <w:rsid w:val="00153B52"/>
    <w:rsid w:val="00160922"/>
    <w:rsid w:val="00164C6E"/>
    <w:rsid w:val="00166756"/>
    <w:rsid w:val="001670F3"/>
    <w:rsid w:val="0017295B"/>
    <w:rsid w:val="00176103"/>
    <w:rsid w:val="00176CEC"/>
    <w:rsid w:val="001806DD"/>
    <w:rsid w:val="00181BEA"/>
    <w:rsid w:val="00182E71"/>
    <w:rsid w:val="00192B99"/>
    <w:rsid w:val="00193C8F"/>
    <w:rsid w:val="001956A3"/>
    <w:rsid w:val="00195C0C"/>
    <w:rsid w:val="00196876"/>
    <w:rsid w:val="001A097B"/>
    <w:rsid w:val="001A1F6C"/>
    <w:rsid w:val="001A4145"/>
    <w:rsid w:val="001A69E4"/>
    <w:rsid w:val="001B17EB"/>
    <w:rsid w:val="001B1B61"/>
    <w:rsid w:val="001B45C2"/>
    <w:rsid w:val="001B7290"/>
    <w:rsid w:val="001C4356"/>
    <w:rsid w:val="001C4E5C"/>
    <w:rsid w:val="001C4FFB"/>
    <w:rsid w:val="001C564D"/>
    <w:rsid w:val="001C5D72"/>
    <w:rsid w:val="001D16D5"/>
    <w:rsid w:val="001D1CC2"/>
    <w:rsid w:val="001D436A"/>
    <w:rsid w:val="001D55E2"/>
    <w:rsid w:val="001D5D17"/>
    <w:rsid w:val="001E4C31"/>
    <w:rsid w:val="001E6766"/>
    <w:rsid w:val="001F0547"/>
    <w:rsid w:val="001F0CE1"/>
    <w:rsid w:val="001F732C"/>
    <w:rsid w:val="00203AAC"/>
    <w:rsid w:val="00211BA7"/>
    <w:rsid w:val="0021484E"/>
    <w:rsid w:val="002158CF"/>
    <w:rsid w:val="00216427"/>
    <w:rsid w:val="002165CB"/>
    <w:rsid w:val="0021707F"/>
    <w:rsid w:val="002218D1"/>
    <w:rsid w:val="002231C6"/>
    <w:rsid w:val="0022571E"/>
    <w:rsid w:val="0022575A"/>
    <w:rsid w:val="002271D8"/>
    <w:rsid w:val="0023000F"/>
    <w:rsid w:val="00231A6E"/>
    <w:rsid w:val="002400A8"/>
    <w:rsid w:val="00244DAD"/>
    <w:rsid w:val="002458DD"/>
    <w:rsid w:val="002570B7"/>
    <w:rsid w:val="00257EF4"/>
    <w:rsid w:val="00261E0B"/>
    <w:rsid w:val="002649F8"/>
    <w:rsid w:val="00264B54"/>
    <w:rsid w:val="00265258"/>
    <w:rsid w:val="0026743E"/>
    <w:rsid w:val="00272192"/>
    <w:rsid w:val="00272E40"/>
    <w:rsid w:val="00275932"/>
    <w:rsid w:val="0027637A"/>
    <w:rsid w:val="00280B14"/>
    <w:rsid w:val="00283D60"/>
    <w:rsid w:val="00286144"/>
    <w:rsid w:val="002862CC"/>
    <w:rsid w:val="00297193"/>
    <w:rsid w:val="00297CE2"/>
    <w:rsid w:val="002A0979"/>
    <w:rsid w:val="002A0D71"/>
    <w:rsid w:val="002A1956"/>
    <w:rsid w:val="002A2ACE"/>
    <w:rsid w:val="002A5203"/>
    <w:rsid w:val="002B10A2"/>
    <w:rsid w:val="002B75E6"/>
    <w:rsid w:val="002C1F1B"/>
    <w:rsid w:val="002C7510"/>
    <w:rsid w:val="002D688B"/>
    <w:rsid w:val="002E316F"/>
    <w:rsid w:val="002E3A76"/>
    <w:rsid w:val="002E41C7"/>
    <w:rsid w:val="002E5297"/>
    <w:rsid w:val="002E5BD9"/>
    <w:rsid w:val="002F048F"/>
    <w:rsid w:val="002F0C66"/>
    <w:rsid w:val="002F14CA"/>
    <w:rsid w:val="002F1B25"/>
    <w:rsid w:val="002F3758"/>
    <w:rsid w:val="002F3A6C"/>
    <w:rsid w:val="002F4B80"/>
    <w:rsid w:val="00307A34"/>
    <w:rsid w:val="00311519"/>
    <w:rsid w:val="00314195"/>
    <w:rsid w:val="00314D4D"/>
    <w:rsid w:val="00317549"/>
    <w:rsid w:val="0032047C"/>
    <w:rsid w:val="00322E8C"/>
    <w:rsid w:val="00324948"/>
    <w:rsid w:val="00331530"/>
    <w:rsid w:val="00332631"/>
    <w:rsid w:val="00341315"/>
    <w:rsid w:val="003417F1"/>
    <w:rsid w:val="0034495A"/>
    <w:rsid w:val="00345C49"/>
    <w:rsid w:val="003478EB"/>
    <w:rsid w:val="003504A6"/>
    <w:rsid w:val="00352B46"/>
    <w:rsid w:val="00364AF8"/>
    <w:rsid w:val="00364EDB"/>
    <w:rsid w:val="003657A5"/>
    <w:rsid w:val="00367B1C"/>
    <w:rsid w:val="003704BA"/>
    <w:rsid w:val="00373230"/>
    <w:rsid w:val="003745C9"/>
    <w:rsid w:val="00375160"/>
    <w:rsid w:val="00375B3A"/>
    <w:rsid w:val="00375C57"/>
    <w:rsid w:val="00380396"/>
    <w:rsid w:val="003805AA"/>
    <w:rsid w:val="00382BF2"/>
    <w:rsid w:val="0038454B"/>
    <w:rsid w:val="00386079"/>
    <w:rsid w:val="003868F5"/>
    <w:rsid w:val="0039177C"/>
    <w:rsid w:val="003923AB"/>
    <w:rsid w:val="00392CD3"/>
    <w:rsid w:val="003A2480"/>
    <w:rsid w:val="003A2806"/>
    <w:rsid w:val="003A432B"/>
    <w:rsid w:val="003A5CFB"/>
    <w:rsid w:val="003B141F"/>
    <w:rsid w:val="003B1DC1"/>
    <w:rsid w:val="003B4B2E"/>
    <w:rsid w:val="003B5721"/>
    <w:rsid w:val="003C0F87"/>
    <w:rsid w:val="003C1A11"/>
    <w:rsid w:val="003C419A"/>
    <w:rsid w:val="003D2210"/>
    <w:rsid w:val="003D3531"/>
    <w:rsid w:val="003D3C9B"/>
    <w:rsid w:val="003D47E6"/>
    <w:rsid w:val="003D56C4"/>
    <w:rsid w:val="003E510E"/>
    <w:rsid w:val="003E66C0"/>
    <w:rsid w:val="003F0E6E"/>
    <w:rsid w:val="003F1D40"/>
    <w:rsid w:val="003F3B43"/>
    <w:rsid w:val="0040119A"/>
    <w:rsid w:val="00404693"/>
    <w:rsid w:val="004070B6"/>
    <w:rsid w:val="00407C90"/>
    <w:rsid w:val="00412E27"/>
    <w:rsid w:val="00420473"/>
    <w:rsid w:val="00422AE0"/>
    <w:rsid w:val="004247F5"/>
    <w:rsid w:val="0042559E"/>
    <w:rsid w:val="0042786B"/>
    <w:rsid w:val="00431592"/>
    <w:rsid w:val="004327DC"/>
    <w:rsid w:val="00432BF8"/>
    <w:rsid w:val="0043405B"/>
    <w:rsid w:val="004340B8"/>
    <w:rsid w:val="0044007A"/>
    <w:rsid w:val="00440DBA"/>
    <w:rsid w:val="004414CC"/>
    <w:rsid w:val="0044187B"/>
    <w:rsid w:val="00445899"/>
    <w:rsid w:val="00447278"/>
    <w:rsid w:val="00450E34"/>
    <w:rsid w:val="00451205"/>
    <w:rsid w:val="004526DA"/>
    <w:rsid w:val="00452E9A"/>
    <w:rsid w:val="00454C98"/>
    <w:rsid w:val="00460004"/>
    <w:rsid w:val="00461A87"/>
    <w:rsid w:val="00462276"/>
    <w:rsid w:val="00465F81"/>
    <w:rsid w:val="004660BB"/>
    <w:rsid w:val="00474BB1"/>
    <w:rsid w:val="0048060E"/>
    <w:rsid w:val="00481312"/>
    <w:rsid w:val="00482460"/>
    <w:rsid w:val="0048246A"/>
    <w:rsid w:val="0048398F"/>
    <w:rsid w:val="00484FD0"/>
    <w:rsid w:val="00486BF2"/>
    <w:rsid w:val="00490FF0"/>
    <w:rsid w:val="00492A77"/>
    <w:rsid w:val="00492C77"/>
    <w:rsid w:val="00493390"/>
    <w:rsid w:val="00494B2C"/>
    <w:rsid w:val="00495A75"/>
    <w:rsid w:val="004978F8"/>
    <w:rsid w:val="004A0A69"/>
    <w:rsid w:val="004A40D0"/>
    <w:rsid w:val="004A5B9B"/>
    <w:rsid w:val="004A5EE8"/>
    <w:rsid w:val="004A6861"/>
    <w:rsid w:val="004B4889"/>
    <w:rsid w:val="004B4AC5"/>
    <w:rsid w:val="004C4E38"/>
    <w:rsid w:val="004C525B"/>
    <w:rsid w:val="004C7427"/>
    <w:rsid w:val="004D338D"/>
    <w:rsid w:val="004D596A"/>
    <w:rsid w:val="004D596C"/>
    <w:rsid w:val="004D5B09"/>
    <w:rsid w:val="004D7B6A"/>
    <w:rsid w:val="004E2D98"/>
    <w:rsid w:val="004E6390"/>
    <w:rsid w:val="004E650A"/>
    <w:rsid w:val="004F0197"/>
    <w:rsid w:val="004F07B4"/>
    <w:rsid w:val="004F086F"/>
    <w:rsid w:val="004F3605"/>
    <w:rsid w:val="004F41B9"/>
    <w:rsid w:val="004F4A4D"/>
    <w:rsid w:val="004F5BB6"/>
    <w:rsid w:val="004F61E3"/>
    <w:rsid w:val="00502CAE"/>
    <w:rsid w:val="00503EED"/>
    <w:rsid w:val="00504632"/>
    <w:rsid w:val="005056E4"/>
    <w:rsid w:val="00510D72"/>
    <w:rsid w:val="00513F9F"/>
    <w:rsid w:val="00520BAD"/>
    <w:rsid w:val="00521AFC"/>
    <w:rsid w:val="00525A84"/>
    <w:rsid w:val="00526CAB"/>
    <w:rsid w:val="005276B5"/>
    <w:rsid w:val="0053051C"/>
    <w:rsid w:val="00533DD7"/>
    <w:rsid w:val="00535CD8"/>
    <w:rsid w:val="00537094"/>
    <w:rsid w:val="00543C08"/>
    <w:rsid w:val="00551534"/>
    <w:rsid w:val="00551548"/>
    <w:rsid w:val="005528C9"/>
    <w:rsid w:val="00554A27"/>
    <w:rsid w:val="00554F42"/>
    <w:rsid w:val="0056025F"/>
    <w:rsid w:val="005651DB"/>
    <w:rsid w:val="0056746A"/>
    <w:rsid w:val="005713AC"/>
    <w:rsid w:val="0057173E"/>
    <w:rsid w:val="00572AB0"/>
    <w:rsid w:val="005834CD"/>
    <w:rsid w:val="00584F3A"/>
    <w:rsid w:val="00585AB7"/>
    <w:rsid w:val="00591752"/>
    <w:rsid w:val="00596949"/>
    <w:rsid w:val="00596968"/>
    <w:rsid w:val="005A24CC"/>
    <w:rsid w:val="005A7900"/>
    <w:rsid w:val="005A799A"/>
    <w:rsid w:val="005B0B9A"/>
    <w:rsid w:val="005B332F"/>
    <w:rsid w:val="005C2C0A"/>
    <w:rsid w:val="005C4B21"/>
    <w:rsid w:val="005C4DF5"/>
    <w:rsid w:val="005D1509"/>
    <w:rsid w:val="005D1695"/>
    <w:rsid w:val="005D1D9F"/>
    <w:rsid w:val="005D1ECB"/>
    <w:rsid w:val="005D3175"/>
    <w:rsid w:val="005D7AD0"/>
    <w:rsid w:val="005D7FA4"/>
    <w:rsid w:val="005E30D9"/>
    <w:rsid w:val="005E4BDE"/>
    <w:rsid w:val="005F281E"/>
    <w:rsid w:val="005F499B"/>
    <w:rsid w:val="00600BD7"/>
    <w:rsid w:val="006037E2"/>
    <w:rsid w:val="006046CF"/>
    <w:rsid w:val="00605F88"/>
    <w:rsid w:val="006070D9"/>
    <w:rsid w:val="006072F5"/>
    <w:rsid w:val="00610758"/>
    <w:rsid w:val="00614418"/>
    <w:rsid w:val="00614CAD"/>
    <w:rsid w:val="00620F35"/>
    <w:rsid w:val="006224FF"/>
    <w:rsid w:val="006230D7"/>
    <w:rsid w:val="006251C8"/>
    <w:rsid w:val="0062568E"/>
    <w:rsid w:val="00633C04"/>
    <w:rsid w:val="006349D2"/>
    <w:rsid w:val="00635329"/>
    <w:rsid w:val="006439FD"/>
    <w:rsid w:val="00644AD4"/>
    <w:rsid w:val="006476B1"/>
    <w:rsid w:val="006508DD"/>
    <w:rsid w:val="00650A3D"/>
    <w:rsid w:val="00651F0E"/>
    <w:rsid w:val="0065254D"/>
    <w:rsid w:val="0065274C"/>
    <w:rsid w:val="00652FD0"/>
    <w:rsid w:val="0065396D"/>
    <w:rsid w:val="00655A35"/>
    <w:rsid w:val="00655FAE"/>
    <w:rsid w:val="00661715"/>
    <w:rsid w:val="006635B8"/>
    <w:rsid w:val="0066558D"/>
    <w:rsid w:val="006729ED"/>
    <w:rsid w:val="00672BDE"/>
    <w:rsid w:val="00674B05"/>
    <w:rsid w:val="00674E93"/>
    <w:rsid w:val="00676A5D"/>
    <w:rsid w:val="006827A8"/>
    <w:rsid w:val="006831FD"/>
    <w:rsid w:val="00684415"/>
    <w:rsid w:val="00690B2C"/>
    <w:rsid w:val="006940C6"/>
    <w:rsid w:val="00697DA7"/>
    <w:rsid w:val="006A5A1D"/>
    <w:rsid w:val="006A60F3"/>
    <w:rsid w:val="006B335A"/>
    <w:rsid w:val="006B63BC"/>
    <w:rsid w:val="006C01C0"/>
    <w:rsid w:val="006C4B3B"/>
    <w:rsid w:val="006D25D1"/>
    <w:rsid w:val="006D2D73"/>
    <w:rsid w:val="006D3B87"/>
    <w:rsid w:val="006D4333"/>
    <w:rsid w:val="006E0700"/>
    <w:rsid w:val="006E325B"/>
    <w:rsid w:val="006E4CAC"/>
    <w:rsid w:val="006F249B"/>
    <w:rsid w:val="006F5D48"/>
    <w:rsid w:val="006F7A65"/>
    <w:rsid w:val="006F7CB4"/>
    <w:rsid w:val="007006C9"/>
    <w:rsid w:val="00700E4C"/>
    <w:rsid w:val="00702F45"/>
    <w:rsid w:val="007109D9"/>
    <w:rsid w:val="007141CE"/>
    <w:rsid w:val="00715A58"/>
    <w:rsid w:val="00723348"/>
    <w:rsid w:val="007243C3"/>
    <w:rsid w:val="007264EB"/>
    <w:rsid w:val="00726B74"/>
    <w:rsid w:val="00731341"/>
    <w:rsid w:val="00734D1A"/>
    <w:rsid w:val="007355DF"/>
    <w:rsid w:val="00741830"/>
    <w:rsid w:val="00741AC2"/>
    <w:rsid w:val="0074241E"/>
    <w:rsid w:val="0074297F"/>
    <w:rsid w:val="0074541A"/>
    <w:rsid w:val="0074719C"/>
    <w:rsid w:val="007504C8"/>
    <w:rsid w:val="00751D44"/>
    <w:rsid w:val="00756C66"/>
    <w:rsid w:val="0076392F"/>
    <w:rsid w:val="00764834"/>
    <w:rsid w:val="00772242"/>
    <w:rsid w:val="007725ED"/>
    <w:rsid w:val="00774879"/>
    <w:rsid w:val="00774C44"/>
    <w:rsid w:val="007767EB"/>
    <w:rsid w:val="00785656"/>
    <w:rsid w:val="00785B7D"/>
    <w:rsid w:val="00787503"/>
    <w:rsid w:val="007924C0"/>
    <w:rsid w:val="00792F20"/>
    <w:rsid w:val="00794D8C"/>
    <w:rsid w:val="007A0CB4"/>
    <w:rsid w:val="007A27D8"/>
    <w:rsid w:val="007B41C9"/>
    <w:rsid w:val="007B7328"/>
    <w:rsid w:val="007B7BC0"/>
    <w:rsid w:val="007C0A6D"/>
    <w:rsid w:val="007C4935"/>
    <w:rsid w:val="007C5226"/>
    <w:rsid w:val="007C5C09"/>
    <w:rsid w:val="007C7658"/>
    <w:rsid w:val="007D09E6"/>
    <w:rsid w:val="007D2472"/>
    <w:rsid w:val="007E1A7B"/>
    <w:rsid w:val="007E28A6"/>
    <w:rsid w:val="007E7127"/>
    <w:rsid w:val="007F1304"/>
    <w:rsid w:val="007F68FA"/>
    <w:rsid w:val="007F7489"/>
    <w:rsid w:val="00800314"/>
    <w:rsid w:val="00801718"/>
    <w:rsid w:val="00812279"/>
    <w:rsid w:val="008147E2"/>
    <w:rsid w:val="008179AC"/>
    <w:rsid w:val="00820865"/>
    <w:rsid w:val="0082113D"/>
    <w:rsid w:val="008222A0"/>
    <w:rsid w:val="00822467"/>
    <w:rsid w:val="00830317"/>
    <w:rsid w:val="00830D3B"/>
    <w:rsid w:val="0083394A"/>
    <w:rsid w:val="00835516"/>
    <w:rsid w:val="00836A79"/>
    <w:rsid w:val="0084462D"/>
    <w:rsid w:val="00845282"/>
    <w:rsid w:val="00851F89"/>
    <w:rsid w:val="00852A3C"/>
    <w:rsid w:val="00854187"/>
    <w:rsid w:val="008542C7"/>
    <w:rsid w:val="00866D91"/>
    <w:rsid w:val="00873506"/>
    <w:rsid w:val="0087415D"/>
    <w:rsid w:val="008749EC"/>
    <w:rsid w:val="00874C1F"/>
    <w:rsid w:val="00875036"/>
    <w:rsid w:val="008843CC"/>
    <w:rsid w:val="00887225"/>
    <w:rsid w:val="00887BD2"/>
    <w:rsid w:val="00894748"/>
    <w:rsid w:val="00894CA8"/>
    <w:rsid w:val="008959B5"/>
    <w:rsid w:val="00897F9D"/>
    <w:rsid w:val="008A009D"/>
    <w:rsid w:val="008A4A43"/>
    <w:rsid w:val="008A6011"/>
    <w:rsid w:val="008A6637"/>
    <w:rsid w:val="008B1BCE"/>
    <w:rsid w:val="008B3F9D"/>
    <w:rsid w:val="008B4196"/>
    <w:rsid w:val="008B6AD5"/>
    <w:rsid w:val="008C6A12"/>
    <w:rsid w:val="008D3766"/>
    <w:rsid w:val="008E01C5"/>
    <w:rsid w:val="008E383E"/>
    <w:rsid w:val="008E39BC"/>
    <w:rsid w:val="008E4B22"/>
    <w:rsid w:val="008E51FC"/>
    <w:rsid w:val="008E5FBB"/>
    <w:rsid w:val="008E7DE0"/>
    <w:rsid w:val="008F0CDA"/>
    <w:rsid w:val="008F164A"/>
    <w:rsid w:val="008F2564"/>
    <w:rsid w:val="008F767A"/>
    <w:rsid w:val="008F7CE4"/>
    <w:rsid w:val="008F7F41"/>
    <w:rsid w:val="00900A00"/>
    <w:rsid w:val="009010F3"/>
    <w:rsid w:val="0090176D"/>
    <w:rsid w:val="00901B33"/>
    <w:rsid w:val="009021D2"/>
    <w:rsid w:val="00911B28"/>
    <w:rsid w:val="00912B43"/>
    <w:rsid w:val="00913F5D"/>
    <w:rsid w:val="00914B75"/>
    <w:rsid w:val="00914CAE"/>
    <w:rsid w:val="00915FEA"/>
    <w:rsid w:val="00920B41"/>
    <w:rsid w:val="00922228"/>
    <w:rsid w:val="00923ACA"/>
    <w:rsid w:val="00927001"/>
    <w:rsid w:val="009314BA"/>
    <w:rsid w:val="009318AF"/>
    <w:rsid w:val="00932A74"/>
    <w:rsid w:val="00932F97"/>
    <w:rsid w:val="0094049E"/>
    <w:rsid w:val="009440EB"/>
    <w:rsid w:val="0094684B"/>
    <w:rsid w:val="00951FD3"/>
    <w:rsid w:val="00952BB3"/>
    <w:rsid w:val="009532F0"/>
    <w:rsid w:val="00954F4C"/>
    <w:rsid w:val="00955758"/>
    <w:rsid w:val="0095671F"/>
    <w:rsid w:val="00965039"/>
    <w:rsid w:val="00967DAB"/>
    <w:rsid w:val="00973E19"/>
    <w:rsid w:val="00976617"/>
    <w:rsid w:val="00977DDC"/>
    <w:rsid w:val="009812EC"/>
    <w:rsid w:val="0098193B"/>
    <w:rsid w:val="00992263"/>
    <w:rsid w:val="00993D5A"/>
    <w:rsid w:val="00995345"/>
    <w:rsid w:val="009958AD"/>
    <w:rsid w:val="0099677D"/>
    <w:rsid w:val="00997516"/>
    <w:rsid w:val="009A0F99"/>
    <w:rsid w:val="009A5F71"/>
    <w:rsid w:val="009A63CF"/>
    <w:rsid w:val="009A6B1C"/>
    <w:rsid w:val="009B300A"/>
    <w:rsid w:val="009B5BC6"/>
    <w:rsid w:val="009C31FE"/>
    <w:rsid w:val="009C71A2"/>
    <w:rsid w:val="009C7A17"/>
    <w:rsid w:val="009D41F7"/>
    <w:rsid w:val="009E0F7A"/>
    <w:rsid w:val="009E1385"/>
    <w:rsid w:val="009E176C"/>
    <w:rsid w:val="009E2AAB"/>
    <w:rsid w:val="009E37EA"/>
    <w:rsid w:val="009E7C5E"/>
    <w:rsid w:val="009F35D3"/>
    <w:rsid w:val="009F7357"/>
    <w:rsid w:val="00A004C0"/>
    <w:rsid w:val="00A02213"/>
    <w:rsid w:val="00A036E5"/>
    <w:rsid w:val="00A0633F"/>
    <w:rsid w:val="00A10667"/>
    <w:rsid w:val="00A10ADE"/>
    <w:rsid w:val="00A24174"/>
    <w:rsid w:val="00A259BD"/>
    <w:rsid w:val="00A2762D"/>
    <w:rsid w:val="00A321A3"/>
    <w:rsid w:val="00A35F97"/>
    <w:rsid w:val="00A468A8"/>
    <w:rsid w:val="00A5721F"/>
    <w:rsid w:val="00A578AD"/>
    <w:rsid w:val="00A724E1"/>
    <w:rsid w:val="00A725B9"/>
    <w:rsid w:val="00A75BB4"/>
    <w:rsid w:val="00A80A33"/>
    <w:rsid w:val="00A859F7"/>
    <w:rsid w:val="00A8650C"/>
    <w:rsid w:val="00A93B0F"/>
    <w:rsid w:val="00A94F16"/>
    <w:rsid w:val="00A9796C"/>
    <w:rsid w:val="00AA5890"/>
    <w:rsid w:val="00AB2075"/>
    <w:rsid w:val="00AB3C28"/>
    <w:rsid w:val="00AB3E24"/>
    <w:rsid w:val="00AB543E"/>
    <w:rsid w:val="00AB59A3"/>
    <w:rsid w:val="00AC1C07"/>
    <w:rsid w:val="00AC7DF6"/>
    <w:rsid w:val="00AD1FA6"/>
    <w:rsid w:val="00AD5AAC"/>
    <w:rsid w:val="00AD5DF2"/>
    <w:rsid w:val="00AD6D1C"/>
    <w:rsid w:val="00AE27BD"/>
    <w:rsid w:val="00AE4114"/>
    <w:rsid w:val="00AE5C1B"/>
    <w:rsid w:val="00AE6EFC"/>
    <w:rsid w:val="00AE7E53"/>
    <w:rsid w:val="00AF1CE4"/>
    <w:rsid w:val="00AF2650"/>
    <w:rsid w:val="00AF2735"/>
    <w:rsid w:val="00AF27D9"/>
    <w:rsid w:val="00AF3FB6"/>
    <w:rsid w:val="00AF77F4"/>
    <w:rsid w:val="00B01B42"/>
    <w:rsid w:val="00B13987"/>
    <w:rsid w:val="00B13F26"/>
    <w:rsid w:val="00B207BC"/>
    <w:rsid w:val="00B21288"/>
    <w:rsid w:val="00B21C9C"/>
    <w:rsid w:val="00B255BC"/>
    <w:rsid w:val="00B2576E"/>
    <w:rsid w:val="00B267A6"/>
    <w:rsid w:val="00B27D02"/>
    <w:rsid w:val="00B342A3"/>
    <w:rsid w:val="00B375EE"/>
    <w:rsid w:val="00B41539"/>
    <w:rsid w:val="00B44B88"/>
    <w:rsid w:val="00B45454"/>
    <w:rsid w:val="00B4660A"/>
    <w:rsid w:val="00B51503"/>
    <w:rsid w:val="00B52B70"/>
    <w:rsid w:val="00B61D39"/>
    <w:rsid w:val="00B63365"/>
    <w:rsid w:val="00B67F6B"/>
    <w:rsid w:val="00B708DA"/>
    <w:rsid w:val="00B76C12"/>
    <w:rsid w:val="00B772D9"/>
    <w:rsid w:val="00B77B55"/>
    <w:rsid w:val="00B81983"/>
    <w:rsid w:val="00B82C28"/>
    <w:rsid w:val="00B84311"/>
    <w:rsid w:val="00B93ECC"/>
    <w:rsid w:val="00B9561B"/>
    <w:rsid w:val="00BA0A12"/>
    <w:rsid w:val="00BA2DE9"/>
    <w:rsid w:val="00BA4F87"/>
    <w:rsid w:val="00BA6927"/>
    <w:rsid w:val="00BC04BB"/>
    <w:rsid w:val="00BC0D48"/>
    <w:rsid w:val="00BD1FB3"/>
    <w:rsid w:val="00BD59BC"/>
    <w:rsid w:val="00BE3472"/>
    <w:rsid w:val="00BE38FF"/>
    <w:rsid w:val="00BE406D"/>
    <w:rsid w:val="00BE780C"/>
    <w:rsid w:val="00BF0828"/>
    <w:rsid w:val="00BF1383"/>
    <w:rsid w:val="00BF32F1"/>
    <w:rsid w:val="00C011AC"/>
    <w:rsid w:val="00C0367A"/>
    <w:rsid w:val="00C06768"/>
    <w:rsid w:val="00C06DAB"/>
    <w:rsid w:val="00C11B9A"/>
    <w:rsid w:val="00C12BD7"/>
    <w:rsid w:val="00C15851"/>
    <w:rsid w:val="00C24C68"/>
    <w:rsid w:val="00C26528"/>
    <w:rsid w:val="00C27165"/>
    <w:rsid w:val="00C277CF"/>
    <w:rsid w:val="00C277FF"/>
    <w:rsid w:val="00C3045C"/>
    <w:rsid w:val="00C3083C"/>
    <w:rsid w:val="00C33655"/>
    <w:rsid w:val="00C3504F"/>
    <w:rsid w:val="00C36D58"/>
    <w:rsid w:val="00C409E0"/>
    <w:rsid w:val="00C41B67"/>
    <w:rsid w:val="00C460D1"/>
    <w:rsid w:val="00C46758"/>
    <w:rsid w:val="00C52EEC"/>
    <w:rsid w:val="00C57449"/>
    <w:rsid w:val="00C578AA"/>
    <w:rsid w:val="00C671E2"/>
    <w:rsid w:val="00C7421A"/>
    <w:rsid w:val="00C75DCA"/>
    <w:rsid w:val="00C80095"/>
    <w:rsid w:val="00C82905"/>
    <w:rsid w:val="00C8404E"/>
    <w:rsid w:val="00C85323"/>
    <w:rsid w:val="00C8578C"/>
    <w:rsid w:val="00C85F30"/>
    <w:rsid w:val="00C8632A"/>
    <w:rsid w:val="00C92E5B"/>
    <w:rsid w:val="00C95282"/>
    <w:rsid w:val="00C9550F"/>
    <w:rsid w:val="00CA5A23"/>
    <w:rsid w:val="00CA7084"/>
    <w:rsid w:val="00CB7134"/>
    <w:rsid w:val="00CC235D"/>
    <w:rsid w:val="00CC4618"/>
    <w:rsid w:val="00CC6898"/>
    <w:rsid w:val="00CE095A"/>
    <w:rsid w:val="00CE1410"/>
    <w:rsid w:val="00CE3585"/>
    <w:rsid w:val="00CE3BD2"/>
    <w:rsid w:val="00CF035F"/>
    <w:rsid w:val="00CF1F41"/>
    <w:rsid w:val="00CF338B"/>
    <w:rsid w:val="00CF42A3"/>
    <w:rsid w:val="00CF46C3"/>
    <w:rsid w:val="00D0039A"/>
    <w:rsid w:val="00D0124F"/>
    <w:rsid w:val="00D019BA"/>
    <w:rsid w:val="00D061A5"/>
    <w:rsid w:val="00D123F9"/>
    <w:rsid w:val="00D13969"/>
    <w:rsid w:val="00D22C78"/>
    <w:rsid w:val="00D23658"/>
    <w:rsid w:val="00D251BA"/>
    <w:rsid w:val="00D31199"/>
    <w:rsid w:val="00D405C8"/>
    <w:rsid w:val="00D54432"/>
    <w:rsid w:val="00D564D7"/>
    <w:rsid w:val="00D60752"/>
    <w:rsid w:val="00D61E70"/>
    <w:rsid w:val="00D6256B"/>
    <w:rsid w:val="00D633D3"/>
    <w:rsid w:val="00D6588F"/>
    <w:rsid w:val="00D67750"/>
    <w:rsid w:val="00D71214"/>
    <w:rsid w:val="00D72D34"/>
    <w:rsid w:val="00D74297"/>
    <w:rsid w:val="00D833B6"/>
    <w:rsid w:val="00D83881"/>
    <w:rsid w:val="00D839D6"/>
    <w:rsid w:val="00D87E43"/>
    <w:rsid w:val="00D90DCB"/>
    <w:rsid w:val="00D91663"/>
    <w:rsid w:val="00D9392C"/>
    <w:rsid w:val="00DA1E51"/>
    <w:rsid w:val="00DA3945"/>
    <w:rsid w:val="00DA463D"/>
    <w:rsid w:val="00DA526A"/>
    <w:rsid w:val="00DA5D99"/>
    <w:rsid w:val="00DB344F"/>
    <w:rsid w:val="00DB439D"/>
    <w:rsid w:val="00DB5347"/>
    <w:rsid w:val="00DC1DC6"/>
    <w:rsid w:val="00DC5A98"/>
    <w:rsid w:val="00DD4A0A"/>
    <w:rsid w:val="00DD7322"/>
    <w:rsid w:val="00DE0C55"/>
    <w:rsid w:val="00DE280C"/>
    <w:rsid w:val="00DE4D47"/>
    <w:rsid w:val="00DE6C97"/>
    <w:rsid w:val="00DE79B8"/>
    <w:rsid w:val="00DE7B0C"/>
    <w:rsid w:val="00DF1D03"/>
    <w:rsid w:val="00DF22DD"/>
    <w:rsid w:val="00DF25D9"/>
    <w:rsid w:val="00DF4C23"/>
    <w:rsid w:val="00DF4C28"/>
    <w:rsid w:val="00DF60DF"/>
    <w:rsid w:val="00DF65E0"/>
    <w:rsid w:val="00DF7610"/>
    <w:rsid w:val="00E02106"/>
    <w:rsid w:val="00E034FA"/>
    <w:rsid w:val="00E1224F"/>
    <w:rsid w:val="00E12948"/>
    <w:rsid w:val="00E148F4"/>
    <w:rsid w:val="00E15559"/>
    <w:rsid w:val="00E273BB"/>
    <w:rsid w:val="00E32FB6"/>
    <w:rsid w:val="00E43C20"/>
    <w:rsid w:val="00E46C4D"/>
    <w:rsid w:val="00E51E64"/>
    <w:rsid w:val="00E52BC0"/>
    <w:rsid w:val="00E53BAA"/>
    <w:rsid w:val="00E54033"/>
    <w:rsid w:val="00E566FD"/>
    <w:rsid w:val="00E60430"/>
    <w:rsid w:val="00E62C85"/>
    <w:rsid w:val="00E6346C"/>
    <w:rsid w:val="00E64980"/>
    <w:rsid w:val="00E64EC5"/>
    <w:rsid w:val="00E70FCE"/>
    <w:rsid w:val="00E7473F"/>
    <w:rsid w:val="00E74760"/>
    <w:rsid w:val="00E757D2"/>
    <w:rsid w:val="00E77778"/>
    <w:rsid w:val="00E82CA6"/>
    <w:rsid w:val="00E85FD5"/>
    <w:rsid w:val="00E864D4"/>
    <w:rsid w:val="00E866C5"/>
    <w:rsid w:val="00E94CB7"/>
    <w:rsid w:val="00EA1583"/>
    <w:rsid w:val="00EA2194"/>
    <w:rsid w:val="00EA2C54"/>
    <w:rsid w:val="00EA3C20"/>
    <w:rsid w:val="00EA3F2A"/>
    <w:rsid w:val="00EA7E86"/>
    <w:rsid w:val="00EA7F5E"/>
    <w:rsid w:val="00EB0F25"/>
    <w:rsid w:val="00EB24AA"/>
    <w:rsid w:val="00EB2C01"/>
    <w:rsid w:val="00EB7E5D"/>
    <w:rsid w:val="00EC0134"/>
    <w:rsid w:val="00EC1136"/>
    <w:rsid w:val="00EC1433"/>
    <w:rsid w:val="00EC3329"/>
    <w:rsid w:val="00EC3E52"/>
    <w:rsid w:val="00EC4660"/>
    <w:rsid w:val="00EC5A3C"/>
    <w:rsid w:val="00EC7B89"/>
    <w:rsid w:val="00ED31D3"/>
    <w:rsid w:val="00ED4CD6"/>
    <w:rsid w:val="00ED59C9"/>
    <w:rsid w:val="00EE0AE4"/>
    <w:rsid w:val="00EE1F0A"/>
    <w:rsid w:val="00EE62A7"/>
    <w:rsid w:val="00EF27E5"/>
    <w:rsid w:val="00EF2C9B"/>
    <w:rsid w:val="00EF2F0E"/>
    <w:rsid w:val="00EF622B"/>
    <w:rsid w:val="00EF66FE"/>
    <w:rsid w:val="00EF789C"/>
    <w:rsid w:val="00F02549"/>
    <w:rsid w:val="00F06B78"/>
    <w:rsid w:val="00F107D8"/>
    <w:rsid w:val="00F14181"/>
    <w:rsid w:val="00F16125"/>
    <w:rsid w:val="00F17055"/>
    <w:rsid w:val="00F17E85"/>
    <w:rsid w:val="00F210F0"/>
    <w:rsid w:val="00F22E71"/>
    <w:rsid w:val="00F24030"/>
    <w:rsid w:val="00F24818"/>
    <w:rsid w:val="00F30751"/>
    <w:rsid w:val="00F308D2"/>
    <w:rsid w:val="00F314E7"/>
    <w:rsid w:val="00F35F4D"/>
    <w:rsid w:val="00F403F1"/>
    <w:rsid w:val="00F408D3"/>
    <w:rsid w:val="00F40CCE"/>
    <w:rsid w:val="00F4103D"/>
    <w:rsid w:val="00F4231A"/>
    <w:rsid w:val="00F437AE"/>
    <w:rsid w:val="00F4484E"/>
    <w:rsid w:val="00F45327"/>
    <w:rsid w:val="00F46629"/>
    <w:rsid w:val="00F57448"/>
    <w:rsid w:val="00F5756B"/>
    <w:rsid w:val="00F6176D"/>
    <w:rsid w:val="00F66DC1"/>
    <w:rsid w:val="00F67341"/>
    <w:rsid w:val="00F70084"/>
    <w:rsid w:val="00F73693"/>
    <w:rsid w:val="00F74A25"/>
    <w:rsid w:val="00F75CDF"/>
    <w:rsid w:val="00F75E3F"/>
    <w:rsid w:val="00F7665C"/>
    <w:rsid w:val="00F810D8"/>
    <w:rsid w:val="00F927FA"/>
    <w:rsid w:val="00F95A82"/>
    <w:rsid w:val="00F9678D"/>
    <w:rsid w:val="00FA77E0"/>
    <w:rsid w:val="00FB258B"/>
    <w:rsid w:val="00FB44BD"/>
    <w:rsid w:val="00FB7AA2"/>
    <w:rsid w:val="00FC2C45"/>
    <w:rsid w:val="00FC636C"/>
    <w:rsid w:val="00FD1346"/>
    <w:rsid w:val="00FD3674"/>
    <w:rsid w:val="00FD3AE1"/>
    <w:rsid w:val="00FD4525"/>
    <w:rsid w:val="00FE2572"/>
    <w:rsid w:val="00FE4F49"/>
    <w:rsid w:val="00FE55FF"/>
    <w:rsid w:val="00FE5E03"/>
    <w:rsid w:val="00FF0D00"/>
    <w:rsid w:val="00FF4E36"/>
    <w:rsid w:val="00FF5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1705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F3F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657A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15F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15FEA"/>
    <w:pPr>
      <w:keepNext/>
      <w:keepLines/>
      <w:adjustRightInd w:val="0"/>
      <w:spacing w:line="360" w:lineRule="auto"/>
      <w:textAlignment w:val="baseline"/>
      <w:outlineLvl w:val="3"/>
    </w:pPr>
    <w:rPr>
      <w:rFonts w:ascii="Arial" w:hAnsi="Arial"/>
      <w:kern w:val="0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15FEA"/>
    <w:pPr>
      <w:keepNext/>
      <w:keepLines/>
      <w:adjustRightInd w:val="0"/>
      <w:spacing w:line="360" w:lineRule="auto"/>
      <w:textAlignment w:val="baseline"/>
      <w:outlineLvl w:val="4"/>
    </w:pPr>
    <w:rPr>
      <w:rFonts w:ascii="Times New Roman" w:hAnsi="Times New Roman"/>
      <w:kern w:val="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15FEA"/>
    <w:pPr>
      <w:keepNext/>
      <w:keepLines/>
      <w:adjustRightInd w:val="0"/>
      <w:spacing w:line="360" w:lineRule="auto"/>
      <w:textAlignment w:val="baseline"/>
      <w:outlineLvl w:val="5"/>
    </w:pPr>
    <w:rPr>
      <w:rFonts w:ascii="Arial" w:hAnsi="Arial"/>
      <w:kern w:val="0"/>
      <w:sz w:val="20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15FEA"/>
    <w:pPr>
      <w:keepNext/>
      <w:keepLines/>
      <w:adjustRightInd w:val="0"/>
      <w:spacing w:before="240" w:after="64" w:line="320" w:lineRule="auto"/>
      <w:ind w:left="850" w:hanging="425"/>
      <w:textAlignment w:val="baseline"/>
      <w:outlineLvl w:val="6"/>
    </w:pPr>
    <w:rPr>
      <w:rFonts w:ascii="Times New Roman" w:hAnsi="Times New Roman"/>
      <w:b/>
      <w:bCs/>
      <w:kern w:val="0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15FEA"/>
    <w:pPr>
      <w:keepNext/>
      <w:keepLines/>
      <w:adjustRightInd w:val="0"/>
      <w:spacing w:before="240" w:after="64" w:line="320" w:lineRule="auto"/>
      <w:ind w:left="1275" w:hanging="425"/>
      <w:textAlignment w:val="baseline"/>
      <w:outlineLvl w:val="7"/>
    </w:pPr>
    <w:rPr>
      <w:rFonts w:ascii="Arial" w:eastAsia="黑体" w:hAnsi="Arial"/>
      <w:kern w:val="0"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15FEA"/>
    <w:pPr>
      <w:keepNext/>
      <w:keepLines/>
      <w:adjustRightInd w:val="0"/>
      <w:spacing w:before="240" w:after="64" w:line="320" w:lineRule="auto"/>
      <w:ind w:left="1700" w:hanging="425"/>
      <w:textAlignment w:val="baseline"/>
      <w:outlineLvl w:val="8"/>
    </w:pPr>
    <w:rPr>
      <w:rFonts w:ascii="Arial" w:eastAsia="黑体" w:hAnsi="Arial"/>
      <w:kern w:val="0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F3FB6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657A5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15FEA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15FEA"/>
    <w:rPr>
      <w:rFonts w:ascii="Arial" w:eastAsia="宋体" w:hAnsi="Arial" w:cs="Times New Roman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15FEA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15FEA"/>
    <w:rPr>
      <w:rFonts w:ascii="Arial" w:eastAsia="宋体" w:hAnsi="Arial" w:cs="Times New Roman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15FE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15FEA"/>
    <w:rPr>
      <w:rFonts w:ascii="Arial" w:eastAsia="黑体" w:hAnsi="Arial" w:cs="Times New Roman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15FEA"/>
    <w:rPr>
      <w:rFonts w:ascii="Arial" w:eastAsia="黑体" w:hAnsi="Arial" w:cs="Times New Roman"/>
      <w:kern w:val="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AF3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F3FB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F3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F3FB6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AF3FB6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F3FB6"/>
    <w:rPr>
      <w:rFonts w:ascii="宋体" w:eastAsia="宋体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F3FB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F3FB6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6E4CAC"/>
    <w:rPr>
      <w:rFonts w:cs="Times New Roman"/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915FEA"/>
    <w:pPr>
      <w:adjustRightInd w:val="0"/>
      <w:spacing w:line="360" w:lineRule="auto"/>
      <w:jc w:val="left"/>
      <w:textAlignment w:val="baseline"/>
    </w:pPr>
    <w:rPr>
      <w:rFonts w:ascii="Times New Roman" w:hAnsi="Times New Roman"/>
      <w:kern w:val="0"/>
      <w:sz w:val="20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15FEA"/>
    <w:rPr>
      <w:rFonts w:ascii="Times New Roman" w:eastAsia="宋体" w:hAnsi="Times New Roman" w:cs="Times New Roman"/>
      <w:kern w:val="0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915FEA"/>
    <w:rPr>
      <w:rFonts w:ascii="宋体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915FEA"/>
    <w:rPr>
      <w:rFonts w:ascii="宋体" w:eastAsia="宋体" w:hAnsi="Courier New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614CA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614CAD"/>
  </w:style>
  <w:style w:type="paragraph" w:styleId="TOC2">
    <w:name w:val="toc 2"/>
    <w:basedOn w:val="Normal"/>
    <w:next w:val="Normal"/>
    <w:autoRedefine/>
    <w:uiPriority w:val="99"/>
    <w:rsid w:val="00614CAD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rsid w:val="00614CAD"/>
    <w:pPr>
      <w:ind w:leftChars="400" w:left="840"/>
    </w:pPr>
  </w:style>
  <w:style w:type="character" w:customStyle="1" w:styleId="apple-style-span">
    <w:name w:val="apple-style-span"/>
    <w:basedOn w:val="DefaultParagraphFont"/>
    <w:uiPriority w:val="99"/>
    <w:rsid w:val="00CF46C3"/>
    <w:rPr>
      <w:rFonts w:cs="Times New Roman"/>
    </w:rPr>
  </w:style>
  <w:style w:type="paragraph" w:styleId="ListParagraph">
    <w:name w:val="List Paragraph"/>
    <w:basedOn w:val="Normal"/>
    <w:uiPriority w:val="99"/>
    <w:qFormat/>
    <w:rsid w:val="00345C49"/>
    <w:pPr>
      <w:ind w:firstLineChars="200" w:firstLine="420"/>
    </w:pPr>
  </w:style>
  <w:style w:type="table" w:styleId="TableGrid">
    <w:name w:val="Table Grid"/>
    <w:basedOn w:val="TableNormal"/>
    <w:uiPriority w:val="99"/>
    <w:rsid w:val="00C85323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41</Pages>
  <Words>3232</Words>
  <Characters>18425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临床路径管理系统</dc:title>
  <dc:subject/>
  <dc:creator>yidan</dc:creator>
  <cp:keywords/>
  <dc:description/>
  <cp:lastModifiedBy>微软用户</cp:lastModifiedBy>
  <cp:revision>2</cp:revision>
  <dcterms:created xsi:type="dcterms:W3CDTF">2015-09-01T10:42:00Z</dcterms:created>
  <dcterms:modified xsi:type="dcterms:W3CDTF">2015-09-01T10:42:00Z</dcterms:modified>
</cp:coreProperties>
</file>