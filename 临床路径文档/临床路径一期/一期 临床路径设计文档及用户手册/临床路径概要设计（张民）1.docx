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810" w:rsidRPr="00614CAD" w:rsidRDefault="00324810" w:rsidP="00614CAD">
      <w:pPr>
        <w:jc w:val="center"/>
        <w:rPr>
          <w:sz w:val="72"/>
          <w:szCs w:val="72"/>
        </w:rPr>
      </w:pPr>
    </w:p>
    <w:p w:rsidR="00324810" w:rsidRPr="00614CAD" w:rsidRDefault="00324810" w:rsidP="00614CAD">
      <w:pPr>
        <w:jc w:val="center"/>
        <w:rPr>
          <w:b/>
          <w:sz w:val="72"/>
          <w:szCs w:val="72"/>
        </w:rPr>
      </w:pPr>
      <w:r w:rsidRPr="00614CAD">
        <w:rPr>
          <w:rFonts w:hint="eastAsia"/>
          <w:b/>
          <w:sz w:val="72"/>
          <w:szCs w:val="72"/>
        </w:rPr>
        <w:t>临床路径管理系统</w:t>
      </w:r>
    </w:p>
    <w:p w:rsidR="00324810" w:rsidRPr="00614CAD" w:rsidRDefault="00324810" w:rsidP="00614CAD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概要</w:t>
      </w:r>
      <w:r w:rsidRPr="00614CAD">
        <w:rPr>
          <w:rFonts w:hint="eastAsia"/>
          <w:b/>
          <w:sz w:val="72"/>
          <w:szCs w:val="72"/>
        </w:rPr>
        <w:t>设计</w:t>
      </w:r>
    </w:p>
    <w:p w:rsidR="00324810" w:rsidRDefault="00324810" w:rsidP="00AF3FB6"/>
    <w:p w:rsidR="00324810" w:rsidRDefault="00324810" w:rsidP="00AF3FB6"/>
    <w:p w:rsidR="00324810" w:rsidRDefault="00324810" w:rsidP="00AF3FB6"/>
    <w:p w:rsidR="00324810" w:rsidRDefault="00324810" w:rsidP="00AF3FB6">
      <w:pPr>
        <w:jc w:val="center"/>
      </w:pPr>
    </w:p>
    <w:p w:rsidR="00324810" w:rsidRDefault="00324810" w:rsidP="00AF3FB6">
      <w:pPr>
        <w:jc w:val="center"/>
      </w:pPr>
    </w:p>
    <w:p w:rsidR="00324810" w:rsidRDefault="00324810" w:rsidP="00AF3FB6">
      <w:pPr>
        <w:jc w:val="center"/>
      </w:pPr>
    </w:p>
    <w:p w:rsidR="00324810" w:rsidRDefault="00324810" w:rsidP="00AF3FB6">
      <w:pPr>
        <w:jc w:val="center"/>
      </w:pPr>
    </w:p>
    <w:p w:rsidR="00324810" w:rsidRDefault="00324810" w:rsidP="00AF3FB6">
      <w:pPr>
        <w:jc w:val="center"/>
      </w:pPr>
    </w:p>
    <w:p w:rsidR="00324810" w:rsidRDefault="00324810" w:rsidP="00AF3FB6">
      <w:pPr>
        <w:jc w:val="center"/>
      </w:pPr>
    </w:p>
    <w:p w:rsidR="00324810" w:rsidRPr="00915FEA" w:rsidRDefault="00324810" w:rsidP="00915FEA">
      <w:pPr>
        <w:jc w:val="center"/>
        <w:rPr>
          <w:b/>
          <w:sz w:val="52"/>
          <w:szCs w:val="52"/>
        </w:rPr>
      </w:pPr>
      <w:r w:rsidRPr="00915FEA">
        <w:rPr>
          <w:rFonts w:hint="eastAsia"/>
          <w:b/>
          <w:sz w:val="52"/>
          <w:szCs w:val="52"/>
        </w:rPr>
        <w:t>软件有限公司</w:t>
      </w:r>
    </w:p>
    <w:p w:rsidR="00324810" w:rsidRPr="00915FEA" w:rsidRDefault="00324810" w:rsidP="00915FEA">
      <w:pPr>
        <w:jc w:val="center"/>
        <w:rPr>
          <w:b/>
          <w:sz w:val="52"/>
          <w:szCs w:val="52"/>
        </w:rPr>
      </w:pPr>
      <w:r w:rsidRPr="00915FEA">
        <w:rPr>
          <w:rFonts w:hint="eastAsia"/>
          <w:b/>
          <w:sz w:val="52"/>
          <w:szCs w:val="52"/>
        </w:rPr>
        <w:t>版本号：</w:t>
      </w:r>
      <w:r w:rsidRPr="00915FEA">
        <w:rPr>
          <w:b/>
          <w:sz w:val="52"/>
          <w:szCs w:val="52"/>
        </w:rPr>
        <w:t>V4.0</w:t>
      </w:r>
    </w:p>
    <w:p w:rsidR="00324810" w:rsidRDefault="00324810" w:rsidP="00AF3FB6">
      <w:pPr>
        <w:jc w:val="center"/>
      </w:pPr>
    </w:p>
    <w:p w:rsidR="00324810" w:rsidRDefault="00324810" w:rsidP="00AF3FB6">
      <w:pPr>
        <w:jc w:val="center"/>
      </w:pPr>
      <w:r>
        <w:rPr>
          <w:rFonts w:hint="eastAsia"/>
        </w:rPr>
        <w:t>作者：张民</w:t>
      </w:r>
    </w:p>
    <w:p w:rsidR="00324810" w:rsidRDefault="00324810" w:rsidP="00AF3FB6">
      <w:pPr>
        <w:jc w:val="center"/>
      </w:pPr>
      <w:r>
        <w:rPr>
          <w:rFonts w:hint="eastAsia"/>
        </w:rPr>
        <w:t>完成日期：</w:t>
      </w:r>
    </w:p>
    <w:p w:rsidR="00324810" w:rsidRDefault="00324810" w:rsidP="00792F20">
      <w:pPr>
        <w:jc w:val="center"/>
      </w:pPr>
      <w:r>
        <w:rPr>
          <w:rFonts w:hint="eastAsia"/>
        </w:rPr>
        <w:t>签收人：</w:t>
      </w:r>
    </w:p>
    <w:p w:rsidR="00324810" w:rsidRDefault="00324810" w:rsidP="00792F20">
      <w:pPr>
        <w:jc w:val="center"/>
      </w:pPr>
      <w:r>
        <w:rPr>
          <w:rFonts w:hint="eastAsia"/>
        </w:rPr>
        <w:t>签收日期：</w:t>
      </w:r>
    </w:p>
    <w:p w:rsidR="00324810" w:rsidRDefault="00324810" w:rsidP="00AF3FB6">
      <w:pPr>
        <w:jc w:val="center"/>
      </w:pPr>
    </w:p>
    <w:p w:rsidR="00324810" w:rsidRDefault="00324810" w:rsidP="00AF3FB6">
      <w:pPr>
        <w:jc w:val="center"/>
      </w:pPr>
    </w:p>
    <w:p w:rsidR="00324810" w:rsidRDefault="00324810" w:rsidP="00AF3FB6">
      <w:pPr>
        <w:jc w:val="center"/>
      </w:pPr>
    </w:p>
    <w:p w:rsidR="00324810" w:rsidRDefault="00324810" w:rsidP="00AF3FB6">
      <w:pPr>
        <w:jc w:val="center"/>
      </w:pPr>
    </w:p>
    <w:p w:rsidR="00324810" w:rsidRDefault="00324810" w:rsidP="00AF3FB6">
      <w:pPr>
        <w:jc w:val="center"/>
      </w:pPr>
    </w:p>
    <w:p w:rsidR="00324810" w:rsidRDefault="00324810" w:rsidP="00AF3FB6">
      <w:pPr>
        <w:jc w:val="center"/>
      </w:pPr>
    </w:p>
    <w:p w:rsidR="00324810" w:rsidRDefault="00324810">
      <w:pPr>
        <w:pStyle w:val="TOCHeading"/>
      </w:pPr>
      <w:r>
        <w:rPr>
          <w:rFonts w:hint="eastAsia"/>
          <w:lang w:val="zh-CN"/>
        </w:rPr>
        <w:t>目录</w:t>
      </w:r>
    </w:p>
    <w:p w:rsidR="00324810" w:rsidRDefault="00324810">
      <w:pPr>
        <w:pStyle w:val="TOC1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97135856" w:history="1">
        <w:r w:rsidRPr="004D46D0">
          <w:rPr>
            <w:rStyle w:val="Hyperlink"/>
            <w:noProof/>
          </w:rPr>
          <w:t>1</w:t>
        </w:r>
        <w:r>
          <w:rPr>
            <w:noProof/>
          </w:rPr>
          <w:tab/>
        </w:r>
        <w:r w:rsidRPr="004D46D0">
          <w:rPr>
            <w:rStyle w:val="Hyperlink"/>
            <w:rFonts w:ascii="黑体" w:eastAsia="黑体" w:hAnsi="黑体" w:hint="eastAsia"/>
            <w:noProof/>
            <w:shd w:val="clear" w:color="auto" w:fill="FFFFFF"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_Toc297135856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24810" w:rsidRDefault="00324810" w:rsidP="00983543">
      <w:pPr>
        <w:pStyle w:val="TOC2"/>
        <w:tabs>
          <w:tab w:val="left" w:pos="1050"/>
          <w:tab w:val="right" w:leader="dot" w:pos="8296"/>
        </w:tabs>
        <w:ind w:left="31680"/>
        <w:rPr>
          <w:noProof/>
        </w:rPr>
      </w:pPr>
      <w:hyperlink w:anchor="_Toc297135857" w:history="1">
        <w:r w:rsidRPr="004D46D0">
          <w:rPr>
            <w:rStyle w:val="Hyperlink"/>
            <w:rFonts w:ascii="黑体" w:eastAsia="黑体" w:hAnsi="黑体"/>
            <w:noProof/>
          </w:rPr>
          <w:t>1.1</w:t>
        </w:r>
        <w:r>
          <w:rPr>
            <w:noProof/>
          </w:rPr>
          <w:tab/>
        </w:r>
        <w:r w:rsidRPr="004D46D0">
          <w:rPr>
            <w:rStyle w:val="Hyperlink"/>
            <w:rFonts w:ascii="黑体" w:eastAsia="黑体" w:hAnsi="黑体"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_Toc297135857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24810" w:rsidRDefault="00324810" w:rsidP="00983543">
      <w:pPr>
        <w:pStyle w:val="TOC2"/>
        <w:tabs>
          <w:tab w:val="left" w:pos="1050"/>
          <w:tab w:val="right" w:leader="dot" w:pos="8296"/>
        </w:tabs>
        <w:ind w:left="31680"/>
        <w:rPr>
          <w:noProof/>
        </w:rPr>
      </w:pPr>
      <w:hyperlink w:anchor="_Toc297135858" w:history="1">
        <w:r w:rsidRPr="004D46D0">
          <w:rPr>
            <w:rStyle w:val="Hyperlink"/>
            <w:rFonts w:ascii="黑体" w:eastAsia="黑体" w:hAnsi="黑体"/>
            <w:noProof/>
          </w:rPr>
          <w:t>1.2</w:t>
        </w:r>
        <w:r>
          <w:rPr>
            <w:noProof/>
          </w:rPr>
          <w:tab/>
        </w:r>
        <w:r w:rsidRPr="004D46D0">
          <w:rPr>
            <w:rStyle w:val="Hyperlink"/>
            <w:rFonts w:ascii="黑体" w:eastAsia="黑体" w:hAnsi="黑体" w:hint="eastAsia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_Toc297135858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24810" w:rsidRDefault="00324810" w:rsidP="00983543">
      <w:pPr>
        <w:pStyle w:val="TOC2"/>
        <w:tabs>
          <w:tab w:val="left" w:pos="1050"/>
          <w:tab w:val="right" w:leader="dot" w:pos="8296"/>
        </w:tabs>
        <w:ind w:left="31680"/>
        <w:rPr>
          <w:noProof/>
        </w:rPr>
      </w:pPr>
      <w:hyperlink w:anchor="_Toc297135859" w:history="1">
        <w:r w:rsidRPr="004D46D0">
          <w:rPr>
            <w:rStyle w:val="Hyperlink"/>
            <w:rFonts w:ascii="黑体" w:eastAsia="黑体" w:hAnsi="黑体"/>
            <w:noProof/>
          </w:rPr>
          <w:t>1.3</w:t>
        </w:r>
        <w:r>
          <w:rPr>
            <w:noProof/>
          </w:rPr>
          <w:tab/>
        </w:r>
        <w:r w:rsidRPr="004D46D0">
          <w:rPr>
            <w:rStyle w:val="Hyperlink"/>
            <w:rFonts w:ascii="黑体" w:eastAsia="黑体" w:hAnsi="黑体" w:hint="eastAsia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_Toc297135859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24810" w:rsidRDefault="00324810" w:rsidP="00983543">
      <w:pPr>
        <w:pStyle w:val="TOC2"/>
        <w:tabs>
          <w:tab w:val="left" w:pos="1050"/>
          <w:tab w:val="right" w:leader="dot" w:pos="8296"/>
        </w:tabs>
        <w:ind w:left="31680"/>
        <w:rPr>
          <w:noProof/>
        </w:rPr>
      </w:pPr>
      <w:hyperlink w:anchor="_Toc297135860" w:history="1">
        <w:r w:rsidRPr="004D46D0">
          <w:rPr>
            <w:rStyle w:val="Hyperlink"/>
            <w:rFonts w:ascii="黑体" w:eastAsia="黑体" w:hAnsi="黑体"/>
            <w:noProof/>
          </w:rPr>
          <w:t>1.4</w:t>
        </w:r>
        <w:r>
          <w:rPr>
            <w:noProof/>
          </w:rPr>
          <w:tab/>
        </w:r>
        <w:r w:rsidRPr="004D46D0">
          <w:rPr>
            <w:rStyle w:val="Hyperlink"/>
            <w:rFonts w:ascii="黑体" w:eastAsia="黑体" w:hAnsi="黑体"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_Toc297135860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24810" w:rsidRDefault="00324810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97135861" w:history="1">
        <w:r w:rsidRPr="004D46D0">
          <w:rPr>
            <w:rStyle w:val="Hyperlink"/>
            <w:rFonts w:ascii="黑体" w:eastAsia="黑体" w:hAnsi="黑体"/>
            <w:noProof/>
          </w:rPr>
          <w:t>2</w:t>
        </w:r>
        <w:r>
          <w:rPr>
            <w:noProof/>
          </w:rPr>
          <w:tab/>
        </w:r>
        <w:r w:rsidRPr="004D46D0">
          <w:rPr>
            <w:rStyle w:val="Hyperlink"/>
            <w:rFonts w:ascii="黑体" w:eastAsia="黑体" w:hAnsi="黑体" w:hint="eastAsia"/>
            <w:noProof/>
            <w:shd w:val="clear" w:color="auto" w:fill="FFFFFF"/>
          </w:rPr>
          <w:t>总体设计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_Toc297135861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24810" w:rsidRDefault="00324810" w:rsidP="00983543">
      <w:pPr>
        <w:pStyle w:val="TOC2"/>
        <w:tabs>
          <w:tab w:val="left" w:pos="1050"/>
          <w:tab w:val="right" w:leader="dot" w:pos="8296"/>
        </w:tabs>
        <w:ind w:left="31680"/>
        <w:rPr>
          <w:noProof/>
        </w:rPr>
      </w:pPr>
      <w:hyperlink w:anchor="_Toc297135862" w:history="1">
        <w:r w:rsidRPr="004D46D0">
          <w:rPr>
            <w:rStyle w:val="Hyperlink"/>
            <w:rFonts w:ascii="黑体" w:eastAsia="黑体" w:hAnsi="黑体"/>
            <w:noProof/>
          </w:rPr>
          <w:t>2.1</w:t>
        </w:r>
        <w:r>
          <w:rPr>
            <w:noProof/>
          </w:rPr>
          <w:tab/>
        </w:r>
        <w:r w:rsidRPr="004D46D0">
          <w:rPr>
            <w:rStyle w:val="Hyperlink"/>
            <w:rFonts w:ascii="黑体" w:eastAsia="黑体" w:hAnsi="黑体" w:hint="eastAsia"/>
            <w:noProof/>
          </w:rPr>
          <w:t>需求规定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_Toc297135862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24810" w:rsidRDefault="00324810" w:rsidP="00983543">
      <w:pPr>
        <w:pStyle w:val="TOC2"/>
        <w:tabs>
          <w:tab w:val="left" w:pos="1050"/>
          <w:tab w:val="right" w:leader="dot" w:pos="8296"/>
        </w:tabs>
        <w:ind w:left="31680"/>
        <w:rPr>
          <w:noProof/>
        </w:rPr>
      </w:pPr>
      <w:hyperlink w:anchor="_Toc297135863" w:history="1">
        <w:r w:rsidRPr="004D46D0">
          <w:rPr>
            <w:rStyle w:val="Hyperlink"/>
            <w:rFonts w:ascii="黑体" w:eastAsia="黑体" w:hAnsi="黑体"/>
            <w:noProof/>
          </w:rPr>
          <w:t>2.2</w:t>
        </w:r>
        <w:r>
          <w:rPr>
            <w:noProof/>
          </w:rPr>
          <w:tab/>
        </w:r>
        <w:r w:rsidRPr="004D46D0">
          <w:rPr>
            <w:rStyle w:val="Hyperlink"/>
            <w:rFonts w:ascii="黑体" w:eastAsia="黑体" w:hAnsi="黑体" w:hint="eastAsia"/>
            <w:noProof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_Toc297135863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4810" w:rsidRDefault="00324810" w:rsidP="00983543">
      <w:pPr>
        <w:pStyle w:val="TOC2"/>
        <w:tabs>
          <w:tab w:val="left" w:pos="1050"/>
          <w:tab w:val="right" w:leader="dot" w:pos="8296"/>
        </w:tabs>
        <w:ind w:left="31680"/>
        <w:rPr>
          <w:noProof/>
        </w:rPr>
      </w:pPr>
      <w:hyperlink w:anchor="_Toc297135864" w:history="1">
        <w:r w:rsidRPr="004D46D0">
          <w:rPr>
            <w:rStyle w:val="Hyperlink"/>
            <w:rFonts w:ascii="黑体" w:eastAsia="黑体" w:hAnsi="黑体"/>
            <w:noProof/>
          </w:rPr>
          <w:t>2.3</w:t>
        </w:r>
        <w:r>
          <w:rPr>
            <w:noProof/>
          </w:rPr>
          <w:tab/>
        </w:r>
        <w:r w:rsidRPr="004D46D0">
          <w:rPr>
            <w:rStyle w:val="Hyperlink"/>
            <w:rFonts w:ascii="黑体" w:eastAsia="黑体" w:hAnsi="黑体" w:hint="eastAsia"/>
            <w:noProof/>
          </w:rPr>
          <w:t>基本设计概念和处理流程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_Toc297135864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4810" w:rsidRDefault="00324810" w:rsidP="00983543">
      <w:pPr>
        <w:pStyle w:val="TOC2"/>
        <w:tabs>
          <w:tab w:val="left" w:pos="1050"/>
          <w:tab w:val="right" w:leader="dot" w:pos="8296"/>
        </w:tabs>
        <w:ind w:left="31680"/>
        <w:rPr>
          <w:noProof/>
        </w:rPr>
      </w:pPr>
      <w:hyperlink w:anchor="_Toc297135865" w:history="1">
        <w:r w:rsidRPr="004D46D0">
          <w:rPr>
            <w:rStyle w:val="Hyperlink"/>
            <w:rFonts w:ascii="黑体" w:eastAsia="黑体" w:hAnsi="黑体"/>
            <w:noProof/>
          </w:rPr>
          <w:t>2.4</w:t>
        </w:r>
        <w:r>
          <w:rPr>
            <w:noProof/>
          </w:rPr>
          <w:tab/>
        </w:r>
        <w:r w:rsidRPr="004D46D0">
          <w:rPr>
            <w:rStyle w:val="Hyperlink"/>
            <w:rFonts w:ascii="黑体" w:eastAsia="黑体" w:hAnsi="黑体" w:hint="eastAsia"/>
            <w:noProof/>
          </w:rPr>
          <w:t>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_Toc297135865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24810" w:rsidRDefault="00324810" w:rsidP="00983543">
      <w:pPr>
        <w:pStyle w:val="TOC2"/>
        <w:tabs>
          <w:tab w:val="left" w:pos="1050"/>
          <w:tab w:val="right" w:leader="dot" w:pos="8296"/>
        </w:tabs>
        <w:ind w:left="31680"/>
        <w:rPr>
          <w:noProof/>
        </w:rPr>
      </w:pPr>
      <w:hyperlink w:anchor="_Toc297135866" w:history="1">
        <w:r w:rsidRPr="004D46D0">
          <w:rPr>
            <w:rStyle w:val="Hyperlink"/>
            <w:rFonts w:ascii="黑体" w:eastAsia="黑体" w:hAnsi="黑体"/>
            <w:noProof/>
          </w:rPr>
          <w:t>2.5</w:t>
        </w:r>
        <w:r>
          <w:rPr>
            <w:noProof/>
          </w:rPr>
          <w:tab/>
        </w:r>
        <w:r w:rsidRPr="004D46D0">
          <w:rPr>
            <w:rStyle w:val="Hyperlink"/>
            <w:rFonts w:ascii="黑体" w:eastAsia="黑体" w:hAnsi="黑体" w:hint="eastAsia"/>
            <w:noProof/>
          </w:rPr>
          <w:t>功能器求与程序的关系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_Toc297135866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24810" w:rsidRDefault="00324810" w:rsidP="00983543">
      <w:pPr>
        <w:pStyle w:val="TOC2"/>
        <w:tabs>
          <w:tab w:val="left" w:pos="1050"/>
          <w:tab w:val="right" w:leader="dot" w:pos="8296"/>
        </w:tabs>
        <w:ind w:left="31680"/>
        <w:rPr>
          <w:noProof/>
        </w:rPr>
      </w:pPr>
      <w:hyperlink w:anchor="_Toc297135867" w:history="1">
        <w:r w:rsidRPr="004D46D0">
          <w:rPr>
            <w:rStyle w:val="Hyperlink"/>
            <w:rFonts w:ascii="黑体" w:eastAsia="黑体" w:hAnsi="黑体"/>
            <w:noProof/>
          </w:rPr>
          <w:t>2.6</w:t>
        </w:r>
        <w:r>
          <w:rPr>
            <w:noProof/>
          </w:rPr>
          <w:tab/>
        </w:r>
        <w:r w:rsidRPr="004D46D0">
          <w:rPr>
            <w:rStyle w:val="Hyperlink"/>
            <w:rFonts w:ascii="黑体" w:eastAsia="黑体" w:hAnsi="黑体" w:hint="eastAsia"/>
            <w:noProof/>
          </w:rPr>
          <w:t>人工处理过程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_Toc297135867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24810" w:rsidRDefault="00324810" w:rsidP="00983543">
      <w:pPr>
        <w:pStyle w:val="TOC2"/>
        <w:tabs>
          <w:tab w:val="left" w:pos="1050"/>
          <w:tab w:val="right" w:leader="dot" w:pos="8296"/>
        </w:tabs>
        <w:ind w:left="31680"/>
        <w:rPr>
          <w:noProof/>
        </w:rPr>
      </w:pPr>
      <w:hyperlink w:anchor="_Toc297135868" w:history="1">
        <w:r w:rsidRPr="004D46D0">
          <w:rPr>
            <w:rStyle w:val="Hyperlink"/>
            <w:rFonts w:ascii="黑体" w:eastAsia="黑体" w:hAnsi="黑体"/>
            <w:noProof/>
          </w:rPr>
          <w:t>2.7</w:t>
        </w:r>
        <w:r>
          <w:rPr>
            <w:noProof/>
          </w:rPr>
          <w:tab/>
        </w:r>
        <w:r w:rsidRPr="004D46D0">
          <w:rPr>
            <w:rStyle w:val="Hyperlink"/>
            <w:rFonts w:ascii="黑体" w:eastAsia="黑体" w:hAnsi="黑体" w:hint="eastAsia"/>
            <w:noProof/>
          </w:rPr>
          <w:t>尚未解决的问题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_Toc297135868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24810" w:rsidRDefault="00324810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97135869" w:history="1">
        <w:r w:rsidRPr="004D46D0">
          <w:rPr>
            <w:rStyle w:val="Hyperlink"/>
            <w:rFonts w:ascii="黑体" w:eastAsia="黑体" w:hAnsi="黑体"/>
            <w:noProof/>
          </w:rPr>
          <w:t>3</w:t>
        </w:r>
        <w:r>
          <w:rPr>
            <w:noProof/>
          </w:rPr>
          <w:tab/>
        </w:r>
        <w:r w:rsidRPr="004D46D0">
          <w:rPr>
            <w:rStyle w:val="Hyperlink"/>
            <w:rFonts w:ascii="黑体" w:eastAsia="黑体" w:hAnsi="黑体" w:hint="eastAsia"/>
            <w:noProof/>
          </w:rPr>
          <w:t>接口</w:t>
        </w:r>
        <w:r w:rsidRPr="004D46D0">
          <w:rPr>
            <w:rStyle w:val="Hyperlink"/>
            <w:rFonts w:ascii="黑体" w:eastAsia="黑体" w:hAnsi="黑体" w:hint="eastAsia"/>
            <w:noProof/>
            <w:shd w:val="clear" w:color="auto" w:fill="FFFFFF"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_Toc297135869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24810" w:rsidRDefault="00324810" w:rsidP="00983543">
      <w:pPr>
        <w:pStyle w:val="TOC2"/>
        <w:tabs>
          <w:tab w:val="left" w:pos="1050"/>
          <w:tab w:val="right" w:leader="dot" w:pos="8296"/>
        </w:tabs>
        <w:ind w:left="31680"/>
        <w:rPr>
          <w:noProof/>
        </w:rPr>
      </w:pPr>
      <w:hyperlink w:anchor="_Toc297135870" w:history="1">
        <w:r w:rsidRPr="004D46D0">
          <w:rPr>
            <w:rStyle w:val="Hyperlink"/>
            <w:rFonts w:ascii="黑体" w:eastAsia="黑体" w:hAnsi="黑体"/>
            <w:noProof/>
          </w:rPr>
          <w:t>3.1</w:t>
        </w:r>
        <w:r>
          <w:rPr>
            <w:noProof/>
          </w:rPr>
          <w:tab/>
        </w:r>
        <w:r w:rsidRPr="004D46D0">
          <w:rPr>
            <w:rStyle w:val="Hyperlink"/>
            <w:rFonts w:ascii="黑体" w:eastAsia="黑体" w:hAnsi="黑体" w:hint="eastAsia"/>
            <w:noProof/>
          </w:rPr>
          <w:t>用户接口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_Toc297135870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24810" w:rsidRDefault="00324810" w:rsidP="00983543">
      <w:pPr>
        <w:pStyle w:val="TOC2"/>
        <w:tabs>
          <w:tab w:val="left" w:pos="1050"/>
          <w:tab w:val="right" w:leader="dot" w:pos="8296"/>
        </w:tabs>
        <w:ind w:left="31680"/>
        <w:rPr>
          <w:noProof/>
        </w:rPr>
      </w:pPr>
      <w:hyperlink w:anchor="_Toc297135871" w:history="1">
        <w:r w:rsidRPr="004D46D0">
          <w:rPr>
            <w:rStyle w:val="Hyperlink"/>
            <w:rFonts w:ascii="黑体" w:eastAsia="黑体" w:hAnsi="黑体"/>
            <w:noProof/>
          </w:rPr>
          <w:t>3.2</w:t>
        </w:r>
        <w:r>
          <w:rPr>
            <w:noProof/>
          </w:rPr>
          <w:tab/>
        </w:r>
        <w:r w:rsidRPr="004D46D0">
          <w:rPr>
            <w:rStyle w:val="Hyperlink"/>
            <w:rFonts w:ascii="黑体" w:eastAsia="黑体" w:hAnsi="黑体" w:hint="eastAsia"/>
            <w:noProof/>
          </w:rPr>
          <w:t>外部接口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_Toc297135871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24810" w:rsidRDefault="00324810" w:rsidP="00983543">
      <w:pPr>
        <w:pStyle w:val="TOC2"/>
        <w:tabs>
          <w:tab w:val="left" w:pos="1050"/>
          <w:tab w:val="right" w:leader="dot" w:pos="8296"/>
        </w:tabs>
        <w:ind w:left="31680"/>
        <w:rPr>
          <w:noProof/>
        </w:rPr>
      </w:pPr>
      <w:hyperlink w:anchor="_Toc297135872" w:history="1">
        <w:r w:rsidRPr="004D46D0">
          <w:rPr>
            <w:rStyle w:val="Hyperlink"/>
            <w:rFonts w:ascii="黑体" w:eastAsia="黑体" w:hAnsi="黑体"/>
            <w:noProof/>
          </w:rPr>
          <w:t>3.3</w:t>
        </w:r>
        <w:r>
          <w:rPr>
            <w:noProof/>
          </w:rPr>
          <w:tab/>
        </w:r>
        <w:r w:rsidRPr="004D46D0">
          <w:rPr>
            <w:rStyle w:val="Hyperlink"/>
            <w:rFonts w:ascii="黑体" w:eastAsia="黑体" w:hAnsi="黑体" w:hint="eastAsia"/>
            <w:noProof/>
          </w:rPr>
          <w:t>内部接口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_Toc297135872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24810" w:rsidRDefault="00324810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97135873" w:history="1">
        <w:r w:rsidRPr="004D46D0">
          <w:rPr>
            <w:rStyle w:val="Hyperlink"/>
            <w:rFonts w:ascii="黑体" w:eastAsia="黑体" w:hAnsi="黑体"/>
            <w:noProof/>
          </w:rPr>
          <w:t>4</w:t>
        </w:r>
        <w:r>
          <w:rPr>
            <w:noProof/>
          </w:rPr>
          <w:tab/>
        </w:r>
        <w:r w:rsidRPr="004D46D0">
          <w:rPr>
            <w:rStyle w:val="Hyperlink"/>
            <w:rFonts w:ascii="黑体" w:eastAsia="黑体" w:hAnsi="黑体" w:hint="eastAsia"/>
            <w:noProof/>
          </w:rPr>
          <w:t>运行设计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_Toc297135873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24810" w:rsidRDefault="00324810" w:rsidP="00983543">
      <w:pPr>
        <w:pStyle w:val="TOC2"/>
        <w:tabs>
          <w:tab w:val="left" w:pos="1050"/>
          <w:tab w:val="right" w:leader="dot" w:pos="8296"/>
        </w:tabs>
        <w:ind w:left="31680"/>
        <w:rPr>
          <w:noProof/>
        </w:rPr>
      </w:pPr>
      <w:hyperlink w:anchor="_Toc297135874" w:history="1">
        <w:r w:rsidRPr="004D46D0">
          <w:rPr>
            <w:rStyle w:val="Hyperlink"/>
            <w:rFonts w:ascii="黑体" w:eastAsia="黑体" w:hAnsi="黑体"/>
            <w:noProof/>
          </w:rPr>
          <w:t>4.1</w:t>
        </w:r>
        <w:r>
          <w:rPr>
            <w:noProof/>
          </w:rPr>
          <w:tab/>
        </w:r>
        <w:r w:rsidRPr="004D46D0">
          <w:rPr>
            <w:rStyle w:val="Hyperlink"/>
            <w:rFonts w:ascii="黑体" w:eastAsia="黑体" w:hAnsi="黑体" w:hint="eastAsia"/>
            <w:noProof/>
          </w:rPr>
          <w:t>运行模块组合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_Toc297135874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24810" w:rsidRDefault="00324810" w:rsidP="00983543">
      <w:pPr>
        <w:pStyle w:val="TOC2"/>
        <w:tabs>
          <w:tab w:val="left" w:pos="1050"/>
          <w:tab w:val="right" w:leader="dot" w:pos="8296"/>
        </w:tabs>
        <w:ind w:left="31680"/>
        <w:rPr>
          <w:noProof/>
        </w:rPr>
      </w:pPr>
      <w:hyperlink w:anchor="_Toc297135875" w:history="1">
        <w:r w:rsidRPr="004D46D0">
          <w:rPr>
            <w:rStyle w:val="Hyperlink"/>
            <w:rFonts w:ascii="黑体" w:eastAsia="黑体" w:hAnsi="黑体"/>
            <w:noProof/>
          </w:rPr>
          <w:t>4.2</w:t>
        </w:r>
        <w:r>
          <w:rPr>
            <w:noProof/>
          </w:rPr>
          <w:tab/>
        </w:r>
        <w:r w:rsidRPr="004D46D0">
          <w:rPr>
            <w:rStyle w:val="Hyperlink"/>
            <w:rFonts w:ascii="黑体" w:eastAsia="黑体" w:hAnsi="黑体" w:hint="eastAsia"/>
            <w:noProof/>
          </w:rPr>
          <w:t>运行控制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_Toc297135875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24810" w:rsidRDefault="00324810" w:rsidP="00983543">
      <w:pPr>
        <w:pStyle w:val="TOC2"/>
        <w:tabs>
          <w:tab w:val="left" w:pos="1050"/>
          <w:tab w:val="right" w:leader="dot" w:pos="8296"/>
        </w:tabs>
        <w:ind w:left="31680"/>
        <w:rPr>
          <w:noProof/>
        </w:rPr>
      </w:pPr>
      <w:hyperlink w:anchor="_Toc297135876" w:history="1">
        <w:r w:rsidRPr="004D46D0">
          <w:rPr>
            <w:rStyle w:val="Hyperlink"/>
            <w:rFonts w:ascii="黑体" w:eastAsia="黑体" w:hAnsi="黑体"/>
            <w:noProof/>
          </w:rPr>
          <w:t>4.3</w:t>
        </w:r>
        <w:r>
          <w:rPr>
            <w:noProof/>
          </w:rPr>
          <w:tab/>
        </w:r>
        <w:r w:rsidRPr="004D46D0">
          <w:rPr>
            <w:rStyle w:val="Hyperlink"/>
            <w:rFonts w:ascii="黑体" w:eastAsia="黑体" w:hAnsi="黑体" w:hint="eastAsia"/>
            <w:noProof/>
          </w:rPr>
          <w:t>运行时间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_Toc297135876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24810" w:rsidRDefault="00324810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97135877" w:history="1">
        <w:r w:rsidRPr="004D46D0">
          <w:rPr>
            <w:rStyle w:val="Hyperlink"/>
            <w:rFonts w:ascii="黑体" w:eastAsia="黑体" w:hAnsi="黑体"/>
            <w:noProof/>
          </w:rPr>
          <w:t>5</w:t>
        </w:r>
        <w:r>
          <w:rPr>
            <w:noProof/>
          </w:rPr>
          <w:tab/>
        </w:r>
        <w:r w:rsidRPr="004D46D0">
          <w:rPr>
            <w:rStyle w:val="Hyperlink"/>
            <w:rFonts w:ascii="黑体" w:eastAsia="黑体" w:hAnsi="黑体" w:hint="eastAsia"/>
            <w:noProof/>
          </w:rPr>
          <w:t>系统数据结构设计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_Toc297135877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24810" w:rsidRDefault="00324810" w:rsidP="00983543">
      <w:pPr>
        <w:pStyle w:val="TOC2"/>
        <w:tabs>
          <w:tab w:val="left" w:pos="1050"/>
          <w:tab w:val="right" w:leader="dot" w:pos="8296"/>
        </w:tabs>
        <w:ind w:left="31680"/>
        <w:rPr>
          <w:noProof/>
        </w:rPr>
      </w:pPr>
      <w:hyperlink w:anchor="_Toc297135878" w:history="1">
        <w:r w:rsidRPr="004D46D0">
          <w:rPr>
            <w:rStyle w:val="Hyperlink"/>
            <w:rFonts w:ascii="黑体" w:eastAsia="黑体" w:hAnsi="黑体"/>
            <w:noProof/>
          </w:rPr>
          <w:t>5.1</w:t>
        </w:r>
        <w:r>
          <w:rPr>
            <w:noProof/>
          </w:rPr>
          <w:tab/>
        </w:r>
        <w:r w:rsidRPr="004D46D0">
          <w:rPr>
            <w:rStyle w:val="Hyperlink"/>
            <w:rFonts w:ascii="黑体" w:eastAsia="黑体" w:hAnsi="黑体" w:hint="eastAsia"/>
            <w:noProof/>
          </w:rPr>
          <w:t>逻辑结构设计要点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_Toc297135878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24810" w:rsidRDefault="00324810" w:rsidP="00983543">
      <w:pPr>
        <w:pStyle w:val="TOC2"/>
        <w:tabs>
          <w:tab w:val="left" w:pos="1050"/>
          <w:tab w:val="right" w:leader="dot" w:pos="8296"/>
        </w:tabs>
        <w:ind w:left="31680"/>
        <w:rPr>
          <w:noProof/>
        </w:rPr>
      </w:pPr>
      <w:hyperlink w:anchor="_Toc297135879" w:history="1">
        <w:r w:rsidRPr="004D46D0">
          <w:rPr>
            <w:rStyle w:val="Hyperlink"/>
            <w:rFonts w:ascii="黑体" w:eastAsia="黑体" w:hAnsi="黑体"/>
            <w:noProof/>
          </w:rPr>
          <w:t>5.2</w:t>
        </w:r>
        <w:r>
          <w:rPr>
            <w:noProof/>
          </w:rPr>
          <w:tab/>
        </w:r>
        <w:r w:rsidRPr="004D46D0">
          <w:rPr>
            <w:rStyle w:val="Hyperlink"/>
            <w:rFonts w:ascii="黑体" w:eastAsia="黑体" w:hAnsi="黑体" w:hint="eastAsia"/>
            <w:noProof/>
          </w:rPr>
          <w:t>物理结构设计要点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_Toc297135879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24810" w:rsidRDefault="00324810" w:rsidP="00983543">
      <w:pPr>
        <w:pStyle w:val="TOC2"/>
        <w:tabs>
          <w:tab w:val="left" w:pos="1050"/>
          <w:tab w:val="right" w:leader="dot" w:pos="8296"/>
        </w:tabs>
        <w:ind w:left="31680"/>
        <w:rPr>
          <w:noProof/>
        </w:rPr>
      </w:pPr>
      <w:hyperlink w:anchor="_Toc297135880" w:history="1">
        <w:r w:rsidRPr="004D46D0">
          <w:rPr>
            <w:rStyle w:val="Hyperlink"/>
            <w:rFonts w:ascii="黑体" w:eastAsia="黑体" w:hAnsi="黑体"/>
            <w:noProof/>
          </w:rPr>
          <w:t>5.3</w:t>
        </w:r>
        <w:r>
          <w:rPr>
            <w:noProof/>
          </w:rPr>
          <w:tab/>
        </w:r>
        <w:r w:rsidRPr="004D46D0">
          <w:rPr>
            <w:rStyle w:val="Hyperlink"/>
            <w:rFonts w:ascii="黑体" w:eastAsia="黑体" w:hAnsi="黑体" w:hint="eastAsia"/>
            <w:noProof/>
          </w:rPr>
          <w:t>数据结构和程序的关系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_Toc297135880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24810" w:rsidRDefault="00324810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97135881" w:history="1">
        <w:r w:rsidRPr="004D46D0">
          <w:rPr>
            <w:rStyle w:val="Hyperlink"/>
            <w:rFonts w:ascii="黑体" w:eastAsia="黑体" w:hAnsi="黑体"/>
            <w:noProof/>
          </w:rPr>
          <w:t>6</w:t>
        </w:r>
        <w:r>
          <w:rPr>
            <w:noProof/>
          </w:rPr>
          <w:tab/>
        </w:r>
        <w:r w:rsidRPr="004D46D0">
          <w:rPr>
            <w:rStyle w:val="Hyperlink"/>
            <w:rFonts w:ascii="黑体" w:eastAsia="黑体" w:hAnsi="黑体" w:hint="eastAsia"/>
            <w:noProof/>
          </w:rPr>
          <w:t>系统出错处理设计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_Toc297135881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24810" w:rsidRDefault="00324810" w:rsidP="00983543">
      <w:pPr>
        <w:pStyle w:val="TOC2"/>
        <w:tabs>
          <w:tab w:val="left" w:pos="1050"/>
          <w:tab w:val="right" w:leader="dot" w:pos="8296"/>
        </w:tabs>
        <w:ind w:left="31680"/>
        <w:rPr>
          <w:noProof/>
        </w:rPr>
      </w:pPr>
      <w:hyperlink w:anchor="_Toc297135882" w:history="1">
        <w:r w:rsidRPr="004D46D0">
          <w:rPr>
            <w:rStyle w:val="Hyperlink"/>
            <w:rFonts w:ascii="黑体" w:eastAsia="黑体" w:hAnsi="黑体"/>
            <w:noProof/>
          </w:rPr>
          <w:t>6.1</w:t>
        </w:r>
        <w:r>
          <w:rPr>
            <w:noProof/>
          </w:rPr>
          <w:tab/>
        </w:r>
        <w:r w:rsidRPr="004D46D0">
          <w:rPr>
            <w:rStyle w:val="Hyperlink"/>
            <w:rFonts w:ascii="黑体" w:eastAsia="黑体" w:hAnsi="黑体" w:hint="eastAsia"/>
            <w:noProof/>
          </w:rPr>
          <w:t>出错信息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_Toc297135882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24810" w:rsidRDefault="00324810" w:rsidP="00983543">
      <w:pPr>
        <w:pStyle w:val="TOC2"/>
        <w:tabs>
          <w:tab w:val="left" w:pos="1050"/>
          <w:tab w:val="right" w:leader="dot" w:pos="8296"/>
        </w:tabs>
        <w:ind w:left="31680"/>
        <w:rPr>
          <w:noProof/>
        </w:rPr>
      </w:pPr>
      <w:hyperlink w:anchor="_Toc297135883" w:history="1">
        <w:r w:rsidRPr="004D46D0">
          <w:rPr>
            <w:rStyle w:val="Hyperlink"/>
            <w:rFonts w:ascii="黑体" w:eastAsia="黑体" w:hAnsi="黑体"/>
            <w:noProof/>
          </w:rPr>
          <w:t>6.2</w:t>
        </w:r>
        <w:r>
          <w:rPr>
            <w:noProof/>
          </w:rPr>
          <w:tab/>
        </w:r>
        <w:r w:rsidRPr="004D46D0">
          <w:rPr>
            <w:rStyle w:val="Hyperlink"/>
            <w:rFonts w:ascii="黑体" w:eastAsia="黑体" w:hAnsi="黑体" w:hint="eastAsia"/>
            <w:noProof/>
          </w:rPr>
          <w:t>补救措施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_Toc297135883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24810" w:rsidRDefault="00324810" w:rsidP="00983543">
      <w:pPr>
        <w:pStyle w:val="TOC2"/>
        <w:tabs>
          <w:tab w:val="left" w:pos="1050"/>
          <w:tab w:val="right" w:leader="dot" w:pos="8296"/>
        </w:tabs>
        <w:ind w:left="31680"/>
        <w:rPr>
          <w:noProof/>
        </w:rPr>
      </w:pPr>
      <w:hyperlink w:anchor="_Toc297135884" w:history="1">
        <w:r w:rsidRPr="004D46D0">
          <w:rPr>
            <w:rStyle w:val="Hyperlink"/>
            <w:rFonts w:ascii="黑体" w:eastAsia="黑体" w:hAnsi="黑体"/>
            <w:noProof/>
          </w:rPr>
          <w:t>6.3</w:t>
        </w:r>
        <w:r>
          <w:rPr>
            <w:noProof/>
          </w:rPr>
          <w:tab/>
        </w:r>
        <w:r w:rsidRPr="004D46D0">
          <w:rPr>
            <w:rStyle w:val="Hyperlink"/>
            <w:rFonts w:ascii="黑体" w:eastAsia="黑体" w:hAnsi="黑体" w:hint="eastAsia"/>
            <w:noProof/>
          </w:rPr>
          <w:t>系统维护设计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_Toc297135884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24810" w:rsidRDefault="00324810" w:rsidP="00E82CA6">
      <w:r>
        <w:fldChar w:fldCharType="end"/>
      </w:r>
    </w:p>
    <w:p w:rsidR="00324810" w:rsidRPr="00E82CA6" w:rsidRDefault="00324810" w:rsidP="00125B4A">
      <w:pPr>
        <w:pStyle w:val="Heading1"/>
        <w:numPr>
          <w:ilvl w:val="0"/>
          <w:numId w:val="2"/>
        </w:numPr>
      </w:pPr>
      <w:bookmarkStart w:id="0" w:name="_Toc297135856"/>
      <w:r w:rsidRPr="005528C9">
        <w:rPr>
          <w:rStyle w:val="apple-style-span"/>
          <w:rFonts w:ascii="黑体" w:eastAsia="黑体" w:hAnsi="黑体" w:hint="eastAsia"/>
          <w:sz w:val="52"/>
          <w:szCs w:val="52"/>
          <w:shd w:val="clear" w:color="auto" w:fill="FFFFFF"/>
        </w:rPr>
        <w:t>引言</w:t>
      </w:r>
      <w:bookmarkEnd w:id="0"/>
    </w:p>
    <w:p w:rsidR="00324810" w:rsidRDefault="00324810" w:rsidP="00125B4A">
      <w:pPr>
        <w:pStyle w:val="Heading2"/>
        <w:numPr>
          <w:ilvl w:val="1"/>
          <w:numId w:val="2"/>
        </w:numPr>
        <w:rPr>
          <w:rFonts w:ascii="黑体" w:eastAsia="黑体" w:hAnsi="黑体"/>
        </w:rPr>
      </w:pPr>
      <w:bookmarkStart w:id="1" w:name="_Toc297135857"/>
      <w:r w:rsidRPr="005528C9">
        <w:rPr>
          <w:rFonts w:ascii="黑体" w:eastAsia="黑体" w:hAnsi="黑体" w:hint="eastAsia"/>
          <w:sz w:val="44"/>
          <w:szCs w:val="44"/>
        </w:rPr>
        <w:t>编写目的</w:t>
      </w:r>
      <w:bookmarkEnd w:id="1"/>
    </w:p>
    <w:p w:rsidR="00324810" w:rsidRDefault="00324810" w:rsidP="00915FEA">
      <w:r>
        <w:rPr>
          <w:rFonts w:hint="eastAsia"/>
        </w:rPr>
        <w:t>本详细说明书针对临床路径管理系统，概括的描述了系统的设计，它以需求分析说明为依据，同时该文档将作为产品的实现与进度控制的依据，并作为二次开发的参考资料</w:t>
      </w:r>
    </w:p>
    <w:p w:rsidR="00324810" w:rsidRDefault="00324810" w:rsidP="00125B4A">
      <w:pPr>
        <w:pStyle w:val="Heading2"/>
        <w:numPr>
          <w:ilvl w:val="1"/>
          <w:numId w:val="2"/>
        </w:numPr>
        <w:rPr>
          <w:rFonts w:ascii="黑体" w:eastAsia="黑体"/>
        </w:rPr>
      </w:pPr>
      <w:bookmarkStart w:id="2" w:name="_Toc297135858"/>
      <w:r w:rsidRPr="005528C9">
        <w:rPr>
          <w:rFonts w:ascii="黑体" w:eastAsia="黑体" w:hAnsi="黑体" w:hint="eastAsia"/>
          <w:sz w:val="44"/>
          <w:szCs w:val="44"/>
        </w:rPr>
        <w:t>背景</w:t>
      </w:r>
      <w:bookmarkEnd w:id="2"/>
    </w:p>
    <w:p w:rsidR="00324810" w:rsidRDefault="00324810" w:rsidP="001D4445">
      <w:pPr>
        <w:pStyle w:val="PlainText"/>
        <w:numPr>
          <w:ilvl w:val="0"/>
          <w:numId w:val="4"/>
        </w:numPr>
      </w:pPr>
      <w:r>
        <w:rPr>
          <w:rFonts w:hint="eastAsia"/>
        </w:rPr>
        <w:t>待开发软件系统名称：临床路径管理系统</w:t>
      </w:r>
    </w:p>
    <w:p w:rsidR="00324810" w:rsidRDefault="00324810" w:rsidP="001D4445">
      <w:pPr>
        <w:pStyle w:val="PlainText"/>
        <w:numPr>
          <w:ilvl w:val="0"/>
          <w:numId w:val="4"/>
        </w:numPr>
      </w:pPr>
      <w:r>
        <w:rPr>
          <w:rFonts w:hint="eastAsia"/>
        </w:rPr>
        <w:t>开发者：一丹开发部</w:t>
      </w:r>
    </w:p>
    <w:p w:rsidR="00324810" w:rsidRDefault="00324810" w:rsidP="006E5435">
      <w:pPr>
        <w:pStyle w:val="PlainText"/>
        <w:numPr>
          <w:ilvl w:val="0"/>
          <w:numId w:val="4"/>
        </w:numPr>
      </w:pPr>
      <w:r>
        <w:rPr>
          <w:rFonts w:hint="eastAsia"/>
        </w:rPr>
        <w:t>用户</w:t>
      </w:r>
      <w:r>
        <w:t>:</w:t>
      </w:r>
      <w:r>
        <w:rPr>
          <w:rFonts w:hint="eastAsia"/>
        </w:rPr>
        <w:t>各大医院</w:t>
      </w:r>
    </w:p>
    <w:p w:rsidR="00324810" w:rsidRPr="006F249B" w:rsidRDefault="00324810" w:rsidP="006E5435">
      <w:pPr>
        <w:pStyle w:val="PlainText"/>
        <w:numPr>
          <w:ilvl w:val="0"/>
          <w:numId w:val="4"/>
        </w:numPr>
      </w:pPr>
      <w:r>
        <w:rPr>
          <w:rFonts w:hint="eastAsia"/>
        </w:rPr>
        <w:t>运行该软件计算机站（中心）：医院信息中心</w:t>
      </w:r>
    </w:p>
    <w:p w:rsidR="00324810" w:rsidRDefault="00324810" w:rsidP="00125B4A">
      <w:pPr>
        <w:pStyle w:val="Heading2"/>
        <w:numPr>
          <w:ilvl w:val="1"/>
          <w:numId w:val="2"/>
        </w:numPr>
        <w:rPr>
          <w:rFonts w:ascii="黑体" w:eastAsia="黑体"/>
        </w:rPr>
      </w:pPr>
      <w:bookmarkStart w:id="3" w:name="_Toc297135859"/>
      <w:r w:rsidRPr="005528C9">
        <w:rPr>
          <w:rFonts w:ascii="黑体" w:eastAsia="黑体" w:hAnsi="黑体" w:hint="eastAsia"/>
          <w:sz w:val="44"/>
          <w:szCs w:val="44"/>
        </w:rPr>
        <w:t>定义</w:t>
      </w:r>
      <w:bookmarkEnd w:id="3"/>
    </w:p>
    <w:p w:rsidR="00324810" w:rsidRDefault="00324810" w:rsidP="000655C3">
      <w:r>
        <w:t xml:space="preserve">CP </w:t>
      </w:r>
      <w:r>
        <w:rPr>
          <w:rFonts w:hint="eastAsia"/>
        </w:rPr>
        <w:t>临床路径管理系统</w:t>
      </w:r>
    </w:p>
    <w:p w:rsidR="00324810" w:rsidRDefault="00324810" w:rsidP="000655C3">
      <w:r>
        <w:t xml:space="preserve">EMR </w:t>
      </w:r>
      <w:r>
        <w:rPr>
          <w:rFonts w:hint="eastAsia"/>
        </w:rPr>
        <w:t>电子病历系统</w:t>
      </w:r>
    </w:p>
    <w:p w:rsidR="00324810" w:rsidRPr="000655C3" w:rsidRDefault="00324810" w:rsidP="000655C3">
      <w:r>
        <w:t xml:space="preserve">HIS </w:t>
      </w:r>
      <w:r>
        <w:rPr>
          <w:rFonts w:hint="eastAsia"/>
        </w:rPr>
        <w:t>医院信息系统</w:t>
      </w:r>
    </w:p>
    <w:p w:rsidR="00324810" w:rsidRPr="00CF338B" w:rsidRDefault="00324810" w:rsidP="00125B4A">
      <w:pPr>
        <w:pStyle w:val="Heading2"/>
        <w:numPr>
          <w:ilvl w:val="1"/>
          <w:numId w:val="2"/>
        </w:numPr>
        <w:rPr>
          <w:rFonts w:ascii="黑体" w:eastAsia="黑体" w:hAnsi="黑体"/>
        </w:rPr>
      </w:pPr>
      <w:bookmarkStart w:id="4" w:name="_Toc297135860"/>
      <w:r w:rsidRPr="005528C9">
        <w:rPr>
          <w:rFonts w:ascii="黑体" w:eastAsia="黑体" w:hAnsi="黑体" w:hint="eastAsia"/>
          <w:sz w:val="44"/>
          <w:szCs w:val="44"/>
        </w:rPr>
        <w:t>参考资料</w:t>
      </w:r>
      <w:bookmarkEnd w:id="4"/>
    </w:p>
    <w:p w:rsidR="00324810" w:rsidRDefault="00324810" w:rsidP="00AF2735">
      <w:r>
        <w:t>22</w:t>
      </w:r>
      <w:r>
        <w:rPr>
          <w:rFonts w:hint="eastAsia"/>
        </w:rPr>
        <w:t>个专业，</w:t>
      </w:r>
      <w:r>
        <w:t>112</w:t>
      </w:r>
      <w:r>
        <w:rPr>
          <w:rFonts w:hint="eastAsia"/>
        </w:rPr>
        <w:t>个病种已有了</w:t>
      </w:r>
      <w:r>
        <w:t>“</w:t>
      </w:r>
      <w:r>
        <w:rPr>
          <w:rFonts w:hint="eastAsia"/>
        </w:rPr>
        <w:t>标准流程图</w:t>
      </w:r>
      <w:r>
        <w:t>”</w:t>
      </w:r>
    </w:p>
    <w:p w:rsidR="00324810" w:rsidRDefault="00324810" w:rsidP="00484BBA"/>
    <w:p w:rsidR="00324810" w:rsidRDefault="00324810" w:rsidP="00484BBA"/>
    <w:p w:rsidR="00324810" w:rsidRDefault="00324810" w:rsidP="00484BBA"/>
    <w:p w:rsidR="00324810" w:rsidRDefault="00324810" w:rsidP="004A775D">
      <w:pPr>
        <w:pStyle w:val="Heading1"/>
        <w:numPr>
          <w:ilvl w:val="0"/>
          <w:numId w:val="2"/>
        </w:numPr>
        <w:rPr>
          <w:rStyle w:val="apple-style-span"/>
          <w:rFonts w:ascii="黑体" w:eastAsia="黑体" w:hAnsi="黑体"/>
          <w:sz w:val="52"/>
          <w:szCs w:val="52"/>
          <w:shd w:val="clear" w:color="auto" w:fill="FFFFFF"/>
        </w:rPr>
      </w:pPr>
      <w:bookmarkStart w:id="5" w:name="_Toc297135861"/>
      <w:r w:rsidRPr="004A775D">
        <w:rPr>
          <w:rStyle w:val="apple-style-span"/>
          <w:rFonts w:ascii="黑体" w:eastAsia="黑体" w:hAnsi="黑体" w:hint="eastAsia"/>
          <w:sz w:val="52"/>
          <w:szCs w:val="52"/>
          <w:shd w:val="clear" w:color="auto" w:fill="FFFFFF"/>
        </w:rPr>
        <w:t>总体设计</w:t>
      </w:r>
      <w:bookmarkEnd w:id="5"/>
    </w:p>
    <w:p w:rsidR="00324810" w:rsidRDefault="00324810" w:rsidP="00D82488">
      <w:pPr>
        <w:pStyle w:val="Heading2"/>
        <w:numPr>
          <w:ilvl w:val="1"/>
          <w:numId w:val="2"/>
        </w:numPr>
        <w:rPr>
          <w:rFonts w:ascii="黑体" w:eastAsia="黑体" w:hAnsi="黑体"/>
          <w:sz w:val="44"/>
          <w:szCs w:val="44"/>
        </w:rPr>
      </w:pPr>
      <w:bookmarkStart w:id="6" w:name="_Toc297135862"/>
      <w:r w:rsidRPr="00D82488">
        <w:rPr>
          <w:rFonts w:ascii="黑体" w:eastAsia="黑体" w:hAnsi="黑体" w:hint="eastAsia"/>
          <w:sz w:val="44"/>
          <w:szCs w:val="44"/>
        </w:rPr>
        <w:t>需求规定</w:t>
      </w:r>
      <w:bookmarkEnd w:id="6"/>
    </w:p>
    <w:p w:rsidR="00324810" w:rsidRDefault="00324810" w:rsidP="00D82488">
      <w:r>
        <w:rPr>
          <w:rFonts w:hint="eastAsia"/>
        </w:rPr>
        <w:t>临床路径管理系统基本功能模块</w:t>
      </w:r>
    </w:p>
    <w:p w:rsidR="00324810" w:rsidRDefault="00324810" w:rsidP="00D82488">
      <w:r>
        <w:object w:dxaOrig="5370" w:dyaOrig="32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8.5pt;height:158.25pt" o:ole="">
            <v:imagedata r:id="rId7" o:title=""/>
          </v:shape>
          <o:OLEObject Type="Embed" ProgID="Visio.Drawing.11" ShapeID="_x0000_i1025" DrawAspect="Content" ObjectID="_1502638145" r:id="rId8"/>
        </w:object>
      </w:r>
    </w:p>
    <w:p w:rsidR="00324810" w:rsidRDefault="00324810" w:rsidP="00D82488"/>
    <w:p w:rsidR="00324810" w:rsidRDefault="00324810" w:rsidP="00C20900">
      <w:pPr>
        <w:pStyle w:val="Heading2"/>
        <w:numPr>
          <w:ilvl w:val="1"/>
          <w:numId w:val="2"/>
        </w:numPr>
        <w:rPr>
          <w:rFonts w:ascii="黑体" w:eastAsia="黑体" w:hAnsi="黑体"/>
          <w:sz w:val="44"/>
          <w:szCs w:val="44"/>
        </w:rPr>
      </w:pPr>
      <w:bookmarkStart w:id="7" w:name="_Toc297135863"/>
      <w:r w:rsidRPr="00C20900">
        <w:rPr>
          <w:rFonts w:ascii="黑体" w:eastAsia="黑体" w:hAnsi="黑体" w:hint="eastAsia"/>
          <w:sz w:val="44"/>
          <w:szCs w:val="44"/>
        </w:rPr>
        <w:t>运行环境</w:t>
      </w:r>
      <w:bookmarkEnd w:id="7"/>
    </w:p>
    <w:p w:rsidR="00324810" w:rsidRDefault="00324810" w:rsidP="00644743">
      <w:r>
        <w:rPr>
          <w:rFonts w:hint="eastAsia"/>
        </w:rPr>
        <w:t>本系统在装载</w:t>
      </w:r>
      <w:r>
        <w:t>Silverlight</w:t>
      </w:r>
      <w:r>
        <w:rPr>
          <w:rFonts w:hint="eastAsia"/>
        </w:rPr>
        <w:t>插件，以及</w:t>
      </w:r>
      <w:r>
        <w:t xml:space="preserve">.net Framework 4.0 </w:t>
      </w:r>
      <w:r>
        <w:rPr>
          <w:rFonts w:hint="eastAsia"/>
        </w:rPr>
        <w:t>的机器上运行，是一个独立的系统，也可以与电子病历等系统整合，实现数据的共享，功能的拓展</w:t>
      </w:r>
      <w:r>
        <w:t>.</w:t>
      </w:r>
    </w:p>
    <w:p w:rsidR="00324810" w:rsidRDefault="00324810" w:rsidP="00644743"/>
    <w:p w:rsidR="00324810" w:rsidRDefault="00324810" w:rsidP="00961D82">
      <w:pPr>
        <w:pStyle w:val="Heading2"/>
        <w:numPr>
          <w:ilvl w:val="1"/>
          <w:numId w:val="2"/>
        </w:numPr>
        <w:rPr>
          <w:rFonts w:ascii="黑体" w:eastAsia="黑体" w:hAnsi="黑体"/>
          <w:sz w:val="44"/>
          <w:szCs w:val="44"/>
        </w:rPr>
      </w:pPr>
      <w:bookmarkStart w:id="8" w:name="_Toc297135864"/>
      <w:r w:rsidRPr="00961D82">
        <w:rPr>
          <w:rFonts w:ascii="黑体" w:eastAsia="黑体" w:hAnsi="黑体" w:hint="eastAsia"/>
          <w:sz w:val="44"/>
          <w:szCs w:val="44"/>
        </w:rPr>
        <w:t>基本设计概念和处理流程</w:t>
      </w:r>
      <w:bookmarkEnd w:id="8"/>
    </w:p>
    <w:p w:rsidR="00324810" w:rsidRDefault="00324810" w:rsidP="00872072">
      <w:r>
        <w:object w:dxaOrig="6369" w:dyaOrig="5216">
          <v:shape id="_x0000_i1026" type="#_x0000_t75" style="width:318.75pt;height:261pt" o:ole="">
            <v:imagedata r:id="rId9" o:title=""/>
          </v:shape>
          <o:OLEObject Type="Embed" ProgID="Visio.Drawing.11" ShapeID="_x0000_i1026" DrawAspect="Content" ObjectID="_1502638146" r:id="rId10"/>
        </w:object>
      </w:r>
    </w:p>
    <w:p w:rsidR="00324810" w:rsidRDefault="00324810" w:rsidP="00872072"/>
    <w:p w:rsidR="00324810" w:rsidRDefault="00324810" w:rsidP="00872072"/>
    <w:p w:rsidR="00324810" w:rsidRDefault="00324810" w:rsidP="00872072"/>
    <w:p w:rsidR="00324810" w:rsidRDefault="00324810" w:rsidP="00872072"/>
    <w:p w:rsidR="00324810" w:rsidRDefault="00324810" w:rsidP="00872072"/>
    <w:p w:rsidR="00324810" w:rsidRDefault="00324810" w:rsidP="00872072"/>
    <w:p w:rsidR="00324810" w:rsidRDefault="00324810" w:rsidP="00872072"/>
    <w:p w:rsidR="00324810" w:rsidRDefault="00324810" w:rsidP="00872072"/>
    <w:p w:rsidR="00324810" w:rsidRDefault="00324810" w:rsidP="00872072"/>
    <w:p w:rsidR="00324810" w:rsidRDefault="00324810" w:rsidP="00872072"/>
    <w:p w:rsidR="00324810" w:rsidRDefault="00324810" w:rsidP="00872072"/>
    <w:p w:rsidR="00324810" w:rsidRDefault="00324810" w:rsidP="00872072"/>
    <w:p w:rsidR="00324810" w:rsidRDefault="00324810" w:rsidP="00872072"/>
    <w:p w:rsidR="00324810" w:rsidRDefault="00324810" w:rsidP="00872072"/>
    <w:p w:rsidR="00324810" w:rsidRDefault="00324810" w:rsidP="00872072"/>
    <w:p w:rsidR="00324810" w:rsidRDefault="00324810" w:rsidP="00872072"/>
    <w:p w:rsidR="00324810" w:rsidRDefault="00324810" w:rsidP="00872072"/>
    <w:p w:rsidR="00324810" w:rsidRDefault="00324810" w:rsidP="00872072"/>
    <w:p w:rsidR="00324810" w:rsidRDefault="00324810" w:rsidP="00872072"/>
    <w:p w:rsidR="00324810" w:rsidRDefault="00324810" w:rsidP="00872072"/>
    <w:p w:rsidR="00324810" w:rsidRDefault="00324810" w:rsidP="00872072"/>
    <w:p w:rsidR="00324810" w:rsidRDefault="00324810" w:rsidP="00872072"/>
    <w:p w:rsidR="00324810" w:rsidRDefault="00324810" w:rsidP="00872072"/>
    <w:p w:rsidR="00324810" w:rsidRDefault="00324810" w:rsidP="00872072"/>
    <w:p w:rsidR="00324810" w:rsidRDefault="00324810" w:rsidP="00872072">
      <w:r>
        <w:rPr>
          <w:rFonts w:hint="eastAsia"/>
        </w:rPr>
        <w:t>路径管理</w:t>
      </w:r>
    </w:p>
    <w:p w:rsidR="00324810" w:rsidRDefault="00324810" w:rsidP="00872072">
      <w:r>
        <w:object w:dxaOrig="4045" w:dyaOrig="7283">
          <v:shape id="_x0000_i1027" type="#_x0000_t75" style="width:202.5pt;height:364.5pt" o:ole="">
            <v:imagedata r:id="rId11" o:title=""/>
          </v:shape>
          <o:OLEObject Type="Embed" ProgID="Visio.Drawing.11" ShapeID="_x0000_i1027" DrawAspect="Content" ObjectID="_1502638147" r:id="rId12"/>
        </w:object>
      </w:r>
    </w:p>
    <w:p w:rsidR="00324810" w:rsidRDefault="00324810" w:rsidP="00872072"/>
    <w:p w:rsidR="00324810" w:rsidRDefault="00324810" w:rsidP="00872072"/>
    <w:p w:rsidR="00324810" w:rsidRDefault="00324810" w:rsidP="00872072"/>
    <w:p w:rsidR="00324810" w:rsidRDefault="00324810" w:rsidP="00872072"/>
    <w:p w:rsidR="00324810" w:rsidRDefault="00324810" w:rsidP="00872072"/>
    <w:p w:rsidR="00324810" w:rsidRDefault="00324810" w:rsidP="00872072"/>
    <w:p w:rsidR="00324810" w:rsidRDefault="00324810" w:rsidP="00872072"/>
    <w:p w:rsidR="00324810" w:rsidRDefault="00324810" w:rsidP="00872072"/>
    <w:p w:rsidR="00324810" w:rsidRDefault="00324810" w:rsidP="00872072"/>
    <w:p w:rsidR="00324810" w:rsidRDefault="00324810" w:rsidP="00872072"/>
    <w:p w:rsidR="00324810" w:rsidRDefault="00324810" w:rsidP="00872072"/>
    <w:p w:rsidR="00324810" w:rsidRDefault="00324810" w:rsidP="00872072"/>
    <w:p w:rsidR="00324810" w:rsidRDefault="00324810" w:rsidP="00872072"/>
    <w:p w:rsidR="00324810" w:rsidRDefault="00324810" w:rsidP="00872072"/>
    <w:p w:rsidR="00324810" w:rsidRDefault="00324810" w:rsidP="00872072"/>
    <w:p w:rsidR="00324810" w:rsidRDefault="00324810" w:rsidP="00872072"/>
    <w:p w:rsidR="00324810" w:rsidRDefault="00324810" w:rsidP="00872072"/>
    <w:p w:rsidR="00324810" w:rsidRDefault="00324810" w:rsidP="00872072"/>
    <w:p w:rsidR="00324810" w:rsidRDefault="00324810" w:rsidP="00872072"/>
    <w:p w:rsidR="00324810" w:rsidRDefault="00324810" w:rsidP="00872072"/>
    <w:p w:rsidR="00324810" w:rsidRDefault="00324810" w:rsidP="00872072">
      <w:r>
        <w:rPr>
          <w:rFonts w:hint="eastAsia"/>
        </w:rPr>
        <w:t>路径执行</w:t>
      </w:r>
    </w:p>
    <w:p w:rsidR="00324810" w:rsidRDefault="00324810" w:rsidP="00872072">
      <w:r>
        <w:object w:dxaOrig="3953" w:dyaOrig="10458">
          <v:shape id="_x0000_i1028" type="#_x0000_t75" style="width:198pt;height:522.75pt" o:ole="">
            <v:imagedata r:id="rId13" o:title=""/>
          </v:shape>
          <o:OLEObject Type="Embed" ProgID="Visio.Drawing.11" ShapeID="_x0000_i1028" DrawAspect="Content" ObjectID="_1502638148" r:id="rId14"/>
        </w:object>
      </w:r>
    </w:p>
    <w:p w:rsidR="00324810" w:rsidRDefault="00324810" w:rsidP="00872072"/>
    <w:p w:rsidR="00324810" w:rsidRDefault="00324810" w:rsidP="00166099">
      <w:pPr>
        <w:pStyle w:val="Heading2"/>
        <w:numPr>
          <w:ilvl w:val="1"/>
          <w:numId w:val="2"/>
        </w:numPr>
        <w:rPr>
          <w:rFonts w:ascii="黑体" w:eastAsia="黑体" w:hAnsi="黑体"/>
          <w:sz w:val="44"/>
          <w:szCs w:val="44"/>
        </w:rPr>
      </w:pPr>
      <w:bookmarkStart w:id="9" w:name="_Toc297135865"/>
      <w:r w:rsidRPr="00166099">
        <w:rPr>
          <w:rFonts w:ascii="黑体" w:eastAsia="黑体" w:hAnsi="黑体" w:hint="eastAsia"/>
          <w:sz w:val="44"/>
          <w:szCs w:val="44"/>
        </w:rPr>
        <w:t>结构</w:t>
      </w:r>
      <w:bookmarkEnd w:id="9"/>
    </w:p>
    <w:p w:rsidR="00324810" w:rsidRDefault="00324810" w:rsidP="00A8722B"/>
    <w:p w:rsidR="00324810" w:rsidRDefault="00324810" w:rsidP="00A8722B">
      <w:r>
        <w:object w:dxaOrig="8063" w:dyaOrig="3060">
          <v:shape id="_x0000_i1029" type="#_x0000_t75" style="width:403.5pt;height:153pt" o:ole="">
            <v:imagedata r:id="rId15" o:title=""/>
          </v:shape>
          <o:OLEObject Type="Embed" ProgID="Visio.Drawing.11" ShapeID="_x0000_i1029" DrawAspect="Content" ObjectID="_1502638149" r:id="rId16"/>
        </w:object>
      </w:r>
    </w:p>
    <w:p w:rsidR="00324810" w:rsidRDefault="00324810" w:rsidP="00A8722B"/>
    <w:p w:rsidR="00324810" w:rsidRDefault="00324810" w:rsidP="00A8722B"/>
    <w:p w:rsidR="00324810" w:rsidRDefault="00324810" w:rsidP="007B5756">
      <w:pPr>
        <w:pStyle w:val="Heading2"/>
        <w:numPr>
          <w:ilvl w:val="1"/>
          <w:numId w:val="2"/>
        </w:numPr>
        <w:rPr>
          <w:rFonts w:ascii="黑体" w:eastAsia="黑体" w:hAnsi="黑体"/>
          <w:sz w:val="44"/>
          <w:szCs w:val="44"/>
        </w:rPr>
      </w:pPr>
      <w:bookmarkStart w:id="10" w:name="_Toc297135866"/>
      <w:r w:rsidRPr="005C348A">
        <w:rPr>
          <w:rFonts w:ascii="黑体" w:eastAsia="黑体" w:hAnsi="黑体" w:hint="eastAsia"/>
          <w:sz w:val="44"/>
          <w:szCs w:val="44"/>
        </w:rPr>
        <w:t>功能器求与程序的关系</w:t>
      </w:r>
      <w:bookmarkEnd w:id="10"/>
    </w:p>
    <w:p w:rsidR="00324810" w:rsidRDefault="00324810" w:rsidP="00A679BE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775"/>
        <w:gridCol w:w="775"/>
        <w:gridCol w:w="775"/>
        <w:gridCol w:w="775"/>
        <w:gridCol w:w="775"/>
        <w:gridCol w:w="774"/>
        <w:gridCol w:w="774"/>
        <w:gridCol w:w="774"/>
        <w:gridCol w:w="775"/>
        <w:gridCol w:w="775"/>
        <w:gridCol w:w="775"/>
      </w:tblGrid>
      <w:tr w:rsidR="00324810" w:rsidRPr="00DC3C10" w:rsidTr="00DC3C10">
        <w:tc>
          <w:tcPr>
            <w:tcW w:w="775" w:type="dxa"/>
          </w:tcPr>
          <w:p w:rsidR="00324810" w:rsidRPr="00DC3C10" w:rsidRDefault="00324810" w:rsidP="00A679BE"/>
        </w:tc>
        <w:tc>
          <w:tcPr>
            <w:tcW w:w="775" w:type="dxa"/>
          </w:tcPr>
          <w:p w:rsidR="00324810" w:rsidRPr="00DC3C10" w:rsidRDefault="00324810" w:rsidP="00A679BE">
            <w:r w:rsidRPr="00DC3C10">
              <w:rPr>
                <w:rFonts w:hint="eastAsia"/>
              </w:rPr>
              <w:t>病人列表</w:t>
            </w:r>
          </w:p>
        </w:tc>
        <w:tc>
          <w:tcPr>
            <w:tcW w:w="775" w:type="dxa"/>
          </w:tcPr>
          <w:p w:rsidR="00324810" w:rsidRPr="00DC3C10" w:rsidRDefault="00324810" w:rsidP="00A679BE">
            <w:r w:rsidRPr="00DC3C10">
              <w:rPr>
                <w:rFonts w:hint="eastAsia"/>
              </w:rPr>
              <w:t>路径管理</w:t>
            </w:r>
          </w:p>
        </w:tc>
        <w:tc>
          <w:tcPr>
            <w:tcW w:w="775" w:type="dxa"/>
          </w:tcPr>
          <w:p w:rsidR="00324810" w:rsidRPr="00DC3C10" w:rsidRDefault="00324810" w:rsidP="00A679BE">
            <w:r w:rsidRPr="00DC3C10">
              <w:rPr>
                <w:rFonts w:hint="eastAsia"/>
              </w:rPr>
              <w:t>路径裁剪</w:t>
            </w:r>
          </w:p>
        </w:tc>
        <w:tc>
          <w:tcPr>
            <w:tcW w:w="775" w:type="dxa"/>
          </w:tcPr>
          <w:p w:rsidR="00324810" w:rsidRPr="00DC3C10" w:rsidRDefault="00324810" w:rsidP="00A679BE">
            <w:r w:rsidRPr="00DC3C10">
              <w:rPr>
                <w:rFonts w:hint="eastAsia"/>
              </w:rPr>
              <w:t>用户中心</w:t>
            </w:r>
          </w:p>
        </w:tc>
        <w:tc>
          <w:tcPr>
            <w:tcW w:w="774" w:type="dxa"/>
          </w:tcPr>
          <w:p w:rsidR="00324810" w:rsidRPr="00DC3C10" w:rsidRDefault="00324810" w:rsidP="00A679BE">
            <w:r w:rsidRPr="00DC3C10">
              <w:rPr>
                <w:rFonts w:hint="eastAsia"/>
              </w:rPr>
              <w:t>变异与护理</w:t>
            </w:r>
          </w:p>
        </w:tc>
        <w:tc>
          <w:tcPr>
            <w:tcW w:w="774" w:type="dxa"/>
          </w:tcPr>
          <w:p w:rsidR="00324810" w:rsidRPr="00DC3C10" w:rsidRDefault="00324810" w:rsidP="00A679BE">
            <w:r w:rsidRPr="00DC3C10">
              <w:rPr>
                <w:rFonts w:hint="eastAsia"/>
              </w:rPr>
              <w:t>报表统计</w:t>
            </w:r>
          </w:p>
        </w:tc>
        <w:tc>
          <w:tcPr>
            <w:tcW w:w="774" w:type="dxa"/>
          </w:tcPr>
          <w:p w:rsidR="00324810" w:rsidRPr="00DC3C10" w:rsidRDefault="00324810" w:rsidP="00A679BE">
            <w:r w:rsidRPr="00DC3C10">
              <w:rPr>
                <w:rFonts w:hint="eastAsia"/>
              </w:rPr>
              <w:t>系统设置</w:t>
            </w:r>
          </w:p>
        </w:tc>
        <w:tc>
          <w:tcPr>
            <w:tcW w:w="775" w:type="dxa"/>
          </w:tcPr>
          <w:p w:rsidR="00324810" w:rsidRPr="00DC3C10" w:rsidRDefault="00324810" w:rsidP="00A679BE">
            <w:r w:rsidRPr="00DC3C10">
              <w:rPr>
                <w:rFonts w:hint="eastAsia"/>
              </w:rPr>
              <w:t>病区一览</w:t>
            </w:r>
          </w:p>
        </w:tc>
        <w:tc>
          <w:tcPr>
            <w:tcW w:w="775" w:type="dxa"/>
          </w:tcPr>
          <w:p w:rsidR="00324810" w:rsidRPr="00DC3C10" w:rsidRDefault="00324810" w:rsidP="00A679BE">
            <w:r w:rsidRPr="00DC3C10">
              <w:rPr>
                <w:rFonts w:hint="eastAsia"/>
              </w:rPr>
              <w:t>护理执行</w:t>
            </w:r>
          </w:p>
        </w:tc>
        <w:tc>
          <w:tcPr>
            <w:tcW w:w="775" w:type="dxa"/>
          </w:tcPr>
          <w:p w:rsidR="00324810" w:rsidRPr="00DC3C10" w:rsidRDefault="00324810" w:rsidP="00A679BE">
            <w:r w:rsidRPr="00DC3C10">
              <w:rPr>
                <w:rFonts w:hint="eastAsia"/>
              </w:rPr>
              <w:t>患者模块信息</w:t>
            </w:r>
          </w:p>
        </w:tc>
      </w:tr>
      <w:tr w:rsidR="00324810" w:rsidRPr="00DC3C10" w:rsidTr="00DC3C10">
        <w:tc>
          <w:tcPr>
            <w:tcW w:w="775" w:type="dxa"/>
          </w:tcPr>
          <w:p w:rsidR="00324810" w:rsidRPr="00DC3C10" w:rsidRDefault="00324810" w:rsidP="00A679BE">
            <w:r w:rsidRPr="00DC3C10">
              <w:rPr>
                <w:rFonts w:hint="eastAsia"/>
              </w:rPr>
              <w:t>路径管理</w:t>
            </w:r>
          </w:p>
        </w:tc>
        <w:tc>
          <w:tcPr>
            <w:tcW w:w="775" w:type="dxa"/>
          </w:tcPr>
          <w:p w:rsidR="00324810" w:rsidRPr="00DC3C10" w:rsidRDefault="00324810" w:rsidP="00DC3C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7" w:line="368" w:lineRule="atLeast"/>
              <w:jc w:val="left"/>
              <w:rPr>
                <w:rFonts w:ascii="Arial" w:hAnsi="Arial" w:cs="Arial"/>
                <w:color w:val="000000"/>
                <w:kern w:val="0"/>
                <w:sz w:val="24"/>
                <w:szCs w:val="24"/>
                <w:shd w:val="clear" w:color="auto" w:fill="FFFCF6"/>
              </w:rPr>
            </w:pPr>
          </w:p>
        </w:tc>
        <w:tc>
          <w:tcPr>
            <w:tcW w:w="775" w:type="dxa"/>
          </w:tcPr>
          <w:p w:rsidR="00324810" w:rsidRPr="00DC3C10" w:rsidRDefault="00324810" w:rsidP="00A679BE">
            <w:r w:rsidRPr="00DC3C10">
              <w:rPr>
                <w:rFonts w:ascii="Arial" w:hAnsi="Arial" w:cs="Arial"/>
                <w:color w:val="000000"/>
                <w:kern w:val="0"/>
                <w:sz w:val="24"/>
                <w:szCs w:val="24"/>
                <w:shd w:val="clear" w:color="auto" w:fill="FFFCF6"/>
              </w:rPr>
              <w:t>√</w:t>
            </w:r>
          </w:p>
        </w:tc>
        <w:tc>
          <w:tcPr>
            <w:tcW w:w="775" w:type="dxa"/>
          </w:tcPr>
          <w:p w:rsidR="00324810" w:rsidRPr="00DC3C10" w:rsidRDefault="00324810" w:rsidP="00A679BE">
            <w:r w:rsidRPr="00DC3C10">
              <w:rPr>
                <w:rFonts w:ascii="Arial" w:hAnsi="Arial" w:cs="Arial"/>
                <w:color w:val="000000"/>
                <w:kern w:val="0"/>
                <w:sz w:val="24"/>
                <w:szCs w:val="24"/>
                <w:shd w:val="clear" w:color="auto" w:fill="FFFCF6"/>
              </w:rPr>
              <w:t>√</w:t>
            </w:r>
          </w:p>
        </w:tc>
        <w:tc>
          <w:tcPr>
            <w:tcW w:w="775" w:type="dxa"/>
          </w:tcPr>
          <w:p w:rsidR="00324810" w:rsidRPr="00DC3C10" w:rsidRDefault="00324810" w:rsidP="00A679BE"/>
        </w:tc>
        <w:tc>
          <w:tcPr>
            <w:tcW w:w="774" w:type="dxa"/>
          </w:tcPr>
          <w:p w:rsidR="00324810" w:rsidRPr="00DC3C10" w:rsidRDefault="00324810" w:rsidP="00A679BE"/>
        </w:tc>
        <w:tc>
          <w:tcPr>
            <w:tcW w:w="774" w:type="dxa"/>
          </w:tcPr>
          <w:p w:rsidR="00324810" w:rsidRPr="00DC3C10" w:rsidRDefault="00324810" w:rsidP="00A679BE"/>
        </w:tc>
        <w:tc>
          <w:tcPr>
            <w:tcW w:w="774" w:type="dxa"/>
          </w:tcPr>
          <w:p w:rsidR="00324810" w:rsidRPr="00DC3C10" w:rsidRDefault="00324810" w:rsidP="00A679BE"/>
        </w:tc>
        <w:tc>
          <w:tcPr>
            <w:tcW w:w="775" w:type="dxa"/>
          </w:tcPr>
          <w:p w:rsidR="00324810" w:rsidRPr="00DC3C10" w:rsidRDefault="00324810" w:rsidP="00A679BE"/>
        </w:tc>
        <w:tc>
          <w:tcPr>
            <w:tcW w:w="775" w:type="dxa"/>
          </w:tcPr>
          <w:p w:rsidR="00324810" w:rsidRPr="00DC3C10" w:rsidRDefault="00324810" w:rsidP="00A679BE"/>
        </w:tc>
        <w:tc>
          <w:tcPr>
            <w:tcW w:w="775" w:type="dxa"/>
          </w:tcPr>
          <w:p w:rsidR="00324810" w:rsidRPr="00DC3C10" w:rsidRDefault="00324810" w:rsidP="00A679BE"/>
        </w:tc>
      </w:tr>
      <w:tr w:rsidR="00324810" w:rsidRPr="00DC3C10" w:rsidTr="00DC3C10">
        <w:tc>
          <w:tcPr>
            <w:tcW w:w="775" w:type="dxa"/>
          </w:tcPr>
          <w:p w:rsidR="00324810" w:rsidRPr="00DC3C10" w:rsidRDefault="00324810" w:rsidP="00A679BE">
            <w:r w:rsidRPr="00DC3C10">
              <w:rPr>
                <w:rFonts w:hint="eastAsia"/>
              </w:rPr>
              <w:t>路径执行</w:t>
            </w:r>
          </w:p>
        </w:tc>
        <w:tc>
          <w:tcPr>
            <w:tcW w:w="775" w:type="dxa"/>
          </w:tcPr>
          <w:p w:rsidR="00324810" w:rsidRPr="00DC3C10" w:rsidRDefault="00324810" w:rsidP="00A679BE">
            <w:r w:rsidRPr="00DC3C10">
              <w:rPr>
                <w:rFonts w:ascii="Arial" w:hAnsi="Arial" w:cs="Arial"/>
                <w:color w:val="000000"/>
                <w:kern w:val="0"/>
                <w:sz w:val="24"/>
                <w:szCs w:val="24"/>
                <w:shd w:val="clear" w:color="auto" w:fill="FFFCF6"/>
              </w:rPr>
              <w:t>√</w:t>
            </w:r>
          </w:p>
        </w:tc>
        <w:tc>
          <w:tcPr>
            <w:tcW w:w="775" w:type="dxa"/>
          </w:tcPr>
          <w:p w:rsidR="00324810" w:rsidRPr="00DC3C10" w:rsidRDefault="00324810" w:rsidP="00A679BE"/>
        </w:tc>
        <w:tc>
          <w:tcPr>
            <w:tcW w:w="775" w:type="dxa"/>
          </w:tcPr>
          <w:p w:rsidR="00324810" w:rsidRPr="00DC3C10" w:rsidRDefault="00324810" w:rsidP="00A679BE"/>
        </w:tc>
        <w:tc>
          <w:tcPr>
            <w:tcW w:w="775" w:type="dxa"/>
          </w:tcPr>
          <w:p w:rsidR="00324810" w:rsidRPr="00DC3C10" w:rsidRDefault="00324810" w:rsidP="00A679BE"/>
        </w:tc>
        <w:tc>
          <w:tcPr>
            <w:tcW w:w="774" w:type="dxa"/>
          </w:tcPr>
          <w:p w:rsidR="00324810" w:rsidRPr="00DC3C10" w:rsidRDefault="00324810" w:rsidP="00A679BE"/>
        </w:tc>
        <w:tc>
          <w:tcPr>
            <w:tcW w:w="774" w:type="dxa"/>
          </w:tcPr>
          <w:p w:rsidR="00324810" w:rsidRPr="00DC3C10" w:rsidRDefault="00324810" w:rsidP="00A679BE"/>
        </w:tc>
        <w:tc>
          <w:tcPr>
            <w:tcW w:w="774" w:type="dxa"/>
          </w:tcPr>
          <w:p w:rsidR="00324810" w:rsidRPr="00DC3C10" w:rsidRDefault="00324810" w:rsidP="00A679BE"/>
        </w:tc>
        <w:tc>
          <w:tcPr>
            <w:tcW w:w="775" w:type="dxa"/>
          </w:tcPr>
          <w:p w:rsidR="00324810" w:rsidRPr="00DC3C10" w:rsidRDefault="00324810" w:rsidP="00A679BE">
            <w:r w:rsidRPr="00DC3C10">
              <w:rPr>
                <w:rFonts w:ascii="Arial" w:hAnsi="Arial" w:cs="Arial"/>
                <w:color w:val="000000"/>
                <w:kern w:val="0"/>
                <w:sz w:val="24"/>
                <w:szCs w:val="24"/>
                <w:shd w:val="clear" w:color="auto" w:fill="FFFCF6"/>
              </w:rPr>
              <w:t>√</w:t>
            </w:r>
          </w:p>
        </w:tc>
        <w:tc>
          <w:tcPr>
            <w:tcW w:w="775" w:type="dxa"/>
          </w:tcPr>
          <w:p w:rsidR="00324810" w:rsidRPr="00DC3C10" w:rsidRDefault="00324810" w:rsidP="00A679BE"/>
        </w:tc>
        <w:tc>
          <w:tcPr>
            <w:tcW w:w="775" w:type="dxa"/>
          </w:tcPr>
          <w:p w:rsidR="00324810" w:rsidRPr="00DC3C10" w:rsidRDefault="00324810" w:rsidP="00A679BE"/>
        </w:tc>
      </w:tr>
      <w:tr w:rsidR="00324810" w:rsidRPr="00DC3C10" w:rsidTr="00DC3C10">
        <w:tc>
          <w:tcPr>
            <w:tcW w:w="775" w:type="dxa"/>
          </w:tcPr>
          <w:p w:rsidR="00324810" w:rsidRPr="00DC3C10" w:rsidRDefault="00324810" w:rsidP="00A679BE">
            <w:r w:rsidRPr="00DC3C10">
              <w:rPr>
                <w:rFonts w:hint="eastAsia"/>
              </w:rPr>
              <w:t>护理执行</w:t>
            </w:r>
          </w:p>
        </w:tc>
        <w:tc>
          <w:tcPr>
            <w:tcW w:w="775" w:type="dxa"/>
          </w:tcPr>
          <w:p w:rsidR="00324810" w:rsidRPr="00DC3C10" w:rsidRDefault="00324810" w:rsidP="00A679BE"/>
        </w:tc>
        <w:tc>
          <w:tcPr>
            <w:tcW w:w="775" w:type="dxa"/>
          </w:tcPr>
          <w:p w:rsidR="00324810" w:rsidRPr="00DC3C10" w:rsidRDefault="00324810" w:rsidP="00A679BE"/>
        </w:tc>
        <w:tc>
          <w:tcPr>
            <w:tcW w:w="775" w:type="dxa"/>
          </w:tcPr>
          <w:p w:rsidR="00324810" w:rsidRPr="00DC3C10" w:rsidRDefault="00324810" w:rsidP="00A679BE"/>
        </w:tc>
        <w:tc>
          <w:tcPr>
            <w:tcW w:w="775" w:type="dxa"/>
          </w:tcPr>
          <w:p w:rsidR="00324810" w:rsidRPr="00DC3C10" w:rsidRDefault="00324810" w:rsidP="00A679BE"/>
        </w:tc>
        <w:tc>
          <w:tcPr>
            <w:tcW w:w="774" w:type="dxa"/>
          </w:tcPr>
          <w:p w:rsidR="00324810" w:rsidRPr="00DC3C10" w:rsidRDefault="00324810" w:rsidP="00A679BE"/>
        </w:tc>
        <w:tc>
          <w:tcPr>
            <w:tcW w:w="774" w:type="dxa"/>
          </w:tcPr>
          <w:p w:rsidR="00324810" w:rsidRPr="00DC3C10" w:rsidRDefault="00324810" w:rsidP="00A679BE"/>
        </w:tc>
        <w:tc>
          <w:tcPr>
            <w:tcW w:w="774" w:type="dxa"/>
          </w:tcPr>
          <w:p w:rsidR="00324810" w:rsidRPr="00DC3C10" w:rsidRDefault="00324810" w:rsidP="00A679BE"/>
        </w:tc>
        <w:tc>
          <w:tcPr>
            <w:tcW w:w="775" w:type="dxa"/>
          </w:tcPr>
          <w:p w:rsidR="00324810" w:rsidRPr="00DC3C10" w:rsidRDefault="00324810" w:rsidP="00A679BE"/>
        </w:tc>
        <w:tc>
          <w:tcPr>
            <w:tcW w:w="775" w:type="dxa"/>
          </w:tcPr>
          <w:p w:rsidR="00324810" w:rsidRPr="00DC3C10" w:rsidRDefault="00324810" w:rsidP="00A679BE">
            <w:r w:rsidRPr="00DC3C10">
              <w:rPr>
                <w:rFonts w:ascii="Arial" w:hAnsi="Arial" w:cs="Arial"/>
                <w:color w:val="000000"/>
                <w:kern w:val="0"/>
                <w:sz w:val="24"/>
                <w:szCs w:val="24"/>
                <w:shd w:val="clear" w:color="auto" w:fill="FFFCF6"/>
              </w:rPr>
              <w:t>√</w:t>
            </w:r>
          </w:p>
        </w:tc>
        <w:tc>
          <w:tcPr>
            <w:tcW w:w="775" w:type="dxa"/>
          </w:tcPr>
          <w:p w:rsidR="00324810" w:rsidRPr="00DC3C10" w:rsidRDefault="00324810" w:rsidP="00A679BE"/>
        </w:tc>
      </w:tr>
      <w:tr w:rsidR="00324810" w:rsidRPr="00DC3C10" w:rsidTr="00DC3C10">
        <w:tc>
          <w:tcPr>
            <w:tcW w:w="775" w:type="dxa"/>
          </w:tcPr>
          <w:p w:rsidR="00324810" w:rsidRPr="00DC3C10" w:rsidRDefault="00324810" w:rsidP="00A679BE">
            <w:r w:rsidRPr="00DC3C10">
              <w:rPr>
                <w:rFonts w:hint="eastAsia"/>
              </w:rPr>
              <w:t>报表</w:t>
            </w:r>
          </w:p>
        </w:tc>
        <w:tc>
          <w:tcPr>
            <w:tcW w:w="775" w:type="dxa"/>
          </w:tcPr>
          <w:p w:rsidR="00324810" w:rsidRPr="00DC3C10" w:rsidRDefault="00324810" w:rsidP="00A679BE"/>
        </w:tc>
        <w:tc>
          <w:tcPr>
            <w:tcW w:w="775" w:type="dxa"/>
          </w:tcPr>
          <w:p w:rsidR="00324810" w:rsidRPr="00DC3C10" w:rsidRDefault="00324810" w:rsidP="00A679BE"/>
        </w:tc>
        <w:tc>
          <w:tcPr>
            <w:tcW w:w="775" w:type="dxa"/>
          </w:tcPr>
          <w:p w:rsidR="00324810" w:rsidRPr="00DC3C10" w:rsidRDefault="00324810" w:rsidP="00A679BE"/>
        </w:tc>
        <w:tc>
          <w:tcPr>
            <w:tcW w:w="775" w:type="dxa"/>
          </w:tcPr>
          <w:p w:rsidR="00324810" w:rsidRPr="00DC3C10" w:rsidRDefault="00324810" w:rsidP="00A679BE"/>
        </w:tc>
        <w:tc>
          <w:tcPr>
            <w:tcW w:w="774" w:type="dxa"/>
          </w:tcPr>
          <w:p w:rsidR="00324810" w:rsidRPr="00DC3C10" w:rsidRDefault="00324810" w:rsidP="00A679BE"/>
        </w:tc>
        <w:tc>
          <w:tcPr>
            <w:tcW w:w="774" w:type="dxa"/>
          </w:tcPr>
          <w:p w:rsidR="00324810" w:rsidRPr="00DC3C10" w:rsidRDefault="00324810" w:rsidP="00A679BE">
            <w:r w:rsidRPr="00DC3C10">
              <w:rPr>
                <w:rFonts w:ascii="Arial" w:hAnsi="Arial" w:cs="Arial"/>
                <w:color w:val="000000"/>
                <w:kern w:val="0"/>
                <w:sz w:val="24"/>
                <w:szCs w:val="24"/>
                <w:shd w:val="clear" w:color="auto" w:fill="FFFCF6"/>
              </w:rPr>
              <w:t>√</w:t>
            </w:r>
          </w:p>
        </w:tc>
        <w:tc>
          <w:tcPr>
            <w:tcW w:w="774" w:type="dxa"/>
          </w:tcPr>
          <w:p w:rsidR="00324810" w:rsidRPr="00DC3C10" w:rsidRDefault="00324810" w:rsidP="00A679BE"/>
        </w:tc>
        <w:tc>
          <w:tcPr>
            <w:tcW w:w="775" w:type="dxa"/>
          </w:tcPr>
          <w:p w:rsidR="00324810" w:rsidRPr="00DC3C10" w:rsidRDefault="00324810" w:rsidP="00A679BE"/>
        </w:tc>
        <w:tc>
          <w:tcPr>
            <w:tcW w:w="775" w:type="dxa"/>
          </w:tcPr>
          <w:p w:rsidR="00324810" w:rsidRPr="00DC3C10" w:rsidRDefault="00324810" w:rsidP="00A679BE"/>
        </w:tc>
        <w:tc>
          <w:tcPr>
            <w:tcW w:w="775" w:type="dxa"/>
          </w:tcPr>
          <w:p w:rsidR="00324810" w:rsidRPr="00DC3C10" w:rsidRDefault="00324810" w:rsidP="00A679BE"/>
        </w:tc>
      </w:tr>
      <w:tr w:rsidR="00324810" w:rsidRPr="00DC3C10" w:rsidTr="00DC3C10">
        <w:tc>
          <w:tcPr>
            <w:tcW w:w="775" w:type="dxa"/>
          </w:tcPr>
          <w:p w:rsidR="00324810" w:rsidRPr="00DC3C10" w:rsidRDefault="00324810" w:rsidP="00A679BE">
            <w:r w:rsidRPr="00DC3C10">
              <w:rPr>
                <w:rFonts w:hint="eastAsia"/>
              </w:rPr>
              <w:t>质控</w:t>
            </w:r>
          </w:p>
        </w:tc>
        <w:tc>
          <w:tcPr>
            <w:tcW w:w="775" w:type="dxa"/>
          </w:tcPr>
          <w:p w:rsidR="00324810" w:rsidRPr="00DC3C10" w:rsidRDefault="00324810" w:rsidP="00A679BE"/>
        </w:tc>
        <w:tc>
          <w:tcPr>
            <w:tcW w:w="775" w:type="dxa"/>
          </w:tcPr>
          <w:p w:rsidR="00324810" w:rsidRPr="00DC3C10" w:rsidRDefault="00324810" w:rsidP="00A679BE"/>
        </w:tc>
        <w:tc>
          <w:tcPr>
            <w:tcW w:w="775" w:type="dxa"/>
          </w:tcPr>
          <w:p w:rsidR="00324810" w:rsidRPr="00DC3C10" w:rsidRDefault="00324810" w:rsidP="00A679BE"/>
        </w:tc>
        <w:tc>
          <w:tcPr>
            <w:tcW w:w="775" w:type="dxa"/>
          </w:tcPr>
          <w:p w:rsidR="00324810" w:rsidRPr="00DC3C10" w:rsidRDefault="00324810" w:rsidP="00A679BE"/>
        </w:tc>
        <w:tc>
          <w:tcPr>
            <w:tcW w:w="774" w:type="dxa"/>
          </w:tcPr>
          <w:p w:rsidR="00324810" w:rsidRPr="00DC3C10" w:rsidRDefault="00324810" w:rsidP="00A679BE"/>
        </w:tc>
        <w:tc>
          <w:tcPr>
            <w:tcW w:w="774" w:type="dxa"/>
          </w:tcPr>
          <w:p w:rsidR="00324810" w:rsidRPr="00DC3C10" w:rsidRDefault="00324810" w:rsidP="00A679BE"/>
        </w:tc>
        <w:tc>
          <w:tcPr>
            <w:tcW w:w="774" w:type="dxa"/>
          </w:tcPr>
          <w:p w:rsidR="00324810" w:rsidRPr="00DC3C10" w:rsidRDefault="00324810" w:rsidP="00A679BE"/>
        </w:tc>
        <w:tc>
          <w:tcPr>
            <w:tcW w:w="775" w:type="dxa"/>
          </w:tcPr>
          <w:p w:rsidR="00324810" w:rsidRPr="00DC3C10" w:rsidRDefault="00324810" w:rsidP="00A679BE"/>
        </w:tc>
        <w:tc>
          <w:tcPr>
            <w:tcW w:w="775" w:type="dxa"/>
          </w:tcPr>
          <w:p w:rsidR="00324810" w:rsidRPr="00DC3C10" w:rsidRDefault="00324810" w:rsidP="00A679BE"/>
        </w:tc>
        <w:tc>
          <w:tcPr>
            <w:tcW w:w="775" w:type="dxa"/>
          </w:tcPr>
          <w:p w:rsidR="00324810" w:rsidRPr="00DC3C10" w:rsidRDefault="00324810" w:rsidP="00A679BE"/>
        </w:tc>
      </w:tr>
    </w:tbl>
    <w:p w:rsidR="00324810" w:rsidRDefault="00324810" w:rsidP="00A679BE"/>
    <w:p w:rsidR="00324810" w:rsidRDefault="00324810" w:rsidP="00301917">
      <w:pPr>
        <w:pStyle w:val="Heading2"/>
        <w:numPr>
          <w:ilvl w:val="1"/>
          <w:numId w:val="2"/>
        </w:numPr>
        <w:rPr>
          <w:rFonts w:ascii="黑体" w:eastAsia="黑体" w:hAnsi="黑体"/>
          <w:sz w:val="44"/>
          <w:szCs w:val="44"/>
        </w:rPr>
      </w:pPr>
      <w:bookmarkStart w:id="11" w:name="_Toc297135867"/>
      <w:r w:rsidRPr="00301917">
        <w:rPr>
          <w:rFonts w:ascii="黑体" w:eastAsia="黑体" w:hAnsi="黑体" w:hint="eastAsia"/>
          <w:sz w:val="44"/>
          <w:szCs w:val="44"/>
        </w:rPr>
        <w:t>人工处理过程</w:t>
      </w:r>
      <w:bookmarkEnd w:id="11"/>
    </w:p>
    <w:p w:rsidR="00324810" w:rsidRDefault="00324810" w:rsidP="00301917">
      <w:r>
        <w:t>/</w:t>
      </w:r>
    </w:p>
    <w:p w:rsidR="00324810" w:rsidRDefault="00324810" w:rsidP="00301917"/>
    <w:p w:rsidR="00324810" w:rsidRDefault="00324810" w:rsidP="00C71D74">
      <w:pPr>
        <w:pStyle w:val="Heading2"/>
        <w:numPr>
          <w:ilvl w:val="1"/>
          <w:numId w:val="2"/>
        </w:numPr>
        <w:rPr>
          <w:rFonts w:ascii="黑体" w:eastAsia="黑体" w:hAnsi="黑体"/>
          <w:sz w:val="44"/>
          <w:szCs w:val="44"/>
        </w:rPr>
      </w:pPr>
      <w:bookmarkStart w:id="12" w:name="_Toc297135868"/>
      <w:r w:rsidRPr="00C71D74">
        <w:rPr>
          <w:rFonts w:ascii="黑体" w:eastAsia="黑体" w:hAnsi="黑体" w:hint="eastAsia"/>
          <w:sz w:val="44"/>
          <w:szCs w:val="44"/>
        </w:rPr>
        <w:t>尚未解决的问题</w:t>
      </w:r>
      <w:bookmarkEnd w:id="12"/>
    </w:p>
    <w:p w:rsidR="00324810" w:rsidRDefault="00324810" w:rsidP="00C71D74">
      <w:r>
        <w:t>/</w:t>
      </w:r>
    </w:p>
    <w:p w:rsidR="00324810" w:rsidRDefault="00324810" w:rsidP="00C71D74"/>
    <w:p w:rsidR="00324810" w:rsidRDefault="00324810" w:rsidP="00C71D74"/>
    <w:p w:rsidR="00324810" w:rsidRDefault="00324810" w:rsidP="00C71D74"/>
    <w:p w:rsidR="00324810" w:rsidRDefault="00324810" w:rsidP="00C71D74"/>
    <w:p w:rsidR="00324810" w:rsidRDefault="00324810" w:rsidP="00C71D74"/>
    <w:p w:rsidR="00324810" w:rsidRPr="00547406" w:rsidRDefault="00324810" w:rsidP="003C644E">
      <w:pPr>
        <w:pStyle w:val="Heading1"/>
        <w:numPr>
          <w:ilvl w:val="0"/>
          <w:numId w:val="2"/>
        </w:numPr>
        <w:rPr>
          <w:rFonts w:ascii="黑体" w:eastAsia="黑体" w:hAnsi="黑体"/>
          <w:sz w:val="52"/>
          <w:szCs w:val="52"/>
          <w:shd w:val="clear" w:color="auto" w:fill="FFFFFF"/>
        </w:rPr>
      </w:pPr>
      <w:bookmarkStart w:id="13" w:name="_Toc297135869"/>
      <w:r w:rsidRPr="003C644E">
        <w:rPr>
          <w:rFonts w:ascii="黑体" w:eastAsia="黑体" w:hAnsi="黑体" w:hint="eastAsia"/>
          <w:sz w:val="52"/>
          <w:szCs w:val="52"/>
        </w:rPr>
        <w:t>接口</w:t>
      </w:r>
      <w:r w:rsidRPr="003C644E">
        <w:rPr>
          <w:rStyle w:val="apple-style-span"/>
          <w:rFonts w:ascii="黑体" w:eastAsia="黑体" w:hAnsi="黑体" w:hint="eastAsia"/>
          <w:sz w:val="52"/>
          <w:szCs w:val="52"/>
          <w:shd w:val="clear" w:color="auto" w:fill="FFFFFF"/>
        </w:rPr>
        <w:t>设计</w:t>
      </w:r>
      <w:bookmarkEnd w:id="13"/>
    </w:p>
    <w:p w:rsidR="00324810" w:rsidRDefault="00324810" w:rsidP="00664B19">
      <w:pPr>
        <w:pStyle w:val="Heading2"/>
        <w:numPr>
          <w:ilvl w:val="1"/>
          <w:numId w:val="2"/>
        </w:numPr>
        <w:rPr>
          <w:rFonts w:ascii="黑体" w:eastAsia="黑体" w:hAnsi="黑体"/>
          <w:sz w:val="44"/>
          <w:szCs w:val="44"/>
        </w:rPr>
      </w:pPr>
      <w:bookmarkStart w:id="14" w:name="_Toc297135870"/>
      <w:r w:rsidRPr="00664B19">
        <w:rPr>
          <w:rFonts w:ascii="黑体" w:eastAsia="黑体" w:hAnsi="黑体" w:hint="eastAsia"/>
          <w:sz w:val="44"/>
          <w:szCs w:val="44"/>
        </w:rPr>
        <w:t>用户接口</w:t>
      </w:r>
      <w:bookmarkEnd w:id="14"/>
    </w:p>
    <w:p w:rsidR="00324810" w:rsidRDefault="00324810" w:rsidP="00D33210">
      <w:r>
        <w:t>/</w:t>
      </w:r>
    </w:p>
    <w:p w:rsidR="00324810" w:rsidRDefault="00324810" w:rsidP="00D33210"/>
    <w:p w:rsidR="00324810" w:rsidRPr="00C44B5D" w:rsidRDefault="00324810" w:rsidP="00EE5B36">
      <w:pPr>
        <w:pStyle w:val="Heading2"/>
        <w:numPr>
          <w:ilvl w:val="1"/>
          <w:numId w:val="2"/>
        </w:numPr>
        <w:rPr>
          <w:rFonts w:ascii="黑体" w:eastAsia="黑体" w:hAnsi="黑体"/>
          <w:sz w:val="44"/>
          <w:szCs w:val="44"/>
        </w:rPr>
      </w:pPr>
      <w:bookmarkStart w:id="15" w:name="_Toc297135871"/>
      <w:r w:rsidRPr="00EE5B36">
        <w:rPr>
          <w:rFonts w:ascii="黑体" w:eastAsia="黑体" w:hAnsi="黑体" w:hint="eastAsia"/>
          <w:sz w:val="44"/>
          <w:szCs w:val="44"/>
        </w:rPr>
        <w:t>外部接口</w:t>
      </w:r>
      <w:bookmarkEnd w:id="15"/>
    </w:p>
    <w:p w:rsidR="00324810" w:rsidRDefault="00324810" w:rsidP="00EE5B36">
      <w:r>
        <w:rPr>
          <w:rFonts w:hint="eastAsia"/>
        </w:rPr>
        <w:t>与</w:t>
      </w:r>
      <w:r>
        <w:t>HIS</w:t>
      </w:r>
      <w:r>
        <w:rPr>
          <w:rFonts w:hint="eastAsia"/>
        </w:rPr>
        <w:t>医院信息系统，</w:t>
      </w:r>
      <w:r>
        <w:t>EMR</w:t>
      </w:r>
      <w:r>
        <w:rPr>
          <w:rFonts w:hint="eastAsia"/>
        </w:rPr>
        <w:t>电子病历系统具备接口</w:t>
      </w:r>
    </w:p>
    <w:p w:rsidR="00324810" w:rsidRDefault="00324810" w:rsidP="00EE5B36"/>
    <w:p w:rsidR="00324810" w:rsidRDefault="00324810" w:rsidP="00A751C4">
      <w:pPr>
        <w:pStyle w:val="Heading2"/>
        <w:numPr>
          <w:ilvl w:val="1"/>
          <w:numId w:val="2"/>
        </w:numPr>
        <w:rPr>
          <w:rFonts w:ascii="黑体" w:eastAsia="黑体" w:hAnsi="黑体"/>
          <w:sz w:val="44"/>
          <w:szCs w:val="44"/>
        </w:rPr>
      </w:pPr>
      <w:bookmarkStart w:id="16" w:name="_Toc297135872"/>
      <w:r w:rsidRPr="00A751C4">
        <w:rPr>
          <w:rFonts w:ascii="黑体" w:eastAsia="黑体" w:hAnsi="黑体" w:hint="eastAsia"/>
          <w:sz w:val="44"/>
          <w:szCs w:val="44"/>
        </w:rPr>
        <w:t>内部接口</w:t>
      </w:r>
      <w:bookmarkEnd w:id="16"/>
    </w:p>
    <w:p w:rsidR="00324810" w:rsidRDefault="00324810" w:rsidP="00A751C4"/>
    <w:p w:rsidR="00324810" w:rsidRDefault="00324810" w:rsidP="00DF6D6C">
      <w:pPr>
        <w:pStyle w:val="Heading1"/>
        <w:numPr>
          <w:ilvl w:val="0"/>
          <w:numId w:val="2"/>
        </w:numPr>
        <w:rPr>
          <w:rFonts w:ascii="黑体" w:eastAsia="黑体" w:hAnsi="黑体"/>
          <w:sz w:val="52"/>
          <w:szCs w:val="52"/>
        </w:rPr>
      </w:pPr>
      <w:bookmarkStart w:id="17" w:name="_Toc297135873"/>
      <w:r w:rsidRPr="00DF6D6C">
        <w:rPr>
          <w:rFonts w:ascii="黑体" w:eastAsia="黑体" w:hAnsi="黑体" w:hint="eastAsia"/>
          <w:sz w:val="52"/>
          <w:szCs w:val="52"/>
        </w:rPr>
        <w:t>运行设计</w:t>
      </w:r>
      <w:bookmarkEnd w:id="17"/>
    </w:p>
    <w:p w:rsidR="00324810" w:rsidRDefault="00324810" w:rsidP="00065ACD"/>
    <w:p w:rsidR="00324810" w:rsidRDefault="00324810" w:rsidP="00BC31C7">
      <w:pPr>
        <w:pStyle w:val="Heading2"/>
        <w:numPr>
          <w:ilvl w:val="1"/>
          <w:numId w:val="2"/>
        </w:numPr>
        <w:rPr>
          <w:rFonts w:ascii="黑体" w:eastAsia="黑体" w:hAnsi="黑体"/>
          <w:sz w:val="44"/>
          <w:szCs w:val="44"/>
        </w:rPr>
      </w:pPr>
      <w:bookmarkStart w:id="18" w:name="_Toc297135874"/>
      <w:r w:rsidRPr="00BC31C7">
        <w:rPr>
          <w:rFonts w:ascii="黑体" w:eastAsia="黑体" w:hAnsi="黑体" w:hint="eastAsia"/>
          <w:sz w:val="44"/>
          <w:szCs w:val="44"/>
        </w:rPr>
        <w:t>运行模块组合</w:t>
      </w:r>
      <w:bookmarkEnd w:id="18"/>
    </w:p>
    <w:p w:rsidR="00324810" w:rsidRDefault="00324810" w:rsidP="00AC03AD">
      <w:r>
        <w:rPr>
          <w:rFonts w:hint="eastAsia"/>
        </w:rPr>
        <w:t>系统以</w:t>
      </w:r>
      <w:r>
        <w:t>Silverlight</w:t>
      </w:r>
      <w:r>
        <w:rPr>
          <w:rFonts w:hint="eastAsia"/>
        </w:rPr>
        <w:t>作为表现层，以网站承载，以</w:t>
      </w:r>
      <w:r>
        <w:t>WCF</w:t>
      </w:r>
      <w:r>
        <w:rPr>
          <w:rFonts w:hint="eastAsia"/>
        </w:rPr>
        <w:t>服务作为数据层的主体结构</w:t>
      </w:r>
    </w:p>
    <w:p w:rsidR="00324810" w:rsidRDefault="00324810" w:rsidP="00AC03AD"/>
    <w:p w:rsidR="00324810" w:rsidRDefault="00324810" w:rsidP="00634844">
      <w:pPr>
        <w:pStyle w:val="Heading2"/>
        <w:numPr>
          <w:ilvl w:val="1"/>
          <w:numId w:val="2"/>
        </w:numPr>
        <w:rPr>
          <w:rFonts w:ascii="黑体" w:eastAsia="黑体" w:hAnsi="黑体"/>
          <w:sz w:val="44"/>
          <w:szCs w:val="44"/>
        </w:rPr>
      </w:pPr>
      <w:bookmarkStart w:id="19" w:name="_Toc297135875"/>
      <w:r w:rsidRPr="00634844">
        <w:rPr>
          <w:rFonts w:ascii="黑体" w:eastAsia="黑体" w:hAnsi="黑体" w:hint="eastAsia"/>
          <w:sz w:val="44"/>
          <w:szCs w:val="44"/>
        </w:rPr>
        <w:t>运行控制</w:t>
      </w:r>
      <w:bookmarkEnd w:id="19"/>
    </w:p>
    <w:p w:rsidR="00324810" w:rsidRDefault="00324810" w:rsidP="00634844">
      <w:r>
        <w:rPr>
          <w:rFonts w:hint="eastAsia"/>
        </w:rPr>
        <w:t>系统主要以浏览器运行，在浏览器中输入地址既可访问，亦可以在电子病历等系统中运行，通过系统参数配置后，调用运行</w:t>
      </w:r>
    </w:p>
    <w:p w:rsidR="00324810" w:rsidRDefault="00324810" w:rsidP="00634844"/>
    <w:p w:rsidR="00324810" w:rsidRDefault="00324810" w:rsidP="00D41272">
      <w:pPr>
        <w:pStyle w:val="Heading2"/>
        <w:numPr>
          <w:ilvl w:val="1"/>
          <w:numId w:val="2"/>
        </w:numPr>
        <w:rPr>
          <w:rFonts w:ascii="黑体" w:eastAsia="黑体" w:hAnsi="黑体"/>
          <w:sz w:val="44"/>
          <w:szCs w:val="44"/>
        </w:rPr>
      </w:pPr>
      <w:bookmarkStart w:id="20" w:name="_Toc297135876"/>
      <w:r w:rsidRPr="00D41272">
        <w:rPr>
          <w:rFonts w:ascii="黑体" w:eastAsia="黑体" w:hAnsi="黑体" w:hint="eastAsia"/>
          <w:sz w:val="44"/>
          <w:szCs w:val="44"/>
        </w:rPr>
        <w:t>运行时间</w:t>
      </w:r>
      <w:bookmarkEnd w:id="20"/>
    </w:p>
    <w:p w:rsidR="00324810" w:rsidRDefault="00324810" w:rsidP="00D41272"/>
    <w:p w:rsidR="00324810" w:rsidRDefault="00324810" w:rsidP="00307871">
      <w:r>
        <w:rPr>
          <w:rFonts w:hint="eastAsia"/>
        </w:rPr>
        <w:t>首先通过</w:t>
      </w:r>
      <w:r>
        <w:t>WCF</w:t>
      </w:r>
      <w:r>
        <w:rPr>
          <w:rFonts w:hint="eastAsia"/>
        </w:rPr>
        <w:t>访问数据库，后传递给</w:t>
      </w:r>
      <w:r>
        <w:t>Silverlight</w:t>
      </w:r>
      <w:r>
        <w:rPr>
          <w:rFonts w:hint="eastAsia"/>
        </w:rPr>
        <w:t>表现，由于</w:t>
      </w:r>
      <w:r>
        <w:t>Silverlight</w:t>
      </w:r>
      <w:r>
        <w:rPr>
          <w:rFonts w:hint="eastAsia"/>
        </w:rPr>
        <w:t>的富客户端机制，在首次运行时速度较慢，但其后速度较快</w:t>
      </w:r>
    </w:p>
    <w:p w:rsidR="00324810" w:rsidRDefault="00324810" w:rsidP="00307871"/>
    <w:p w:rsidR="00324810" w:rsidRDefault="00324810" w:rsidP="0013639C">
      <w:pPr>
        <w:pStyle w:val="Heading1"/>
        <w:numPr>
          <w:ilvl w:val="0"/>
          <w:numId w:val="2"/>
        </w:numPr>
        <w:rPr>
          <w:rFonts w:ascii="黑体" w:eastAsia="黑体" w:hAnsi="黑体"/>
          <w:sz w:val="52"/>
          <w:szCs w:val="52"/>
        </w:rPr>
      </w:pPr>
      <w:bookmarkStart w:id="21" w:name="_Toc297135877"/>
      <w:r w:rsidRPr="0013639C">
        <w:rPr>
          <w:rFonts w:ascii="黑体" w:eastAsia="黑体" w:hAnsi="黑体" w:hint="eastAsia"/>
          <w:sz w:val="52"/>
          <w:szCs w:val="52"/>
        </w:rPr>
        <w:t>系统数据结构设计</w:t>
      </w:r>
      <w:bookmarkEnd w:id="21"/>
    </w:p>
    <w:p w:rsidR="00324810" w:rsidRDefault="00324810" w:rsidP="0013639C"/>
    <w:p w:rsidR="00324810" w:rsidRDefault="00324810" w:rsidP="00F0023E">
      <w:pPr>
        <w:pStyle w:val="Heading2"/>
        <w:numPr>
          <w:ilvl w:val="1"/>
          <w:numId w:val="2"/>
        </w:numPr>
        <w:rPr>
          <w:rFonts w:ascii="黑体" w:eastAsia="黑体" w:hAnsi="黑体"/>
          <w:sz w:val="44"/>
          <w:szCs w:val="44"/>
        </w:rPr>
      </w:pPr>
      <w:bookmarkStart w:id="22" w:name="_Toc297135878"/>
      <w:r w:rsidRPr="00F0023E">
        <w:rPr>
          <w:rFonts w:ascii="黑体" w:eastAsia="黑体" w:hAnsi="黑体" w:hint="eastAsia"/>
          <w:sz w:val="44"/>
          <w:szCs w:val="44"/>
        </w:rPr>
        <w:t>逻辑结构设计要点</w:t>
      </w:r>
      <w:bookmarkEnd w:id="22"/>
    </w:p>
    <w:p w:rsidR="00324810" w:rsidRDefault="00324810" w:rsidP="00F0023E">
      <w:r>
        <w:rPr>
          <w:rFonts w:hint="eastAsia"/>
        </w:rPr>
        <w:t>主要采用</w:t>
      </w:r>
      <w:r>
        <w:t xml:space="preserve"> </w:t>
      </w:r>
      <w:r>
        <w:rPr>
          <w:rFonts w:hint="eastAsia"/>
        </w:rPr>
        <w:t>结构表，和明细表为主的上下关系</w:t>
      </w:r>
    </w:p>
    <w:p w:rsidR="00324810" w:rsidRDefault="00324810" w:rsidP="00F0023E"/>
    <w:p w:rsidR="00324810" w:rsidRDefault="00324810" w:rsidP="000F7881">
      <w:pPr>
        <w:pStyle w:val="Heading2"/>
        <w:numPr>
          <w:ilvl w:val="1"/>
          <w:numId w:val="2"/>
        </w:numPr>
        <w:rPr>
          <w:rFonts w:ascii="黑体" w:eastAsia="黑体" w:hAnsi="黑体"/>
          <w:sz w:val="44"/>
          <w:szCs w:val="44"/>
        </w:rPr>
      </w:pPr>
      <w:bookmarkStart w:id="23" w:name="_Toc297135879"/>
      <w:r w:rsidRPr="000F7881">
        <w:rPr>
          <w:rFonts w:ascii="黑体" w:eastAsia="黑体" w:hAnsi="黑体" w:hint="eastAsia"/>
          <w:sz w:val="44"/>
          <w:szCs w:val="44"/>
        </w:rPr>
        <w:t>物理结构设计要点</w:t>
      </w:r>
      <w:bookmarkEnd w:id="23"/>
    </w:p>
    <w:p w:rsidR="00324810" w:rsidRDefault="00324810" w:rsidP="000F7881">
      <w:r>
        <w:rPr>
          <w:rFonts w:hint="eastAsia"/>
        </w:rPr>
        <w:t>以常用单位为主</w:t>
      </w:r>
    </w:p>
    <w:p w:rsidR="00324810" w:rsidRDefault="00324810" w:rsidP="000F7881"/>
    <w:p w:rsidR="00324810" w:rsidRDefault="00324810" w:rsidP="003F1891">
      <w:pPr>
        <w:pStyle w:val="Heading2"/>
        <w:numPr>
          <w:ilvl w:val="1"/>
          <w:numId w:val="2"/>
        </w:numPr>
        <w:rPr>
          <w:rFonts w:ascii="黑体" w:eastAsia="黑体" w:hAnsi="黑体"/>
          <w:sz w:val="44"/>
        </w:rPr>
      </w:pPr>
      <w:bookmarkStart w:id="24" w:name="_Toc297135880"/>
      <w:r w:rsidRPr="003F1891">
        <w:rPr>
          <w:rFonts w:ascii="黑体" w:eastAsia="黑体" w:hAnsi="黑体" w:hint="eastAsia"/>
          <w:sz w:val="44"/>
        </w:rPr>
        <w:t>数据结构和程序的关系</w:t>
      </w:r>
      <w:bookmarkEnd w:id="24"/>
    </w:p>
    <w:p w:rsidR="00324810" w:rsidRDefault="00324810" w:rsidP="000030E3">
      <w:r>
        <w:rPr>
          <w:rFonts w:hint="eastAsia"/>
        </w:rPr>
        <w:t>主要采用存储过程，对数据进行操作，</w:t>
      </w:r>
    </w:p>
    <w:p w:rsidR="00324810" w:rsidRDefault="00324810" w:rsidP="003F1891"/>
    <w:p w:rsidR="00324810" w:rsidRDefault="00324810" w:rsidP="00D14473">
      <w:pPr>
        <w:pStyle w:val="Heading1"/>
        <w:numPr>
          <w:ilvl w:val="0"/>
          <w:numId w:val="2"/>
        </w:numPr>
        <w:rPr>
          <w:rFonts w:ascii="黑体" w:eastAsia="黑体" w:hAnsi="黑体"/>
          <w:sz w:val="52"/>
        </w:rPr>
      </w:pPr>
      <w:bookmarkStart w:id="25" w:name="_Toc297135881"/>
      <w:r w:rsidRPr="00D14473">
        <w:rPr>
          <w:rFonts w:ascii="黑体" w:eastAsia="黑体" w:hAnsi="黑体" w:hint="eastAsia"/>
          <w:sz w:val="52"/>
        </w:rPr>
        <w:t>系统出错处理设计</w:t>
      </w:r>
      <w:bookmarkEnd w:id="25"/>
    </w:p>
    <w:p w:rsidR="00324810" w:rsidRDefault="00324810" w:rsidP="003A7D9C">
      <w:pPr>
        <w:pStyle w:val="Heading2"/>
        <w:numPr>
          <w:ilvl w:val="1"/>
          <w:numId w:val="2"/>
        </w:numPr>
        <w:rPr>
          <w:rFonts w:ascii="黑体" w:eastAsia="黑体" w:hAnsi="黑体"/>
          <w:sz w:val="44"/>
          <w:szCs w:val="44"/>
        </w:rPr>
      </w:pPr>
      <w:bookmarkStart w:id="26" w:name="_Toc297135882"/>
      <w:r w:rsidRPr="003A7D9C">
        <w:rPr>
          <w:rFonts w:ascii="黑体" w:eastAsia="黑体" w:hAnsi="黑体" w:hint="eastAsia"/>
          <w:sz w:val="44"/>
          <w:szCs w:val="44"/>
        </w:rPr>
        <w:t>出错信息</w:t>
      </w:r>
      <w:bookmarkEnd w:id="26"/>
    </w:p>
    <w:p w:rsidR="00324810" w:rsidRDefault="00324810" w:rsidP="003A7D9C">
      <w:r>
        <w:rPr>
          <w:rFonts w:hint="eastAsia"/>
        </w:rPr>
        <w:t>系统在调试时显示出错信息，在发布后，以系统异常提示框代替</w:t>
      </w:r>
    </w:p>
    <w:p w:rsidR="00324810" w:rsidRDefault="00324810" w:rsidP="003A7D9C"/>
    <w:p w:rsidR="00324810" w:rsidRDefault="00324810" w:rsidP="00DE2F37">
      <w:pPr>
        <w:pStyle w:val="Heading2"/>
        <w:numPr>
          <w:ilvl w:val="1"/>
          <w:numId w:val="2"/>
        </w:numPr>
        <w:rPr>
          <w:rFonts w:ascii="黑体" w:eastAsia="黑体" w:hAnsi="黑体"/>
          <w:sz w:val="44"/>
          <w:szCs w:val="44"/>
        </w:rPr>
      </w:pPr>
      <w:bookmarkStart w:id="27" w:name="_Toc297135883"/>
      <w:r w:rsidRPr="00DE2F37">
        <w:rPr>
          <w:rFonts w:ascii="黑体" w:eastAsia="黑体" w:hAnsi="黑体" w:hint="eastAsia"/>
          <w:sz w:val="44"/>
          <w:szCs w:val="44"/>
        </w:rPr>
        <w:t>补救措施</w:t>
      </w:r>
      <w:bookmarkEnd w:id="27"/>
    </w:p>
    <w:p w:rsidR="00324810" w:rsidRDefault="00324810" w:rsidP="00DE2F37">
      <w:r>
        <w:rPr>
          <w:rFonts w:hint="eastAsia"/>
        </w:rPr>
        <w:t>系统首先记录出错信息到数据库</w:t>
      </w:r>
    </w:p>
    <w:p w:rsidR="00324810" w:rsidRDefault="00324810" w:rsidP="00DE2F37">
      <w:r>
        <w:rPr>
          <w:rFonts w:hint="eastAsia"/>
        </w:rPr>
        <w:t>系统加入了</w:t>
      </w:r>
      <w:r>
        <w:t>try catch</w:t>
      </w:r>
      <w:r>
        <w:rPr>
          <w:rFonts w:hint="eastAsia"/>
        </w:rPr>
        <w:t>块，</w:t>
      </w:r>
      <w:r>
        <w:t>if</w:t>
      </w:r>
      <w:r>
        <w:rPr>
          <w:rFonts w:hint="eastAsia"/>
        </w:rPr>
        <w:t>条件等，将出错点降到最低</w:t>
      </w:r>
    </w:p>
    <w:p w:rsidR="00324810" w:rsidRDefault="00324810" w:rsidP="00DE2F37"/>
    <w:p w:rsidR="00324810" w:rsidRDefault="00324810" w:rsidP="00A84479">
      <w:pPr>
        <w:pStyle w:val="Heading2"/>
        <w:numPr>
          <w:ilvl w:val="1"/>
          <w:numId w:val="2"/>
        </w:numPr>
        <w:rPr>
          <w:rFonts w:ascii="黑体" w:eastAsia="黑体" w:hAnsi="黑体"/>
          <w:sz w:val="44"/>
          <w:szCs w:val="44"/>
        </w:rPr>
      </w:pPr>
      <w:bookmarkStart w:id="28" w:name="_Toc297135884"/>
      <w:r w:rsidRPr="00A84479">
        <w:rPr>
          <w:rFonts w:ascii="黑体" w:eastAsia="黑体" w:hAnsi="黑体" w:hint="eastAsia"/>
          <w:sz w:val="44"/>
          <w:szCs w:val="44"/>
        </w:rPr>
        <w:t>系统维护设计</w:t>
      </w:r>
      <w:bookmarkEnd w:id="28"/>
    </w:p>
    <w:p w:rsidR="00324810" w:rsidRDefault="00324810" w:rsidP="00A84479">
      <w:r>
        <w:rPr>
          <w:rFonts w:hint="eastAsia"/>
        </w:rPr>
        <w:t>程序注释详尽清晰，外代码块，代码简洁易懂</w:t>
      </w:r>
    </w:p>
    <w:p w:rsidR="00324810" w:rsidRPr="00A84479" w:rsidRDefault="00324810" w:rsidP="00A84479">
      <w:r>
        <w:rPr>
          <w:rFonts w:hint="eastAsia"/>
        </w:rPr>
        <w:t>程序有</w:t>
      </w:r>
      <w:r>
        <w:t>test</w:t>
      </w:r>
      <w:r>
        <w:rPr>
          <w:rFonts w:hint="eastAsia"/>
        </w:rPr>
        <w:t>测试程序，对应每个模块</w:t>
      </w:r>
    </w:p>
    <w:sectPr w:rsidR="00324810" w:rsidRPr="00A84479" w:rsidSect="00F17055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4810" w:rsidRDefault="00324810" w:rsidP="00AF3FB6">
      <w:r>
        <w:separator/>
      </w:r>
    </w:p>
  </w:endnote>
  <w:endnote w:type="continuationSeparator" w:id="1">
    <w:p w:rsidR="00324810" w:rsidRDefault="00324810" w:rsidP="00AF3F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810" w:rsidRDefault="00324810">
    <w:pPr>
      <w:pStyle w:val="Footer"/>
    </w:pPr>
    <w:r>
      <w:rPr>
        <w:noProof/>
      </w:rPr>
      <w:pict>
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<v:formulas>
            <v:f eqn="val #0"/>
            <v:f eqn="val #1"/>
            <v:f eqn="val #2"/>
            <v:f eqn="val width"/>
            <v:f eqn="val height"/>
            <v:f eqn="prod width 1 8"/>
            <v:f eqn="prod width 1 2"/>
            <v:f eqn="prod width 7 8"/>
            <v:f eqn="prod width 3 2"/>
            <v:f eqn="sum 0 0 @6"/>
            <v:f eqn="sum height 0 #2"/>
            <v:f eqn="prod @10 30573 4096"/>
            <v:f eqn="prod @11 2 1"/>
            <v:f eqn="sum height 0 @12"/>
            <v:f eqn="sum @11 #2 0"/>
            <v:f eqn="sum @11 height #1"/>
            <v:f eqn="sum height 0 #1"/>
            <v:f eqn="prod @16 1 2"/>
            <v:f eqn="sum @11 @17 0"/>
            <v:f eqn="sum @14 #1 height"/>
            <v:f eqn="sum #0 @5 0"/>
            <v:f eqn="sum width 0 @20"/>
            <v:f eqn="sum width 0 #0"/>
            <v:f eqn="sum @6 0 #0"/>
            <v:f eqn="ellipse @23 width @11"/>
            <v:f eqn="sum @24 height @11"/>
            <v:f eqn="sum @25 @11 @19"/>
            <v:f eqn="sum #2 @11 @19"/>
            <v:f eqn="prod @11 2391 32768"/>
            <v:f eqn="sum @6 0 @20"/>
            <v:f eqn="ellipse @29 width @11"/>
            <v:f eqn="sum #1 @30 @11"/>
            <v:f eqn="sum @25 #1 height"/>
            <v:f eqn="sum height @30 @14"/>
            <v:f eqn="sum @11 @14 0"/>
            <v:f eqn="sum height 0 @34"/>
            <v:f eqn="sum @35 @19 @11"/>
            <v:f eqn="sum @10 @15 @11"/>
            <v:f eqn="sum @35 @15 @11"/>
            <v:f eqn="sum @28 @14 @18"/>
            <v:f eqn="sum height 0 @39"/>
            <v:f eqn="sum @19 0 @18"/>
            <v:f eqn="prod @41 2 3"/>
            <v:f eqn="sum #1 0 @42"/>
            <v:f eqn="sum #2 0 @42"/>
            <v:f eqn="min @44 20925"/>
            <v:f eqn="prod width 3 8"/>
            <v:f eqn="sum @46 0 4"/>
          </v:formulas>
          <v:path o:extrusionok="f" o:connecttype="custom" o:connectlocs="@6,@1;@5,@40;@6,@4;@7,@40" o:connectangles="270,180,90,0" textboxrect="@0,@1,@22,@25"/>
          <v:handles>
            <v:h position="#0,bottomRight" xrange="@5,@47"/>
            <v:h position="center,#1" yrange="@10,@43"/>
            <v:h position="topLeft,#2" yrange="@27,@45"/>
          </v:handles>
          <o:complex v:ext="view"/>
        </v:shapetype>
        <v:shape id="_x0000_s2049" type="#_x0000_t107" style="position:absolute;margin-left:0;margin-top:793.85pt;width:101pt;height:27.05pt;rotation:360;z-index:251660288;mso-position-horizontal:center;mso-position-horizontal-relative:margin;mso-position-vertical-relative:page" filled="f" fillcolor="#17365d" strokecolor="#71a0dc">
          <v:textbox style="mso-next-textbox:#_x0000_s2049">
            <w:txbxContent>
              <w:p w:rsidR="00324810" w:rsidRPr="00DC3C10" w:rsidRDefault="00324810">
                <w:pPr>
                  <w:jc w:val="center"/>
                  <w:rPr>
                    <w:color w:val="4F81BD"/>
                  </w:rPr>
                </w:pPr>
                <w:fldSimple w:instr=" PAGE    \* MERGEFORMAT ">
                  <w:r w:rsidRPr="00983543">
                    <w:rPr>
                      <w:noProof/>
                      <w:color w:val="4F81BD"/>
                      <w:lang w:val="zh-CN"/>
                    </w:rPr>
                    <w:t>10</w:t>
                  </w:r>
                </w:fldSimple>
              </w:p>
            </w:txbxContent>
          </v:textbox>
          <w10:wrap anchorx="margin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4810" w:rsidRDefault="00324810" w:rsidP="00AF3FB6">
      <w:r>
        <w:separator/>
      </w:r>
    </w:p>
  </w:footnote>
  <w:footnote w:type="continuationSeparator" w:id="1">
    <w:p w:rsidR="00324810" w:rsidRDefault="00324810" w:rsidP="00AF3F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810" w:rsidRDefault="00324810" w:rsidP="006E4CAC">
    <w:pPr>
      <w:pStyle w:val="Header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D06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1">
    <w:nsid w:val="4CA17A99"/>
    <w:multiLevelType w:val="hybridMultilevel"/>
    <w:tmpl w:val="2DEABA40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500C1A25"/>
    <w:multiLevelType w:val="hybridMultilevel"/>
    <w:tmpl w:val="722EBC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5B43B9D"/>
    <w:multiLevelType w:val="multilevel"/>
    <w:tmpl w:val="9CFAA4DC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黑体" w:eastAsia="黑体" w:hAnsi="黑体" w:cs="Times New Roman"/>
        <w:sz w:val="44"/>
        <w:szCs w:val="44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黑体" w:eastAsia="黑体" w:hAnsi="黑体" w:cs="Times New Roman"/>
        <w:sz w:val="32"/>
        <w:szCs w:val="32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F3FB6"/>
    <w:rsid w:val="00000E6B"/>
    <w:rsid w:val="000030E3"/>
    <w:rsid w:val="0001057C"/>
    <w:rsid w:val="000170C8"/>
    <w:rsid w:val="000211D3"/>
    <w:rsid w:val="000337D2"/>
    <w:rsid w:val="00033846"/>
    <w:rsid w:val="00045352"/>
    <w:rsid w:val="00046009"/>
    <w:rsid w:val="000520FC"/>
    <w:rsid w:val="000531AF"/>
    <w:rsid w:val="000544C7"/>
    <w:rsid w:val="00056791"/>
    <w:rsid w:val="000603F7"/>
    <w:rsid w:val="00061C0F"/>
    <w:rsid w:val="0006285B"/>
    <w:rsid w:val="00063FA7"/>
    <w:rsid w:val="000645CC"/>
    <w:rsid w:val="0006523D"/>
    <w:rsid w:val="000655C3"/>
    <w:rsid w:val="00065ACD"/>
    <w:rsid w:val="00071CAA"/>
    <w:rsid w:val="00073CE9"/>
    <w:rsid w:val="0007424F"/>
    <w:rsid w:val="0007752F"/>
    <w:rsid w:val="00080AFD"/>
    <w:rsid w:val="00081621"/>
    <w:rsid w:val="000842FF"/>
    <w:rsid w:val="000857F8"/>
    <w:rsid w:val="00090BD6"/>
    <w:rsid w:val="000910E5"/>
    <w:rsid w:val="000B1349"/>
    <w:rsid w:val="000B15EF"/>
    <w:rsid w:val="000C1B52"/>
    <w:rsid w:val="000C60ED"/>
    <w:rsid w:val="000C6971"/>
    <w:rsid w:val="000D212B"/>
    <w:rsid w:val="000E15CF"/>
    <w:rsid w:val="000E1C38"/>
    <w:rsid w:val="000E2294"/>
    <w:rsid w:val="000E5DF1"/>
    <w:rsid w:val="000F36CD"/>
    <w:rsid w:val="000F392A"/>
    <w:rsid w:val="000F4180"/>
    <w:rsid w:val="000F5547"/>
    <w:rsid w:val="000F7881"/>
    <w:rsid w:val="0010019C"/>
    <w:rsid w:val="001017E9"/>
    <w:rsid w:val="00101976"/>
    <w:rsid w:val="00103F3D"/>
    <w:rsid w:val="0010568A"/>
    <w:rsid w:val="0010568B"/>
    <w:rsid w:val="00110431"/>
    <w:rsid w:val="001108FD"/>
    <w:rsid w:val="00110911"/>
    <w:rsid w:val="00112D7A"/>
    <w:rsid w:val="0011312C"/>
    <w:rsid w:val="00113C7C"/>
    <w:rsid w:val="00113D6F"/>
    <w:rsid w:val="001178EF"/>
    <w:rsid w:val="00123961"/>
    <w:rsid w:val="00125B4A"/>
    <w:rsid w:val="00130AF0"/>
    <w:rsid w:val="00131E2D"/>
    <w:rsid w:val="001347D9"/>
    <w:rsid w:val="0013639C"/>
    <w:rsid w:val="00142E57"/>
    <w:rsid w:val="00147BB2"/>
    <w:rsid w:val="00160922"/>
    <w:rsid w:val="00164C6E"/>
    <w:rsid w:val="00166099"/>
    <w:rsid w:val="00166756"/>
    <w:rsid w:val="001670F3"/>
    <w:rsid w:val="0017295B"/>
    <w:rsid w:val="00176103"/>
    <w:rsid w:val="00176CEC"/>
    <w:rsid w:val="001806DD"/>
    <w:rsid w:val="00181BEA"/>
    <w:rsid w:val="00182E71"/>
    <w:rsid w:val="00192B99"/>
    <w:rsid w:val="00193C8F"/>
    <w:rsid w:val="001956A3"/>
    <w:rsid w:val="00195C0C"/>
    <w:rsid w:val="00196876"/>
    <w:rsid w:val="001A097B"/>
    <w:rsid w:val="001A1F6C"/>
    <w:rsid w:val="001A4145"/>
    <w:rsid w:val="001A44EB"/>
    <w:rsid w:val="001A62BF"/>
    <w:rsid w:val="001A69E4"/>
    <w:rsid w:val="001B17EB"/>
    <w:rsid w:val="001B1B61"/>
    <w:rsid w:val="001B45C2"/>
    <w:rsid w:val="001B7290"/>
    <w:rsid w:val="001C4356"/>
    <w:rsid w:val="001C4E5C"/>
    <w:rsid w:val="001C4FFB"/>
    <w:rsid w:val="001C564D"/>
    <w:rsid w:val="001C5D72"/>
    <w:rsid w:val="001D16D5"/>
    <w:rsid w:val="001D1CC2"/>
    <w:rsid w:val="001D436A"/>
    <w:rsid w:val="001D4445"/>
    <w:rsid w:val="001D55E2"/>
    <w:rsid w:val="001D5D17"/>
    <w:rsid w:val="001E4C31"/>
    <w:rsid w:val="001E6766"/>
    <w:rsid w:val="001F0547"/>
    <w:rsid w:val="001F0CE1"/>
    <w:rsid w:val="001F732C"/>
    <w:rsid w:val="00203AAC"/>
    <w:rsid w:val="00211BA7"/>
    <w:rsid w:val="0021484E"/>
    <w:rsid w:val="002158CF"/>
    <w:rsid w:val="00216427"/>
    <w:rsid w:val="002165CB"/>
    <w:rsid w:val="0021707F"/>
    <w:rsid w:val="002218D1"/>
    <w:rsid w:val="002231C6"/>
    <w:rsid w:val="0022571E"/>
    <w:rsid w:val="0022575A"/>
    <w:rsid w:val="002271D8"/>
    <w:rsid w:val="0023000F"/>
    <w:rsid w:val="00231A6E"/>
    <w:rsid w:val="0023552D"/>
    <w:rsid w:val="002400A8"/>
    <w:rsid w:val="00244DAD"/>
    <w:rsid w:val="002458DD"/>
    <w:rsid w:val="002570B7"/>
    <w:rsid w:val="00257EF4"/>
    <w:rsid w:val="00261E0B"/>
    <w:rsid w:val="002649F8"/>
    <w:rsid w:val="00264B54"/>
    <w:rsid w:val="00265258"/>
    <w:rsid w:val="0026743E"/>
    <w:rsid w:val="00272192"/>
    <w:rsid w:val="00272E40"/>
    <w:rsid w:val="00275932"/>
    <w:rsid w:val="0027637A"/>
    <w:rsid w:val="00280B14"/>
    <w:rsid w:val="00283D60"/>
    <w:rsid w:val="00286144"/>
    <w:rsid w:val="002862CC"/>
    <w:rsid w:val="00297193"/>
    <w:rsid w:val="00297CE2"/>
    <w:rsid w:val="002A0979"/>
    <w:rsid w:val="002A0D71"/>
    <w:rsid w:val="002A1956"/>
    <w:rsid w:val="002A2ACE"/>
    <w:rsid w:val="002A5203"/>
    <w:rsid w:val="002A7275"/>
    <w:rsid w:val="002B10A2"/>
    <w:rsid w:val="002B75E6"/>
    <w:rsid w:val="002C1E17"/>
    <w:rsid w:val="002C1F1B"/>
    <w:rsid w:val="002C6537"/>
    <w:rsid w:val="002C7510"/>
    <w:rsid w:val="002D688B"/>
    <w:rsid w:val="002E316F"/>
    <w:rsid w:val="002E3A76"/>
    <w:rsid w:val="002E41C7"/>
    <w:rsid w:val="002E5297"/>
    <w:rsid w:val="002E5BD9"/>
    <w:rsid w:val="002F048F"/>
    <w:rsid w:val="002F0C66"/>
    <w:rsid w:val="002F1B25"/>
    <w:rsid w:val="002F3758"/>
    <w:rsid w:val="002F3A6C"/>
    <w:rsid w:val="002F4B80"/>
    <w:rsid w:val="002F599C"/>
    <w:rsid w:val="00301917"/>
    <w:rsid w:val="00307871"/>
    <w:rsid w:val="00307A34"/>
    <w:rsid w:val="00311519"/>
    <w:rsid w:val="00314195"/>
    <w:rsid w:val="00314D4D"/>
    <w:rsid w:val="00317549"/>
    <w:rsid w:val="0032047C"/>
    <w:rsid w:val="00322E8C"/>
    <w:rsid w:val="00324810"/>
    <w:rsid w:val="00324948"/>
    <w:rsid w:val="00331530"/>
    <w:rsid w:val="00332631"/>
    <w:rsid w:val="00341315"/>
    <w:rsid w:val="003417F1"/>
    <w:rsid w:val="0034495A"/>
    <w:rsid w:val="00345C49"/>
    <w:rsid w:val="003478EB"/>
    <w:rsid w:val="003504A6"/>
    <w:rsid w:val="00352B46"/>
    <w:rsid w:val="00363451"/>
    <w:rsid w:val="00364AF8"/>
    <w:rsid w:val="00364EDB"/>
    <w:rsid w:val="003657A5"/>
    <w:rsid w:val="00367B1C"/>
    <w:rsid w:val="003704BA"/>
    <w:rsid w:val="00373230"/>
    <w:rsid w:val="003745C9"/>
    <w:rsid w:val="00375160"/>
    <w:rsid w:val="00375B3A"/>
    <w:rsid w:val="00375C57"/>
    <w:rsid w:val="00380396"/>
    <w:rsid w:val="003805AA"/>
    <w:rsid w:val="00382BF2"/>
    <w:rsid w:val="0038454B"/>
    <w:rsid w:val="00386079"/>
    <w:rsid w:val="003868F5"/>
    <w:rsid w:val="0039177C"/>
    <w:rsid w:val="003923AB"/>
    <w:rsid w:val="00392CD3"/>
    <w:rsid w:val="003A2480"/>
    <w:rsid w:val="003A2806"/>
    <w:rsid w:val="003A3552"/>
    <w:rsid w:val="003A432B"/>
    <w:rsid w:val="003A5CFB"/>
    <w:rsid w:val="003A7D9C"/>
    <w:rsid w:val="003B141F"/>
    <w:rsid w:val="003B1DC1"/>
    <w:rsid w:val="003B4B2E"/>
    <w:rsid w:val="003B5721"/>
    <w:rsid w:val="003C0F87"/>
    <w:rsid w:val="003C1A11"/>
    <w:rsid w:val="003C419A"/>
    <w:rsid w:val="003C644E"/>
    <w:rsid w:val="003D2210"/>
    <w:rsid w:val="003D3531"/>
    <w:rsid w:val="003D3C9B"/>
    <w:rsid w:val="003D47E6"/>
    <w:rsid w:val="003D56C4"/>
    <w:rsid w:val="003E510E"/>
    <w:rsid w:val="003E66C0"/>
    <w:rsid w:val="003F0E6E"/>
    <w:rsid w:val="003F1891"/>
    <w:rsid w:val="003F1D40"/>
    <w:rsid w:val="003F200E"/>
    <w:rsid w:val="003F3B43"/>
    <w:rsid w:val="0040119A"/>
    <w:rsid w:val="00404693"/>
    <w:rsid w:val="004070B6"/>
    <w:rsid w:val="00407C90"/>
    <w:rsid w:val="00412E27"/>
    <w:rsid w:val="00420473"/>
    <w:rsid w:val="00422AE0"/>
    <w:rsid w:val="004247F5"/>
    <w:rsid w:val="0042559E"/>
    <w:rsid w:val="0042786B"/>
    <w:rsid w:val="00431592"/>
    <w:rsid w:val="004327DC"/>
    <w:rsid w:val="00432BF8"/>
    <w:rsid w:val="0043405B"/>
    <w:rsid w:val="004340B8"/>
    <w:rsid w:val="0044007A"/>
    <w:rsid w:val="00440DBA"/>
    <w:rsid w:val="004414CC"/>
    <w:rsid w:val="0044187B"/>
    <w:rsid w:val="00445899"/>
    <w:rsid w:val="00447278"/>
    <w:rsid w:val="00450E34"/>
    <w:rsid w:val="00451205"/>
    <w:rsid w:val="004526DA"/>
    <w:rsid w:val="00452E9A"/>
    <w:rsid w:val="00454C98"/>
    <w:rsid w:val="00460004"/>
    <w:rsid w:val="00461A87"/>
    <w:rsid w:val="00462276"/>
    <w:rsid w:val="00465F81"/>
    <w:rsid w:val="004660BB"/>
    <w:rsid w:val="00474BB1"/>
    <w:rsid w:val="0048060E"/>
    <w:rsid w:val="00481312"/>
    <w:rsid w:val="00482460"/>
    <w:rsid w:val="0048246A"/>
    <w:rsid w:val="0048398F"/>
    <w:rsid w:val="00484BBA"/>
    <w:rsid w:val="00484FD0"/>
    <w:rsid w:val="00486BF2"/>
    <w:rsid w:val="00490FF0"/>
    <w:rsid w:val="00492A77"/>
    <w:rsid w:val="00492C77"/>
    <w:rsid w:val="00493390"/>
    <w:rsid w:val="00494B2C"/>
    <w:rsid w:val="00495A75"/>
    <w:rsid w:val="004978F8"/>
    <w:rsid w:val="004A0A69"/>
    <w:rsid w:val="004A40D0"/>
    <w:rsid w:val="004A5B9B"/>
    <w:rsid w:val="004A5EE8"/>
    <w:rsid w:val="004A6861"/>
    <w:rsid w:val="004A775D"/>
    <w:rsid w:val="004B4889"/>
    <w:rsid w:val="004B4AC5"/>
    <w:rsid w:val="004C4E38"/>
    <w:rsid w:val="004C525B"/>
    <w:rsid w:val="004C7427"/>
    <w:rsid w:val="004D338D"/>
    <w:rsid w:val="004D46D0"/>
    <w:rsid w:val="004D596A"/>
    <w:rsid w:val="004D596C"/>
    <w:rsid w:val="004D5B09"/>
    <w:rsid w:val="004D7B6A"/>
    <w:rsid w:val="004E20D7"/>
    <w:rsid w:val="004E2D98"/>
    <w:rsid w:val="004E6390"/>
    <w:rsid w:val="004E650A"/>
    <w:rsid w:val="004F0197"/>
    <w:rsid w:val="004F07B4"/>
    <w:rsid w:val="004F086F"/>
    <w:rsid w:val="004F3605"/>
    <w:rsid w:val="004F41B9"/>
    <w:rsid w:val="004F4A4D"/>
    <w:rsid w:val="004F5BB6"/>
    <w:rsid w:val="004F61E3"/>
    <w:rsid w:val="00501A75"/>
    <w:rsid w:val="00502CAE"/>
    <w:rsid w:val="00503EED"/>
    <w:rsid w:val="00504632"/>
    <w:rsid w:val="005056E4"/>
    <w:rsid w:val="00510D72"/>
    <w:rsid w:val="00513F9F"/>
    <w:rsid w:val="00520BAD"/>
    <w:rsid w:val="00520F3D"/>
    <w:rsid w:val="00521AFC"/>
    <w:rsid w:val="00525A84"/>
    <w:rsid w:val="00526CAB"/>
    <w:rsid w:val="0053051C"/>
    <w:rsid w:val="005305E5"/>
    <w:rsid w:val="00533DD7"/>
    <w:rsid w:val="00535CD8"/>
    <w:rsid w:val="00537094"/>
    <w:rsid w:val="00543488"/>
    <w:rsid w:val="00543C08"/>
    <w:rsid w:val="00547406"/>
    <w:rsid w:val="00551534"/>
    <w:rsid w:val="00551548"/>
    <w:rsid w:val="005528C9"/>
    <w:rsid w:val="00554A27"/>
    <w:rsid w:val="00554F42"/>
    <w:rsid w:val="0056025F"/>
    <w:rsid w:val="005651DB"/>
    <w:rsid w:val="0056746A"/>
    <w:rsid w:val="005713AC"/>
    <w:rsid w:val="0057173E"/>
    <w:rsid w:val="00572AB0"/>
    <w:rsid w:val="005834CD"/>
    <w:rsid w:val="00584F3A"/>
    <w:rsid w:val="00585AB7"/>
    <w:rsid w:val="00591752"/>
    <w:rsid w:val="00596949"/>
    <w:rsid w:val="00596968"/>
    <w:rsid w:val="005A044F"/>
    <w:rsid w:val="005A24CC"/>
    <w:rsid w:val="005A7900"/>
    <w:rsid w:val="005A799A"/>
    <w:rsid w:val="005B0B9A"/>
    <w:rsid w:val="005B332F"/>
    <w:rsid w:val="005C2C0A"/>
    <w:rsid w:val="005C348A"/>
    <w:rsid w:val="005C4B21"/>
    <w:rsid w:val="005C4DF5"/>
    <w:rsid w:val="005D1509"/>
    <w:rsid w:val="005D1695"/>
    <w:rsid w:val="005D1D9F"/>
    <w:rsid w:val="005D1ECB"/>
    <w:rsid w:val="005D3175"/>
    <w:rsid w:val="005D7AD0"/>
    <w:rsid w:val="005D7FA4"/>
    <w:rsid w:val="005E30D9"/>
    <w:rsid w:val="005E4BDE"/>
    <w:rsid w:val="005F281E"/>
    <w:rsid w:val="005F499B"/>
    <w:rsid w:val="00600BD7"/>
    <w:rsid w:val="006037E2"/>
    <w:rsid w:val="006046CF"/>
    <w:rsid w:val="00605F88"/>
    <w:rsid w:val="006072F5"/>
    <w:rsid w:val="00610758"/>
    <w:rsid w:val="00614418"/>
    <w:rsid w:val="00614CAD"/>
    <w:rsid w:val="00616893"/>
    <w:rsid w:val="00620F35"/>
    <w:rsid w:val="006224FF"/>
    <w:rsid w:val="006230D7"/>
    <w:rsid w:val="006251C8"/>
    <w:rsid w:val="0062568E"/>
    <w:rsid w:val="00633C04"/>
    <w:rsid w:val="00634844"/>
    <w:rsid w:val="006349D2"/>
    <w:rsid w:val="00635329"/>
    <w:rsid w:val="006439FD"/>
    <w:rsid w:val="00644743"/>
    <w:rsid w:val="00644AD4"/>
    <w:rsid w:val="006476B1"/>
    <w:rsid w:val="00650345"/>
    <w:rsid w:val="006507AC"/>
    <w:rsid w:val="006508DD"/>
    <w:rsid w:val="00650A3D"/>
    <w:rsid w:val="00651F0E"/>
    <w:rsid w:val="0065254D"/>
    <w:rsid w:val="00652FD0"/>
    <w:rsid w:val="0065396D"/>
    <w:rsid w:val="00655A35"/>
    <w:rsid w:val="00655FAE"/>
    <w:rsid w:val="00661715"/>
    <w:rsid w:val="006635B8"/>
    <w:rsid w:val="00664B19"/>
    <w:rsid w:val="0066558D"/>
    <w:rsid w:val="006729ED"/>
    <w:rsid w:val="00672BDE"/>
    <w:rsid w:val="00674B05"/>
    <w:rsid w:val="00674E93"/>
    <w:rsid w:val="00676A5D"/>
    <w:rsid w:val="006827A8"/>
    <w:rsid w:val="006831FD"/>
    <w:rsid w:val="00684415"/>
    <w:rsid w:val="0069021A"/>
    <w:rsid w:val="00690B2C"/>
    <w:rsid w:val="006940C6"/>
    <w:rsid w:val="00697DA7"/>
    <w:rsid w:val="006A5A1D"/>
    <w:rsid w:val="006A60F3"/>
    <w:rsid w:val="006B335A"/>
    <w:rsid w:val="006B63BC"/>
    <w:rsid w:val="006C01C0"/>
    <w:rsid w:val="006C04D2"/>
    <w:rsid w:val="006C4B3B"/>
    <w:rsid w:val="006D25D1"/>
    <w:rsid w:val="006D2D73"/>
    <w:rsid w:val="006D3B87"/>
    <w:rsid w:val="006D4333"/>
    <w:rsid w:val="006E0700"/>
    <w:rsid w:val="006E325B"/>
    <w:rsid w:val="006E4CAC"/>
    <w:rsid w:val="006E5435"/>
    <w:rsid w:val="006F249B"/>
    <w:rsid w:val="006F5D48"/>
    <w:rsid w:val="006F7A65"/>
    <w:rsid w:val="006F7CB4"/>
    <w:rsid w:val="007006C9"/>
    <w:rsid w:val="00700E4C"/>
    <w:rsid w:val="00702F45"/>
    <w:rsid w:val="007109D9"/>
    <w:rsid w:val="007141CE"/>
    <w:rsid w:val="00715A58"/>
    <w:rsid w:val="00723348"/>
    <w:rsid w:val="007243C3"/>
    <w:rsid w:val="007264EB"/>
    <w:rsid w:val="00726B74"/>
    <w:rsid w:val="00731341"/>
    <w:rsid w:val="00734D1A"/>
    <w:rsid w:val="007355DF"/>
    <w:rsid w:val="00741830"/>
    <w:rsid w:val="00741AC2"/>
    <w:rsid w:val="0074241E"/>
    <w:rsid w:val="0074297F"/>
    <w:rsid w:val="0074541A"/>
    <w:rsid w:val="007504C8"/>
    <w:rsid w:val="00751D44"/>
    <w:rsid w:val="00755DF7"/>
    <w:rsid w:val="00756C66"/>
    <w:rsid w:val="0076392F"/>
    <w:rsid w:val="00764834"/>
    <w:rsid w:val="00772242"/>
    <w:rsid w:val="007725ED"/>
    <w:rsid w:val="00774879"/>
    <w:rsid w:val="00774C44"/>
    <w:rsid w:val="007767EB"/>
    <w:rsid w:val="00785656"/>
    <w:rsid w:val="00785B7D"/>
    <w:rsid w:val="00787503"/>
    <w:rsid w:val="007924C0"/>
    <w:rsid w:val="00792F20"/>
    <w:rsid w:val="00794D8C"/>
    <w:rsid w:val="007A0CB4"/>
    <w:rsid w:val="007A27D8"/>
    <w:rsid w:val="007B41C9"/>
    <w:rsid w:val="007B5756"/>
    <w:rsid w:val="007B7328"/>
    <w:rsid w:val="007B7BC0"/>
    <w:rsid w:val="007C0A6D"/>
    <w:rsid w:val="007C4935"/>
    <w:rsid w:val="007C5226"/>
    <w:rsid w:val="007C5C09"/>
    <w:rsid w:val="007C7658"/>
    <w:rsid w:val="007D09E6"/>
    <w:rsid w:val="007D2472"/>
    <w:rsid w:val="007E1A7B"/>
    <w:rsid w:val="007E28A6"/>
    <w:rsid w:val="007E7127"/>
    <w:rsid w:val="007F1304"/>
    <w:rsid w:val="007F68FA"/>
    <w:rsid w:val="007F7489"/>
    <w:rsid w:val="00800314"/>
    <w:rsid w:val="00801718"/>
    <w:rsid w:val="00812279"/>
    <w:rsid w:val="0081232B"/>
    <w:rsid w:val="008147E2"/>
    <w:rsid w:val="00820865"/>
    <w:rsid w:val="0082113D"/>
    <w:rsid w:val="008222A0"/>
    <w:rsid w:val="00822467"/>
    <w:rsid w:val="00830317"/>
    <w:rsid w:val="00830D3B"/>
    <w:rsid w:val="0083394A"/>
    <w:rsid w:val="00835516"/>
    <w:rsid w:val="00836A79"/>
    <w:rsid w:val="0084462D"/>
    <w:rsid w:val="00845282"/>
    <w:rsid w:val="00851F89"/>
    <w:rsid w:val="00852A3C"/>
    <w:rsid w:val="00854187"/>
    <w:rsid w:val="008542C7"/>
    <w:rsid w:val="00866D91"/>
    <w:rsid w:val="00870509"/>
    <w:rsid w:val="00872072"/>
    <w:rsid w:val="00873506"/>
    <w:rsid w:val="0087415D"/>
    <w:rsid w:val="008749EC"/>
    <w:rsid w:val="00874C1F"/>
    <w:rsid w:val="00875036"/>
    <w:rsid w:val="00882570"/>
    <w:rsid w:val="008843CC"/>
    <w:rsid w:val="00887225"/>
    <w:rsid w:val="00887BD2"/>
    <w:rsid w:val="00894748"/>
    <w:rsid w:val="00894CA8"/>
    <w:rsid w:val="008959B5"/>
    <w:rsid w:val="00897F9D"/>
    <w:rsid w:val="008A009D"/>
    <w:rsid w:val="008A4A43"/>
    <w:rsid w:val="008A6011"/>
    <w:rsid w:val="008A6637"/>
    <w:rsid w:val="008B1BCE"/>
    <w:rsid w:val="008B3F9D"/>
    <w:rsid w:val="008B4196"/>
    <w:rsid w:val="008B6AD5"/>
    <w:rsid w:val="008C6A12"/>
    <w:rsid w:val="008D3766"/>
    <w:rsid w:val="008E01C5"/>
    <w:rsid w:val="008E383E"/>
    <w:rsid w:val="008E39BC"/>
    <w:rsid w:val="008E4B22"/>
    <w:rsid w:val="008E5FBB"/>
    <w:rsid w:val="008E6427"/>
    <w:rsid w:val="008E7DE0"/>
    <w:rsid w:val="008F0CDA"/>
    <w:rsid w:val="008F164A"/>
    <w:rsid w:val="008F2564"/>
    <w:rsid w:val="008F767A"/>
    <w:rsid w:val="008F7CE4"/>
    <w:rsid w:val="008F7F41"/>
    <w:rsid w:val="00900A00"/>
    <w:rsid w:val="009010F3"/>
    <w:rsid w:val="0090176D"/>
    <w:rsid w:val="00901B33"/>
    <w:rsid w:val="009021D2"/>
    <w:rsid w:val="00911B28"/>
    <w:rsid w:val="00912B43"/>
    <w:rsid w:val="00913F5D"/>
    <w:rsid w:val="00914B75"/>
    <w:rsid w:val="00914CAE"/>
    <w:rsid w:val="00915FEA"/>
    <w:rsid w:val="00920B41"/>
    <w:rsid w:val="00922228"/>
    <w:rsid w:val="00923ACA"/>
    <w:rsid w:val="00927001"/>
    <w:rsid w:val="009314BA"/>
    <w:rsid w:val="009318AF"/>
    <w:rsid w:val="00932A74"/>
    <w:rsid w:val="00932F97"/>
    <w:rsid w:val="0094049E"/>
    <w:rsid w:val="009440EB"/>
    <w:rsid w:val="0094684B"/>
    <w:rsid w:val="00951FD3"/>
    <w:rsid w:val="00952BB3"/>
    <w:rsid w:val="009532F0"/>
    <w:rsid w:val="00954F4C"/>
    <w:rsid w:val="00955758"/>
    <w:rsid w:val="0095671F"/>
    <w:rsid w:val="00961D82"/>
    <w:rsid w:val="00965039"/>
    <w:rsid w:val="00967DAB"/>
    <w:rsid w:val="00973E19"/>
    <w:rsid w:val="00976617"/>
    <w:rsid w:val="00977DDC"/>
    <w:rsid w:val="009812EC"/>
    <w:rsid w:val="0098193B"/>
    <w:rsid w:val="00983543"/>
    <w:rsid w:val="00992263"/>
    <w:rsid w:val="00993D5A"/>
    <w:rsid w:val="00995345"/>
    <w:rsid w:val="009958AD"/>
    <w:rsid w:val="0099677D"/>
    <w:rsid w:val="00997516"/>
    <w:rsid w:val="009A0F99"/>
    <w:rsid w:val="009A63CF"/>
    <w:rsid w:val="009A6B1C"/>
    <w:rsid w:val="009B300A"/>
    <w:rsid w:val="009B5BC6"/>
    <w:rsid w:val="009C31FE"/>
    <w:rsid w:val="009C71A2"/>
    <w:rsid w:val="009C7A17"/>
    <w:rsid w:val="009D41F7"/>
    <w:rsid w:val="009D6E98"/>
    <w:rsid w:val="009E0F7A"/>
    <w:rsid w:val="009E1385"/>
    <w:rsid w:val="009E176C"/>
    <w:rsid w:val="009E2AAB"/>
    <w:rsid w:val="009E37EA"/>
    <w:rsid w:val="009E7C5E"/>
    <w:rsid w:val="009F35D3"/>
    <w:rsid w:val="009F7357"/>
    <w:rsid w:val="00A004C0"/>
    <w:rsid w:val="00A02213"/>
    <w:rsid w:val="00A036E5"/>
    <w:rsid w:val="00A0633F"/>
    <w:rsid w:val="00A10667"/>
    <w:rsid w:val="00A10ADE"/>
    <w:rsid w:val="00A14CFD"/>
    <w:rsid w:val="00A24174"/>
    <w:rsid w:val="00A259BD"/>
    <w:rsid w:val="00A2762D"/>
    <w:rsid w:val="00A321A3"/>
    <w:rsid w:val="00A35F97"/>
    <w:rsid w:val="00A468A8"/>
    <w:rsid w:val="00A5721F"/>
    <w:rsid w:val="00A578AD"/>
    <w:rsid w:val="00A639E5"/>
    <w:rsid w:val="00A679BE"/>
    <w:rsid w:val="00A724E1"/>
    <w:rsid w:val="00A725B9"/>
    <w:rsid w:val="00A751C4"/>
    <w:rsid w:val="00A75BB4"/>
    <w:rsid w:val="00A80A33"/>
    <w:rsid w:val="00A84479"/>
    <w:rsid w:val="00A8493B"/>
    <w:rsid w:val="00A859F7"/>
    <w:rsid w:val="00A8650C"/>
    <w:rsid w:val="00A8722B"/>
    <w:rsid w:val="00A93B0F"/>
    <w:rsid w:val="00A94F16"/>
    <w:rsid w:val="00A9796C"/>
    <w:rsid w:val="00AA5890"/>
    <w:rsid w:val="00AB2075"/>
    <w:rsid w:val="00AB3C28"/>
    <w:rsid w:val="00AB3E24"/>
    <w:rsid w:val="00AB543E"/>
    <w:rsid w:val="00AB59A3"/>
    <w:rsid w:val="00AC03AD"/>
    <w:rsid w:val="00AC1C07"/>
    <w:rsid w:val="00AC7DF6"/>
    <w:rsid w:val="00AD1FA6"/>
    <w:rsid w:val="00AD5AAC"/>
    <w:rsid w:val="00AD5DF2"/>
    <w:rsid w:val="00AD6D1C"/>
    <w:rsid w:val="00AE27BD"/>
    <w:rsid w:val="00AE4114"/>
    <w:rsid w:val="00AE5C1B"/>
    <w:rsid w:val="00AE6EFC"/>
    <w:rsid w:val="00AE7E53"/>
    <w:rsid w:val="00AF0DEC"/>
    <w:rsid w:val="00AF1CE4"/>
    <w:rsid w:val="00AF2650"/>
    <w:rsid w:val="00AF2735"/>
    <w:rsid w:val="00AF27D9"/>
    <w:rsid w:val="00AF3FB6"/>
    <w:rsid w:val="00AF6C7C"/>
    <w:rsid w:val="00AF77F4"/>
    <w:rsid w:val="00B01B42"/>
    <w:rsid w:val="00B13987"/>
    <w:rsid w:val="00B13F26"/>
    <w:rsid w:val="00B207BC"/>
    <w:rsid w:val="00B21288"/>
    <w:rsid w:val="00B21C9C"/>
    <w:rsid w:val="00B2210D"/>
    <w:rsid w:val="00B255BC"/>
    <w:rsid w:val="00B2576E"/>
    <w:rsid w:val="00B267A6"/>
    <w:rsid w:val="00B27D02"/>
    <w:rsid w:val="00B342A3"/>
    <w:rsid w:val="00B375EE"/>
    <w:rsid w:val="00B41539"/>
    <w:rsid w:val="00B44B88"/>
    <w:rsid w:val="00B45454"/>
    <w:rsid w:val="00B4660A"/>
    <w:rsid w:val="00B51503"/>
    <w:rsid w:val="00B52B70"/>
    <w:rsid w:val="00B61D39"/>
    <w:rsid w:val="00B63365"/>
    <w:rsid w:val="00B63A56"/>
    <w:rsid w:val="00B67F6B"/>
    <w:rsid w:val="00B708DA"/>
    <w:rsid w:val="00B76C12"/>
    <w:rsid w:val="00B772D9"/>
    <w:rsid w:val="00B77B55"/>
    <w:rsid w:val="00B81983"/>
    <w:rsid w:val="00B82C28"/>
    <w:rsid w:val="00B84311"/>
    <w:rsid w:val="00B93ECC"/>
    <w:rsid w:val="00BA0A12"/>
    <w:rsid w:val="00BA2DE9"/>
    <w:rsid w:val="00BA4F87"/>
    <w:rsid w:val="00BA6927"/>
    <w:rsid w:val="00BC04BB"/>
    <w:rsid w:val="00BC0D48"/>
    <w:rsid w:val="00BC31C7"/>
    <w:rsid w:val="00BD1FB3"/>
    <w:rsid w:val="00BD2EF7"/>
    <w:rsid w:val="00BD59BC"/>
    <w:rsid w:val="00BE3472"/>
    <w:rsid w:val="00BE38FF"/>
    <w:rsid w:val="00BE406D"/>
    <w:rsid w:val="00BF0828"/>
    <w:rsid w:val="00BF1383"/>
    <w:rsid w:val="00BF32F1"/>
    <w:rsid w:val="00C011AC"/>
    <w:rsid w:val="00C0367A"/>
    <w:rsid w:val="00C06768"/>
    <w:rsid w:val="00C06DAB"/>
    <w:rsid w:val="00C11B9A"/>
    <w:rsid w:val="00C12BD7"/>
    <w:rsid w:val="00C15851"/>
    <w:rsid w:val="00C20900"/>
    <w:rsid w:val="00C228A6"/>
    <w:rsid w:val="00C24C68"/>
    <w:rsid w:val="00C26528"/>
    <w:rsid w:val="00C27165"/>
    <w:rsid w:val="00C277CF"/>
    <w:rsid w:val="00C277FF"/>
    <w:rsid w:val="00C3045C"/>
    <w:rsid w:val="00C3083C"/>
    <w:rsid w:val="00C3184E"/>
    <w:rsid w:val="00C33655"/>
    <w:rsid w:val="00C3504F"/>
    <w:rsid w:val="00C36349"/>
    <w:rsid w:val="00C36D58"/>
    <w:rsid w:val="00C409E0"/>
    <w:rsid w:val="00C41B67"/>
    <w:rsid w:val="00C44B5D"/>
    <w:rsid w:val="00C460D1"/>
    <w:rsid w:val="00C46758"/>
    <w:rsid w:val="00C52EEC"/>
    <w:rsid w:val="00C57449"/>
    <w:rsid w:val="00C578AA"/>
    <w:rsid w:val="00C6354C"/>
    <w:rsid w:val="00C671E2"/>
    <w:rsid w:val="00C71D74"/>
    <w:rsid w:val="00C7421A"/>
    <w:rsid w:val="00C75DCA"/>
    <w:rsid w:val="00C80095"/>
    <w:rsid w:val="00C82905"/>
    <w:rsid w:val="00C8404E"/>
    <w:rsid w:val="00C85323"/>
    <w:rsid w:val="00C8578C"/>
    <w:rsid w:val="00C85F30"/>
    <w:rsid w:val="00C8632A"/>
    <w:rsid w:val="00C92E5B"/>
    <w:rsid w:val="00C95282"/>
    <w:rsid w:val="00C9550F"/>
    <w:rsid w:val="00CA5A23"/>
    <w:rsid w:val="00CA7084"/>
    <w:rsid w:val="00CB7134"/>
    <w:rsid w:val="00CC235D"/>
    <w:rsid w:val="00CC4618"/>
    <w:rsid w:val="00CC6898"/>
    <w:rsid w:val="00CE095A"/>
    <w:rsid w:val="00CE1410"/>
    <w:rsid w:val="00CE3585"/>
    <w:rsid w:val="00CE3BD2"/>
    <w:rsid w:val="00CF035F"/>
    <w:rsid w:val="00CF1F41"/>
    <w:rsid w:val="00CF338B"/>
    <w:rsid w:val="00CF42A3"/>
    <w:rsid w:val="00CF46C3"/>
    <w:rsid w:val="00D0039A"/>
    <w:rsid w:val="00D0124F"/>
    <w:rsid w:val="00D019BA"/>
    <w:rsid w:val="00D061A5"/>
    <w:rsid w:val="00D123F9"/>
    <w:rsid w:val="00D13969"/>
    <w:rsid w:val="00D14473"/>
    <w:rsid w:val="00D22C78"/>
    <w:rsid w:val="00D23658"/>
    <w:rsid w:val="00D251BA"/>
    <w:rsid w:val="00D31199"/>
    <w:rsid w:val="00D33210"/>
    <w:rsid w:val="00D405C8"/>
    <w:rsid w:val="00D41272"/>
    <w:rsid w:val="00D47B31"/>
    <w:rsid w:val="00D54432"/>
    <w:rsid w:val="00D564D7"/>
    <w:rsid w:val="00D60752"/>
    <w:rsid w:val="00D61E70"/>
    <w:rsid w:val="00D6256B"/>
    <w:rsid w:val="00D633D3"/>
    <w:rsid w:val="00D6588F"/>
    <w:rsid w:val="00D67750"/>
    <w:rsid w:val="00D71214"/>
    <w:rsid w:val="00D72D34"/>
    <w:rsid w:val="00D74297"/>
    <w:rsid w:val="00D82488"/>
    <w:rsid w:val="00D833B6"/>
    <w:rsid w:val="00D83881"/>
    <w:rsid w:val="00D839D6"/>
    <w:rsid w:val="00D87E43"/>
    <w:rsid w:val="00D90DCB"/>
    <w:rsid w:val="00D91663"/>
    <w:rsid w:val="00D921D9"/>
    <w:rsid w:val="00D9392C"/>
    <w:rsid w:val="00DA1E51"/>
    <w:rsid w:val="00DA3945"/>
    <w:rsid w:val="00DA463D"/>
    <w:rsid w:val="00DA526A"/>
    <w:rsid w:val="00DA5770"/>
    <w:rsid w:val="00DA5D99"/>
    <w:rsid w:val="00DB344F"/>
    <w:rsid w:val="00DB439D"/>
    <w:rsid w:val="00DB5347"/>
    <w:rsid w:val="00DB60C0"/>
    <w:rsid w:val="00DC1DC6"/>
    <w:rsid w:val="00DC3C10"/>
    <w:rsid w:val="00DC5A98"/>
    <w:rsid w:val="00DD4A0A"/>
    <w:rsid w:val="00DD7322"/>
    <w:rsid w:val="00DE0C55"/>
    <w:rsid w:val="00DE280C"/>
    <w:rsid w:val="00DE2F37"/>
    <w:rsid w:val="00DE4D47"/>
    <w:rsid w:val="00DE6C97"/>
    <w:rsid w:val="00DE79B8"/>
    <w:rsid w:val="00DE7B0C"/>
    <w:rsid w:val="00DF1D03"/>
    <w:rsid w:val="00DF22DD"/>
    <w:rsid w:val="00DF25D9"/>
    <w:rsid w:val="00DF4C23"/>
    <w:rsid w:val="00DF4C28"/>
    <w:rsid w:val="00DF60DF"/>
    <w:rsid w:val="00DF65E0"/>
    <w:rsid w:val="00DF6D6C"/>
    <w:rsid w:val="00DF7610"/>
    <w:rsid w:val="00E02106"/>
    <w:rsid w:val="00E034FA"/>
    <w:rsid w:val="00E0415F"/>
    <w:rsid w:val="00E1143D"/>
    <w:rsid w:val="00E1224F"/>
    <w:rsid w:val="00E12948"/>
    <w:rsid w:val="00E148F4"/>
    <w:rsid w:val="00E15559"/>
    <w:rsid w:val="00E273BB"/>
    <w:rsid w:val="00E32FB6"/>
    <w:rsid w:val="00E43C20"/>
    <w:rsid w:val="00E46488"/>
    <w:rsid w:val="00E46C4D"/>
    <w:rsid w:val="00E51E64"/>
    <w:rsid w:val="00E52BC0"/>
    <w:rsid w:val="00E53BAA"/>
    <w:rsid w:val="00E54033"/>
    <w:rsid w:val="00E566FD"/>
    <w:rsid w:val="00E60430"/>
    <w:rsid w:val="00E62C85"/>
    <w:rsid w:val="00E6346C"/>
    <w:rsid w:val="00E64980"/>
    <w:rsid w:val="00E64EC5"/>
    <w:rsid w:val="00E70FCE"/>
    <w:rsid w:val="00E7473F"/>
    <w:rsid w:val="00E74760"/>
    <w:rsid w:val="00E757D2"/>
    <w:rsid w:val="00E77778"/>
    <w:rsid w:val="00E82AC3"/>
    <w:rsid w:val="00E82CA6"/>
    <w:rsid w:val="00E85FD5"/>
    <w:rsid w:val="00E864D4"/>
    <w:rsid w:val="00E866C5"/>
    <w:rsid w:val="00E94CB7"/>
    <w:rsid w:val="00EA1583"/>
    <w:rsid w:val="00EA2194"/>
    <w:rsid w:val="00EA2664"/>
    <w:rsid w:val="00EA2C54"/>
    <w:rsid w:val="00EA3C20"/>
    <w:rsid w:val="00EA3F2A"/>
    <w:rsid w:val="00EA7E86"/>
    <w:rsid w:val="00EA7F5E"/>
    <w:rsid w:val="00EB0095"/>
    <w:rsid w:val="00EB0F25"/>
    <w:rsid w:val="00EB24AA"/>
    <w:rsid w:val="00EB2C01"/>
    <w:rsid w:val="00EB7E5D"/>
    <w:rsid w:val="00EC0134"/>
    <w:rsid w:val="00EC1136"/>
    <w:rsid w:val="00EC1433"/>
    <w:rsid w:val="00EC3329"/>
    <w:rsid w:val="00EC3E52"/>
    <w:rsid w:val="00EC4660"/>
    <w:rsid w:val="00EC5A3C"/>
    <w:rsid w:val="00EC7B89"/>
    <w:rsid w:val="00ED31D3"/>
    <w:rsid w:val="00ED4CD6"/>
    <w:rsid w:val="00ED59C9"/>
    <w:rsid w:val="00EE0AE4"/>
    <w:rsid w:val="00EE1F0A"/>
    <w:rsid w:val="00EE5B36"/>
    <w:rsid w:val="00EE62A7"/>
    <w:rsid w:val="00EF27E5"/>
    <w:rsid w:val="00EF2C9B"/>
    <w:rsid w:val="00EF2F0E"/>
    <w:rsid w:val="00EF622B"/>
    <w:rsid w:val="00EF66FE"/>
    <w:rsid w:val="00EF789C"/>
    <w:rsid w:val="00F0023E"/>
    <w:rsid w:val="00F015BB"/>
    <w:rsid w:val="00F02549"/>
    <w:rsid w:val="00F06B78"/>
    <w:rsid w:val="00F107D8"/>
    <w:rsid w:val="00F14181"/>
    <w:rsid w:val="00F16125"/>
    <w:rsid w:val="00F17055"/>
    <w:rsid w:val="00F17E85"/>
    <w:rsid w:val="00F210F0"/>
    <w:rsid w:val="00F22E71"/>
    <w:rsid w:val="00F22EF9"/>
    <w:rsid w:val="00F24030"/>
    <w:rsid w:val="00F24818"/>
    <w:rsid w:val="00F27CDF"/>
    <w:rsid w:val="00F30751"/>
    <w:rsid w:val="00F308D2"/>
    <w:rsid w:val="00F314E7"/>
    <w:rsid w:val="00F35F4D"/>
    <w:rsid w:val="00F403F1"/>
    <w:rsid w:val="00F408D3"/>
    <w:rsid w:val="00F40CCE"/>
    <w:rsid w:val="00F4103D"/>
    <w:rsid w:val="00F4231A"/>
    <w:rsid w:val="00F437AE"/>
    <w:rsid w:val="00F4484E"/>
    <w:rsid w:val="00F45327"/>
    <w:rsid w:val="00F46629"/>
    <w:rsid w:val="00F57448"/>
    <w:rsid w:val="00F5756B"/>
    <w:rsid w:val="00F6176D"/>
    <w:rsid w:val="00F61D98"/>
    <w:rsid w:val="00F66DC1"/>
    <w:rsid w:val="00F67341"/>
    <w:rsid w:val="00F70084"/>
    <w:rsid w:val="00F73693"/>
    <w:rsid w:val="00F74A25"/>
    <w:rsid w:val="00F75CDF"/>
    <w:rsid w:val="00F75E3F"/>
    <w:rsid w:val="00F7665C"/>
    <w:rsid w:val="00F810D8"/>
    <w:rsid w:val="00F834A4"/>
    <w:rsid w:val="00F927FA"/>
    <w:rsid w:val="00F95A82"/>
    <w:rsid w:val="00F9678D"/>
    <w:rsid w:val="00FA77E0"/>
    <w:rsid w:val="00FB258B"/>
    <w:rsid w:val="00FB44BD"/>
    <w:rsid w:val="00FB7AA2"/>
    <w:rsid w:val="00FC2C45"/>
    <w:rsid w:val="00FC636C"/>
    <w:rsid w:val="00FD1346"/>
    <w:rsid w:val="00FD3674"/>
    <w:rsid w:val="00FD3AE1"/>
    <w:rsid w:val="00FD4525"/>
    <w:rsid w:val="00FE2572"/>
    <w:rsid w:val="00FE4F49"/>
    <w:rsid w:val="00FE55FF"/>
    <w:rsid w:val="00FE5E03"/>
    <w:rsid w:val="00FF0D00"/>
    <w:rsid w:val="00FF4E36"/>
    <w:rsid w:val="00FF5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F17055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AF3F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657A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15F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15FEA"/>
    <w:pPr>
      <w:keepNext/>
      <w:keepLines/>
      <w:adjustRightInd w:val="0"/>
      <w:spacing w:line="360" w:lineRule="auto"/>
      <w:textAlignment w:val="baseline"/>
      <w:outlineLvl w:val="3"/>
    </w:pPr>
    <w:rPr>
      <w:rFonts w:ascii="Arial" w:hAnsi="Arial"/>
      <w:kern w:val="0"/>
      <w:sz w:val="20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15FEA"/>
    <w:pPr>
      <w:keepNext/>
      <w:keepLines/>
      <w:adjustRightInd w:val="0"/>
      <w:spacing w:line="360" w:lineRule="auto"/>
      <w:textAlignment w:val="baseline"/>
      <w:outlineLvl w:val="4"/>
    </w:pPr>
    <w:rPr>
      <w:rFonts w:ascii="Times New Roman" w:hAnsi="Times New Roman"/>
      <w:kern w:val="0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15FEA"/>
    <w:pPr>
      <w:keepNext/>
      <w:keepLines/>
      <w:adjustRightInd w:val="0"/>
      <w:spacing w:line="360" w:lineRule="auto"/>
      <w:textAlignment w:val="baseline"/>
      <w:outlineLvl w:val="5"/>
    </w:pPr>
    <w:rPr>
      <w:rFonts w:ascii="Arial" w:hAnsi="Arial"/>
      <w:kern w:val="0"/>
      <w:sz w:val="20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915FEA"/>
    <w:pPr>
      <w:keepNext/>
      <w:keepLines/>
      <w:adjustRightInd w:val="0"/>
      <w:spacing w:before="240" w:after="64" w:line="320" w:lineRule="auto"/>
      <w:ind w:left="850" w:hanging="425"/>
      <w:textAlignment w:val="baseline"/>
      <w:outlineLvl w:val="6"/>
    </w:pPr>
    <w:rPr>
      <w:rFonts w:ascii="Times New Roman" w:hAnsi="Times New Roman"/>
      <w:b/>
      <w:bCs/>
      <w:kern w:val="0"/>
      <w:sz w:val="20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915FEA"/>
    <w:pPr>
      <w:keepNext/>
      <w:keepLines/>
      <w:adjustRightInd w:val="0"/>
      <w:spacing w:before="240" w:after="64" w:line="320" w:lineRule="auto"/>
      <w:ind w:left="1275" w:hanging="425"/>
      <w:textAlignment w:val="baseline"/>
      <w:outlineLvl w:val="7"/>
    </w:pPr>
    <w:rPr>
      <w:rFonts w:ascii="Arial" w:eastAsia="黑体" w:hAnsi="Arial"/>
      <w:kern w:val="0"/>
      <w:sz w:val="20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915FEA"/>
    <w:pPr>
      <w:keepNext/>
      <w:keepLines/>
      <w:adjustRightInd w:val="0"/>
      <w:spacing w:before="240" w:after="64" w:line="320" w:lineRule="auto"/>
      <w:ind w:left="1700" w:hanging="425"/>
      <w:textAlignment w:val="baseline"/>
      <w:outlineLvl w:val="8"/>
    </w:pPr>
    <w:rPr>
      <w:rFonts w:ascii="Arial" w:eastAsia="黑体" w:hAnsi="Arial"/>
      <w:kern w:val="0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F3FB6"/>
    <w:rPr>
      <w:rFonts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3657A5"/>
    <w:rPr>
      <w:rFonts w:ascii="Cambria" w:eastAsia="宋体" w:hAnsi="Cambria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15FEA"/>
    <w:rPr>
      <w:rFonts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915FEA"/>
    <w:rPr>
      <w:rFonts w:ascii="Arial" w:eastAsia="宋体" w:hAnsi="Arial" w:cs="Times New Roman"/>
      <w:kern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915FEA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915FEA"/>
    <w:rPr>
      <w:rFonts w:ascii="Arial" w:eastAsia="宋体" w:hAnsi="Arial" w:cs="Times New Roman"/>
      <w:kern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915FEA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915FEA"/>
    <w:rPr>
      <w:rFonts w:ascii="Arial" w:eastAsia="黑体" w:hAnsi="Arial" w:cs="Times New Roman"/>
      <w:kern w:val="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915FEA"/>
    <w:rPr>
      <w:rFonts w:ascii="Arial" w:eastAsia="黑体" w:hAnsi="Arial" w:cs="Times New Roman"/>
      <w:kern w:val="0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rsid w:val="00AF3F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F3FB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AF3F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AF3FB6"/>
    <w:rPr>
      <w:rFonts w:cs="Times New Roman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AF3FB6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AF3FB6"/>
    <w:rPr>
      <w:rFonts w:ascii="宋体" w:eastAsia="宋体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AF3FB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F3FB6"/>
    <w:rPr>
      <w:rFonts w:cs="Times New Roman"/>
      <w:sz w:val="18"/>
      <w:szCs w:val="18"/>
    </w:rPr>
  </w:style>
  <w:style w:type="character" w:styleId="Hyperlink">
    <w:name w:val="Hyperlink"/>
    <w:basedOn w:val="DefaultParagraphFont"/>
    <w:uiPriority w:val="99"/>
    <w:rsid w:val="006E4CAC"/>
    <w:rPr>
      <w:rFonts w:cs="Times New Roman"/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915FEA"/>
    <w:pPr>
      <w:adjustRightInd w:val="0"/>
      <w:spacing w:line="360" w:lineRule="auto"/>
      <w:jc w:val="left"/>
      <w:textAlignment w:val="baseline"/>
    </w:pPr>
    <w:rPr>
      <w:rFonts w:ascii="Times New Roman" w:hAnsi="Times New Roman"/>
      <w:kern w:val="0"/>
      <w:sz w:val="20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915FEA"/>
    <w:rPr>
      <w:rFonts w:ascii="Times New Roman" w:eastAsia="宋体" w:hAnsi="Times New Roman" w:cs="Times New Roman"/>
      <w:kern w:val="0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rsid w:val="00915FEA"/>
    <w:rPr>
      <w:rFonts w:ascii="宋体" w:hAnsi="Courier New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915FEA"/>
    <w:rPr>
      <w:rFonts w:ascii="宋体" w:eastAsia="宋体" w:hAnsi="Courier New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99"/>
    <w:qFormat/>
    <w:rsid w:val="00614CAD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99"/>
    <w:rsid w:val="00614CAD"/>
  </w:style>
  <w:style w:type="paragraph" w:styleId="TOC2">
    <w:name w:val="toc 2"/>
    <w:basedOn w:val="Normal"/>
    <w:next w:val="Normal"/>
    <w:autoRedefine/>
    <w:uiPriority w:val="99"/>
    <w:rsid w:val="00614CAD"/>
    <w:pPr>
      <w:ind w:leftChars="200" w:left="420"/>
    </w:pPr>
  </w:style>
  <w:style w:type="paragraph" w:styleId="TOC3">
    <w:name w:val="toc 3"/>
    <w:basedOn w:val="Normal"/>
    <w:next w:val="Normal"/>
    <w:autoRedefine/>
    <w:uiPriority w:val="99"/>
    <w:rsid w:val="00614CAD"/>
    <w:pPr>
      <w:ind w:leftChars="400" w:left="840"/>
    </w:pPr>
  </w:style>
  <w:style w:type="character" w:customStyle="1" w:styleId="apple-style-span">
    <w:name w:val="apple-style-span"/>
    <w:basedOn w:val="DefaultParagraphFont"/>
    <w:uiPriority w:val="99"/>
    <w:rsid w:val="00CF46C3"/>
    <w:rPr>
      <w:rFonts w:cs="Times New Roman"/>
    </w:rPr>
  </w:style>
  <w:style w:type="paragraph" w:styleId="ListParagraph">
    <w:name w:val="List Paragraph"/>
    <w:basedOn w:val="Normal"/>
    <w:uiPriority w:val="99"/>
    <w:qFormat/>
    <w:rsid w:val="00345C49"/>
    <w:pPr>
      <w:ind w:firstLineChars="200" w:firstLine="420"/>
    </w:pPr>
  </w:style>
  <w:style w:type="table" w:styleId="TableGrid">
    <w:name w:val="Table Grid"/>
    <w:basedOn w:val="TableNormal"/>
    <w:uiPriority w:val="99"/>
    <w:rsid w:val="00C85323"/>
    <w:rPr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rsid w:val="00E114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E1143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9221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10</Pages>
  <Words>509</Words>
  <Characters>2903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临床路径管理系统</dc:title>
  <dc:subject/>
  <dc:creator>yidan</dc:creator>
  <cp:keywords/>
  <dc:description/>
  <cp:lastModifiedBy>微软用户</cp:lastModifiedBy>
  <cp:revision>2</cp:revision>
  <dcterms:created xsi:type="dcterms:W3CDTF">2015-09-01T10:43:00Z</dcterms:created>
  <dcterms:modified xsi:type="dcterms:W3CDTF">2015-09-01T10:43:00Z</dcterms:modified>
</cp:coreProperties>
</file>